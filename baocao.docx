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40925"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DBF9A9F"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2A9B98DC" w14:textId="77777777" w:rsidR="009D0065" w:rsidRPr="00CA5B5A" w:rsidRDefault="009D0065" w:rsidP="009D0065">
      <w:pPr>
        <w:spacing w:before="4"/>
        <w:ind w:left="540" w:right="550"/>
        <w:jc w:val="center"/>
        <w:rPr>
          <w:sz w:val="28"/>
          <w:szCs w:val="28"/>
          <w:lang w:val="vi-VN"/>
        </w:rPr>
      </w:pPr>
      <w:r w:rsidRPr="00E357F4">
        <w:rPr>
          <w:b/>
          <w:sz w:val="28"/>
          <w:szCs w:val="28"/>
          <w:lang w:val="vi-VN"/>
        </w:rPr>
        <w:t xml:space="preserve">KHOA </w:t>
      </w:r>
      <w:r w:rsidRPr="00CA5B5A">
        <w:rPr>
          <w:b/>
          <w:sz w:val="28"/>
          <w:szCs w:val="28"/>
          <w:lang w:val="vi-VN"/>
        </w:rPr>
        <w:t>CÔNG NGHỆ THÔNG TIN</w:t>
      </w:r>
    </w:p>
    <w:p w14:paraId="2E43F442" w14:textId="77777777" w:rsidR="009D0065" w:rsidRPr="00E357F4" w:rsidRDefault="009D0065" w:rsidP="009D0065">
      <w:pPr>
        <w:pStyle w:val="BodyText"/>
        <w:spacing w:before="7"/>
        <w:jc w:val="center"/>
        <w:rPr>
          <w:sz w:val="19"/>
          <w:lang w:val="vi-VN"/>
        </w:rPr>
      </w:pPr>
    </w:p>
    <w:p w14:paraId="7FFE54A0"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080BE30" wp14:editId="060D072A">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01775C" w14:textId="77777777" w:rsidR="009D0065" w:rsidRPr="00E357F4" w:rsidRDefault="009D0065" w:rsidP="009D0065">
      <w:pPr>
        <w:pStyle w:val="BodyText"/>
        <w:rPr>
          <w:sz w:val="28"/>
          <w:lang w:val="vi-VN"/>
        </w:rPr>
      </w:pPr>
    </w:p>
    <w:p w14:paraId="624CDA5D" w14:textId="77777777" w:rsidR="009D0065" w:rsidRDefault="009A2F7B" w:rsidP="009D0065">
      <w:pPr>
        <w:pStyle w:val="BodyText"/>
        <w:spacing w:before="1"/>
        <w:rPr>
          <w:sz w:val="38"/>
          <w:lang w:val="vi-VN"/>
        </w:rPr>
      </w:pPr>
      <w:r>
        <w:rPr>
          <w:sz w:val="38"/>
          <w:lang w:val="vi-VN"/>
        </w:rPr>
        <w:tab/>
      </w:r>
    </w:p>
    <w:p w14:paraId="396208BD" w14:textId="77777777" w:rsidR="00B127A5" w:rsidRPr="00E357F4" w:rsidRDefault="00B127A5" w:rsidP="009D0065">
      <w:pPr>
        <w:pStyle w:val="BodyText"/>
        <w:spacing w:before="1"/>
        <w:rPr>
          <w:sz w:val="38"/>
          <w:lang w:val="vi-VN"/>
        </w:rPr>
      </w:pPr>
    </w:p>
    <w:p w14:paraId="00F6042B" w14:textId="13BA5044" w:rsidR="009A2F7B" w:rsidRPr="00CA5B5A" w:rsidRDefault="00CA5B5A" w:rsidP="009A2F7B">
      <w:pPr>
        <w:widowControl w:val="0"/>
        <w:suppressAutoHyphens/>
        <w:autoSpaceDE w:val="0"/>
        <w:autoSpaceDN w:val="0"/>
        <w:adjustRightInd w:val="0"/>
        <w:spacing w:before="0" w:after="0"/>
        <w:ind w:right="49" w:hanging="142"/>
        <w:jc w:val="center"/>
        <w:rPr>
          <w:b/>
          <w:sz w:val="28"/>
          <w:szCs w:val="28"/>
          <w:lang w:val="vi-VN"/>
        </w:rPr>
      </w:pPr>
      <w:r w:rsidRPr="00CA5B5A">
        <w:rPr>
          <w:b/>
          <w:sz w:val="28"/>
          <w:szCs w:val="28"/>
          <w:lang w:val="vi-VN"/>
        </w:rPr>
        <w:t>TRẦN THANH HUY</w:t>
      </w:r>
      <w:r w:rsidR="009A2F7B" w:rsidRPr="009A2F7B">
        <w:rPr>
          <w:b/>
          <w:sz w:val="28"/>
          <w:szCs w:val="28"/>
          <w:lang w:val="vi-VN"/>
        </w:rPr>
        <w:t xml:space="preserve"> - </w:t>
      </w:r>
      <w:r w:rsidRPr="00CA5B5A">
        <w:rPr>
          <w:b/>
          <w:sz w:val="28"/>
          <w:szCs w:val="28"/>
          <w:lang w:val="vi-VN"/>
        </w:rPr>
        <w:t>51900800</w:t>
      </w:r>
    </w:p>
    <w:p w14:paraId="790AA05D" w14:textId="4A0F5E47" w:rsidR="009D0065" w:rsidRPr="00CA5B5A" w:rsidRDefault="00CA5B5A" w:rsidP="009A2F7B">
      <w:pPr>
        <w:widowControl w:val="0"/>
        <w:suppressAutoHyphens/>
        <w:autoSpaceDE w:val="0"/>
        <w:autoSpaceDN w:val="0"/>
        <w:adjustRightInd w:val="0"/>
        <w:spacing w:before="0" w:after="0"/>
        <w:ind w:right="49" w:hanging="142"/>
        <w:jc w:val="center"/>
        <w:rPr>
          <w:b/>
          <w:sz w:val="28"/>
          <w:szCs w:val="28"/>
          <w:lang w:val="vi-VN"/>
        </w:rPr>
      </w:pPr>
      <w:r w:rsidRPr="00CA5B5A">
        <w:rPr>
          <w:b/>
          <w:sz w:val="28"/>
          <w:szCs w:val="28"/>
          <w:lang w:val="vi-VN"/>
        </w:rPr>
        <w:t>NGUYỄN TRƯỜNG KHẢ</w:t>
      </w:r>
      <w:r w:rsidR="009A2F7B" w:rsidRPr="009A2F7B">
        <w:rPr>
          <w:b/>
          <w:sz w:val="28"/>
          <w:szCs w:val="28"/>
          <w:lang w:val="vi-VN"/>
        </w:rPr>
        <w:t xml:space="preserve"> - </w:t>
      </w:r>
      <w:r w:rsidRPr="00CA5B5A">
        <w:rPr>
          <w:b/>
          <w:sz w:val="28"/>
          <w:szCs w:val="28"/>
          <w:lang w:val="vi-VN"/>
        </w:rPr>
        <w:t>51900752</w:t>
      </w:r>
    </w:p>
    <w:p w14:paraId="27B6F936" w14:textId="77777777" w:rsidR="009D0065" w:rsidRPr="00E357F4" w:rsidRDefault="009D0065" w:rsidP="009D0065">
      <w:pPr>
        <w:pStyle w:val="BodyText"/>
        <w:rPr>
          <w:sz w:val="28"/>
          <w:lang w:val="vi-VN"/>
        </w:rPr>
      </w:pPr>
    </w:p>
    <w:p w14:paraId="31836183" w14:textId="77777777" w:rsidR="009D0065" w:rsidRPr="00E357F4" w:rsidRDefault="009D0065" w:rsidP="009D0065">
      <w:pPr>
        <w:pStyle w:val="BodyText"/>
        <w:rPr>
          <w:sz w:val="28"/>
          <w:lang w:val="vi-VN"/>
        </w:rPr>
      </w:pPr>
    </w:p>
    <w:p w14:paraId="1840B0B7" w14:textId="77777777" w:rsidR="009D0065" w:rsidRPr="00E357F4" w:rsidRDefault="009D0065" w:rsidP="009D0065">
      <w:pPr>
        <w:pStyle w:val="BodyText"/>
        <w:rPr>
          <w:sz w:val="28"/>
          <w:lang w:val="vi-VN"/>
        </w:rPr>
      </w:pPr>
    </w:p>
    <w:p w14:paraId="04C812F5" w14:textId="5B840E0D" w:rsidR="009D0065" w:rsidRPr="00CA5B5A" w:rsidRDefault="00CA5B5A" w:rsidP="009D0065">
      <w:pPr>
        <w:spacing w:line="276" w:lineRule="auto"/>
        <w:ind w:left="540" w:right="550"/>
        <w:jc w:val="center"/>
        <w:rPr>
          <w:sz w:val="48"/>
          <w:szCs w:val="48"/>
          <w:lang w:val="vi-VN"/>
        </w:rPr>
      </w:pPr>
      <w:r w:rsidRPr="00CA5B5A">
        <w:rPr>
          <w:b/>
          <w:sz w:val="48"/>
          <w:szCs w:val="48"/>
          <w:lang w:val="vi-VN"/>
        </w:rPr>
        <w:t>PHÁT HIỆN TẤN CÔNG DDOS</w:t>
      </w:r>
    </w:p>
    <w:p w14:paraId="0A8BF682" w14:textId="77777777" w:rsidR="009D0065" w:rsidRPr="00E357F4" w:rsidRDefault="009D0065" w:rsidP="009D0065">
      <w:pPr>
        <w:pStyle w:val="BodyText"/>
        <w:rPr>
          <w:sz w:val="50"/>
          <w:lang w:val="vi-VN"/>
        </w:rPr>
      </w:pPr>
    </w:p>
    <w:p w14:paraId="367C80DD" w14:textId="4570D7C7" w:rsidR="009D0065" w:rsidRPr="00CA5B5A" w:rsidRDefault="009A2F7B" w:rsidP="005E4587">
      <w:pPr>
        <w:spacing w:line="276" w:lineRule="auto"/>
        <w:ind w:left="446" w:right="461"/>
        <w:jc w:val="center"/>
        <w:rPr>
          <w:b/>
          <w:sz w:val="44"/>
          <w:szCs w:val="44"/>
          <w:lang w:val="vi-VN"/>
        </w:rPr>
      </w:pPr>
      <w:r w:rsidRPr="00CA5B5A">
        <w:rPr>
          <w:b/>
          <w:sz w:val="44"/>
          <w:szCs w:val="44"/>
          <w:lang w:val="vi-VN"/>
        </w:rPr>
        <w:t>DỰ ÁN CÔNG NGHỆ THÔNG</w:t>
      </w:r>
      <w:r w:rsidR="005E4587" w:rsidRPr="00CA5B5A">
        <w:rPr>
          <w:b/>
          <w:sz w:val="44"/>
          <w:szCs w:val="44"/>
          <w:lang w:val="vi-VN"/>
        </w:rPr>
        <w:t xml:space="preserve"> </w:t>
      </w:r>
      <w:r w:rsidRPr="00CA5B5A">
        <w:rPr>
          <w:b/>
          <w:sz w:val="44"/>
          <w:szCs w:val="44"/>
          <w:lang w:val="vi-VN"/>
        </w:rPr>
        <w:t>TIN</w:t>
      </w:r>
      <w:r w:rsidR="00CA5B5A" w:rsidRPr="00CA5B5A">
        <w:rPr>
          <w:b/>
          <w:sz w:val="44"/>
          <w:szCs w:val="44"/>
          <w:lang w:val="vi-VN"/>
        </w:rPr>
        <w:t xml:space="preserve"> 2</w:t>
      </w:r>
    </w:p>
    <w:p w14:paraId="61687B7F" w14:textId="77777777" w:rsidR="0097682F" w:rsidRPr="00CA5B5A" w:rsidRDefault="0097682F" w:rsidP="005E4587">
      <w:pPr>
        <w:spacing w:line="276" w:lineRule="auto"/>
        <w:ind w:left="446" w:right="461"/>
        <w:jc w:val="center"/>
        <w:rPr>
          <w:b/>
          <w:sz w:val="44"/>
          <w:szCs w:val="44"/>
          <w:lang w:val="vi-VN"/>
        </w:rPr>
      </w:pPr>
    </w:p>
    <w:p w14:paraId="00568F7B" w14:textId="77777777" w:rsidR="009D0065" w:rsidRPr="00CA5B5A" w:rsidRDefault="009D0065" w:rsidP="009D0065">
      <w:pPr>
        <w:pStyle w:val="BodyText"/>
        <w:tabs>
          <w:tab w:val="left" w:pos="3919"/>
        </w:tabs>
        <w:spacing w:line="276" w:lineRule="auto"/>
        <w:jc w:val="center"/>
        <w:rPr>
          <w:b/>
          <w:bCs/>
          <w:sz w:val="44"/>
          <w:szCs w:val="44"/>
          <w:lang w:val="vi-VN"/>
        </w:rPr>
      </w:pPr>
    </w:p>
    <w:p w14:paraId="13CB1B15" w14:textId="43659343" w:rsidR="009D0065" w:rsidRPr="002A7A31" w:rsidRDefault="00CA5B5A" w:rsidP="00CC16A6">
      <w:pPr>
        <w:pStyle w:val="BodyText"/>
        <w:tabs>
          <w:tab w:val="left" w:pos="3919"/>
        </w:tabs>
        <w:spacing w:line="276" w:lineRule="auto"/>
        <w:jc w:val="center"/>
        <w:rPr>
          <w:sz w:val="26"/>
          <w:lang w:val="vi-VN"/>
        </w:rPr>
      </w:pPr>
      <w:r w:rsidRPr="002A7A31">
        <w:rPr>
          <w:b/>
          <w:bCs/>
          <w:sz w:val="44"/>
          <w:szCs w:val="44"/>
          <w:lang w:val="vi-VN"/>
        </w:rPr>
        <w:t>MẠNG MÁY TÍNH</w:t>
      </w:r>
    </w:p>
    <w:p w14:paraId="71DAAD59" w14:textId="77777777" w:rsidR="009D0065" w:rsidRDefault="009D0065" w:rsidP="009D0065">
      <w:pPr>
        <w:rPr>
          <w:sz w:val="26"/>
          <w:lang w:val="vi-VN"/>
        </w:rPr>
      </w:pPr>
    </w:p>
    <w:p w14:paraId="6D392ACB" w14:textId="77777777" w:rsidR="009D0065" w:rsidRDefault="009D0065" w:rsidP="009D0065">
      <w:pPr>
        <w:rPr>
          <w:sz w:val="26"/>
          <w:lang w:val="vi-VN"/>
        </w:rPr>
      </w:pPr>
    </w:p>
    <w:p w14:paraId="452B9CB7" w14:textId="77777777" w:rsidR="009A2F7B" w:rsidRPr="00E357F4" w:rsidRDefault="009A2F7B" w:rsidP="009D0065">
      <w:pPr>
        <w:rPr>
          <w:sz w:val="26"/>
          <w:lang w:val="vi-VN"/>
        </w:rPr>
      </w:pPr>
    </w:p>
    <w:p w14:paraId="3527F2C5" w14:textId="77777777" w:rsidR="009D0065" w:rsidRPr="00E357F4" w:rsidRDefault="009D0065" w:rsidP="009D0065">
      <w:pPr>
        <w:rPr>
          <w:sz w:val="26"/>
          <w:lang w:val="vi-VN"/>
        </w:rPr>
      </w:pPr>
    </w:p>
    <w:p w14:paraId="589944AF" w14:textId="77777777" w:rsidR="009A2F7B" w:rsidRDefault="009A2F7B" w:rsidP="00CC16A6">
      <w:pPr>
        <w:spacing w:before="10"/>
        <w:ind w:left="20"/>
        <w:jc w:val="center"/>
        <w:rPr>
          <w:b/>
          <w:sz w:val="28"/>
          <w:lang w:val="vi-VN"/>
        </w:rPr>
      </w:pPr>
    </w:p>
    <w:p w14:paraId="0AECD49B" w14:textId="256AB42E"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CA5B5A" w:rsidRPr="00CA5B5A">
        <w:rPr>
          <w:b/>
          <w:sz w:val="28"/>
          <w:lang w:val="vi-VN"/>
        </w:rPr>
        <w:t xml:space="preserve"> 2024</w:t>
      </w:r>
      <w:r w:rsidR="001D49C3">
        <w:rPr>
          <w:sz w:val="28"/>
          <w:szCs w:val="28"/>
          <w:lang w:val="vi-VN"/>
        </w:rPr>
        <w:br w:type="page"/>
      </w:r>
    </w:p>
    <w:p w14:paraId="3AA4E86B"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63752DDB"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216D145C" w14:textId="77777777" w:rsidR="009D0065" w:rsidRPr="00CA5B5A" w:rsidRDefault="009D0065" w:rsidP="009D0065">
      <w:pPr>
        <w:spacing w:before="4"/>
        <w:ind w:left="540" w:right="550"/>
        <w:jc w:val="center"/>
        <w:rPr>
          <w:sz w:val="28"/>
          <w:szCs w:val="28"/>
          <w:lang w:val="vi-VN"/>
        </w:rPr>
      </w:pPr>
      <w:r w:rsidRPr="00E357F4">
        <w:rPr>
          <w:b/>
          <w:sz w:val="28"/>
          <w:szCs w:val="28"/>
          <w:lang w:val="vi-VN"/>
        </w:rPr>
        <w:t xml:space="preserve">KHOA </w:t>
      </w:r>
      <w:r w:rsidRPr="00CA5B5A">
        <w:rPr>
          <w:b/>
          <w:sz w:val="28"/>
          <w:szCs w:val="28"/>
          <w:lang w:val="vi-VN"/>
        </w:rPr>
        <w:t>CÔNG NGHỆ THÔNG TIN</w:t>
      </w:r>
    </w:p>
    <w:p w14:paraId="70B2D32D" w14:textId="77777777" w:rsidR="009D0065" w:rsidRPr="00E357F4" w:rsidRDefault="009D0065" w:rsidP="009D0065">
      <w:pPr>
        <w:pStyle w:val="BodyText"/>
        <w:spacing w:before="7"/>
        <w:jc w:val="center"/>
        <w:rPr>
          <w:sz w:val="19"/>
          <w:lang w:val="vi-VN"/>
        </w:rPr>
      </w:pPr>
    </w:p>
    <w:p w14:paraId="175C69A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3CD893ED" wp14:editId="5BAFB161">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EBCEE" w14:textId="77777777" w:rsidR="009D0065" w:rsidRPr="00E357F4" w:rsidRDefault="009D0065" w:rsidP="009D0065">
      <w:pPr>
        <w:pStyle w:val="BodyText"/>
        <w:rPr>
          <w:sz w:val="28"/>
          <w:lang w:val="vi-VN"/>
        </w:rPr>
      </w:pPr>
    </w:p>
    <w:p w14:paraId="1AB2E150" w14:textId="77777777" w:rsidR="009D0065" w:rsidRDefault="009D0065" w:rsidP="009D0065">
      <w:pPr>
        <w:pStyle w:val="BodyText"/>
        <w:spacing w:before="1"/>
        <w:rPr>
          <w:sz w:val="38"/>
          <w:lang w:val="vi-VN"/>
        </w:rPr>
      </w:pPr>
    </w:p>
    <w:p w14:paraId="5B7A6E49" w14:textId="77777777" w:rsidR="00B127A5" w:rsidRPr="00E357F4" w:rsidRDefault="00B127A5" w:rsidP="009D0065">
      <w:pPr>
        <w:pStyle w:val="BodyText"/>
        <w:spacing w:before="1"/>
        <w:rPr>
          <w:sz w:val="38"/>
          <w:lang w:val="vi-VN"/>
        </w:rPr>
      </w:pPr>
    </w:p>
    <w:p w14:paraId="02E5D784" w14:textId="5EB20AD1" w:rsidR="009A2F7B" w:rsidRPr="00CA5B5A" w:rsidRDefault="00CA5B5A" w:rsidP="009A2F7B">
      <w:pPr>
        <w:widowControl w:val="0"/>
        <w:autoSpaceDE w:val="0"/>
        <w:autoSpaceDN w:val="0"/>
        <w:spacing w:before="0" w:after="0" w:line="298" w:lineRule="exact"/>
        <w:ind w:right="49"/>
        <w:jc w:val="center"/>
        <w:rPr>
          <w:b/>
          <w:sz w:val="28"/>
          <w:szCs w:val="28"/>
        </w:rPr>
      </w:pPr>
      <w:r w:rsidRPr="00CA5B5A">
        <w:rPr>
          <w:b/>
          <w:sz w:val="28"/>
          <w:szCs w:val="28"/>
          <w:lang w:val="vi-VN"/>
        </w:rPr>
        <w:t>TRẦN THANH HUY</w:t>
      </w:r>
      <w:r w:rsidR="009A2F7B" w:rsidRPr="00CA5B5A">
        <w:rPr>
          <w:b/>
          <w:sz w:val="28"/>
          <w:szCs w:val="28"/>
          <w:lang w:val="vi-VN"/>
        </w:rPr>
        <w:t xml:space="preserve"> - </w:t>
      </w:r>
      <w:r w:rsidRPr="00CA5B5A">
        <w:rPr>
          <w:b/>
          <w:sz w:val="28"/>
          <w:szCs w:val="28"/>
          <w:lang w:val="vi-VN"/>
        </w:rPr>
        <w:t>519008</w:t>
      </w:r>
      <w:r>
        <w:rPr>
          <w:b/>
          <w:sz w:val="28"/>
          <w:szCs w:val="28"/>
        </w:rPr>
        <w:t>00</w:t>
      </w:r>
    </w:p>
    <w:p w14:paraId="46899322" w14:textId="0197EE42" w:rsidR="009D0065" w:rsidRPr="00CA5B5A" w:rsidRDefault="00CA5B5A" w:rsidP="009A2F7B">
      <w:pPr>
        <w:widowControl w:val="0"/>
        <w:autoSpaceDE w:val="0"/>
        <w:autoSpaceDN w:val="0"/>
        <w:spacing w:before="0" w:after="0" w:line="298" w:lineRule="exact"/>
        <w:ind w:right="49"/>
        <w:jc w:val="center"/>
        <w:rPr>
          <w:b/>
          <w:sz w:val="28"/>
          <w:szCs w:val="28"/>
          <w:lang w:val="vi-VN"/>
        </w:rPr>
      </w:pPr>
      <w:r w:rsidRPr="00CA5B5A">
        <w:rPr>
          <w:b/>
          <w:sz w:val="28"/>
          <w:szCs w:val="28"/>
          <w:lang w:val="vi-VN"/>
        </w:rPr>
        <w:t>NGUYỄN TRƯỜNG KHẢ</w:t>
      </w:r>
      <w:r w:rsidR="009A2F7B" w:rsidRPr="00CA5B5A">
        <w:rPr>
          <w:b/>
          <w:sz w:val="28"/>
          <w:szCs w:val="28"/>
          <w:lang w:val="vi-VN"/>
        </w:rPr>
        <w:t xml:space="preserve">- </w:t>
      </w:r>
      <w:r w:rsidRPr="00CA5B5A">
        <w:rPr>
          <w:b/>
          <w:sz w:val="28"/>
          <w:szCs w:val="28"/>
          <w:lang w:val="vi-VN"/>
        </w:rPr>
        <w:t>51900752</w:t>
      </w:r>
    </w:p>
    <w:p w14:paraId="26DE5154" w14:textId="77777777" w:rsidR="009D0065" w:rsidRPr="00E357F4" w:rsidRDefault="009D0065" w:rsidP="009D0065">
      <w:pPr>
        <w:pStyle w:val="BodyText"/>
        <w:rPr>
          <w:sz w:val="28"/>
          <w:lang w:val="vi-VN"/>
        </w:rPr>
      </w:pPr>
    </w:p>
    <w:p w14:paraId="39E2C30E" w14:textId="77777777" w:rsidR="009D0065" w:rsidRPr="00E357F4" w:rsidRDefault="009D0065" w:rsidP="009D0065">
      <w:pPr>
        <w:pStyle w:val="BodyText"/>
        <w:rPr>
          <w:sz w:val="28"/>
          <w:lang w:val="vi-VN"/>
        </w:rPr>
      </w:pPr>
    </w:p>
    <w:p w14:paraId="4B61CB20" w14:textId="77777777" w:rsidR="009D0065" w:rsidRPr="00E357F4" w:rsidRDefault="009D0065" w:rsidP="009D0065">
      <w:pPr>
        <w:pStyle w:val="BodyText"/>
        <w:rPr>
          <w:sz w:val="28"/>
          <w:lang w:val="vi-VN"/>
        </w:rPr>
      </w:pPr>
    </w:p>
    <w:p w14:paraId="01BA58B4" w14:textId="42435287" w:rsidR="009D0065" w:rsidRPr="00CA5B5A" w:rsidRDefault="00CA5B5A" w:rsidP="009D0065">
      <w:pPr>
        <w:spacing w:line="276" w:lineRule="auto"/>
        <w:ind w:left="540" w:right="550"/>
        <w:jc w:val="center"/>
        <w:rPr>
          <w:sz w:val="44"/>
          <w:szCs w:val="44"/>
          <w:lang w:val="vi-VN"/>
        </w:rPr>
      </w:pPr>
      <w:r w:rsidRPr="00CA5B5A">
        <w:rPr>
          <w:b/>
          <w:sz w:val="44"/>
          <w:szCs w:val="44"/>
          <w:lang w:val="vi-VN"/>
        </w:rPr>
        <w:t>PHÁT HIỆN TẤN CÔNG DDOS</w:t>
      </w:r>
    </w:p>
    <w:p w14:paraId="64E9AF34" w14:textId="77777777" w:rsidR="009D0065" w:rsidRPr="00E357F4" w:rsidRDefault="009D0065" w:rsidP="009D0065">
      <w:pPr>
        <w:pStyle w:val="BodyText"/>
        <w:rPr>
          <w:sz w:val="50"/>
          <w:lang w:val="vi-VN"/>
        </w:rPr>
      </w:pPr>
    </w:p>
    <w:p w14:paraId="73F35879" w14:textId="484E0D3D" w:rsidR="009D0065" w:rsidRPr="00CA5B5A" w:rsidRDefault="005E4587" w:rsidP="009D0065">
      <w:pPr>
        <w:tabs>
          <w:tab w:val="left" w:pos="7830"/>
        </w:tabs>
        <w:spacing w:line="276" w:lineRule="auto"/>
        <w:ind w:left="446" w:right="461"/>
        <w:jc w:val="center"/>
        <w:rPr>
          <w:b/>
          <w:sz w:val="40"/>
          <w:szCs w:val="40"/>
          <w:lang w:val="vi-VN"/>
        </w:rPr>
      </w:pPr>
      <w:r w:rsidRPr="00CA5B5A">
        <w:rPr>
          <w:b/>
          <w:sz w:val="40"/>
          <w:szCs w:val="40"/>
          <w:lang w:val="vi-VN"/>
        </w:rPr>
        <w:t>DỰ ÁN CÔNG NGHỆ THÔNG TIN</w:t>
      </w:r>
      <w:r w:rsidR="00CA5B5A" w:rsidRPr="00CA5B5A">
        <w:rPr>
          <w:b/>
          <w:sz w:val="40"/>
          <w:szCs w:val="40"/>
          <w:lang w:val="vi-VN"/>
        </w:rPr>
        <w:t xml:space="preserve"> 2</w:t>
      </w:r>
    </w:p>
    <w:p w14:paraId="59961117" w14:textId="77777777" w:rsidR="0097682F" w:rsidRPr="00CA5B5A" w:rsidRDefault="0097682F" w:rsidP="009D0065">
      <w:pPr>
        <w:tabs>
          <w:tab w:val="left" w:pos="7830"/>
        </w:tabs>
        <w:spacing w:line="276" w:lineRule="auto"/>
        <w:ind w:left="446" w:right="461"/>
        <w:jc w:val="center"/>
        <w:rPr>
          <w:b/>
          <w:sz w:val="40"/>
          <w:szCs w:val="40"/>
          <w:lang w:val="vi-VN"/>
        </w:rPr>
      </w:pPr>
    </w:p>
    <w:p w14:paraId="6D1A985D" w14:textId="77777777" w:rsidR="009D0065" w:rsidRPr="00CA5B5A" w:rsidRDefault="009D0065" w:rsidP="009D0065">
      <w:pPr>
        <w:pStyle w:val="BodyText"/>
        <w:tabs>
          <w:tab w:val="left" w:pos="3919"/>
        </w:tabs>
        <w:spacing w:line="276" w:lineRule="auto"/>
        <w:jc w:val="center"/>
        <w:rPr>
          <w:b/>
          <w:bCs/>
          <w:sz w:val="44"/>
          <w:szCs w:val="44"/>
          <w:lang w:val="vi-VN"/>
        </w:rPr>
      </w:pPr>
    </w:p>
    <w:p w14:paraId="30540F0A" w14:textId="44B78217" w:rsidR="009D0065" w:rsidRPr="002A7A31" w:rsidRDefault="00CA5B5A" w:rsidP="00CC16A6">
      <w:pPr>
        <w:pStyle w:val="BodyText"/>
        <w:tabs>
          <w:tab w:val="left" w:pos="3919"/>
        </w:tabs>
        <w:spacing w:line="276" w:lineRule="auto"/>
        <w:jc w:val="center"/>
        <w:rPr>
          <w:b/>
          <w:bCs/>
          <w:sz w:val="40"/>
          <w:szCs w:val="40"/>
          <w:lang w:val="vi-VN"/>
        </w:rPr>
      </w:pPr>
      <w:r w:rsidRPr="002A7A31">
        <w:rPr>
          <w:b/>
          <w:bCs/>
          <w:sz w:val="40"/>
          <w:szCs w:val="40"/>
          <w:lang w:val="vi-VN"/>
        </w:rPr>
        <w:t>MẠNG MÁY TÍNH</w:t>
      </w:r>
    </w:p>
    <w:p w14:paraId="23D1B1CD" w14:textId="77777777" w:rsidR="005E4587" w:rsidRPr="00CA5B5A" w:rsidRDefault="005E4587" w:rsidP="00CC16A6">
      <w:pPr>
        <w:pStyle w:val="BodyText"/>
        <w:tabs>
          <w:tab w:val="left" w:pos="3919"/>
        </w:tabs>
        <w:spacing w:line="276" w:lineRule="auto"/>
        <w:jc w:val="center"/>
        <w:rPr>
          <w:b/>
          <w:bCs/>
          <w:sz w:val="40"/>
          <w:szCs w:val="40"/>
          <w:lang w:val="vi-VN"/>
        </w:rPr>
      </w:pPr>
    </w:p>
    <w:p w14:paraId="3E9EBDAB" w14:textId="77777777" w:rsidR="005E4587" w:rsidRPr="00CA5B5A" w:rsidRDefault="005E4587" w:rsidP="005E4587">
      <w:pPr>
        <w:tabs>
          <w:tab w:val="center" w:pos="4730"/>
        </w:tabs>
        <w:ind w:right="49"/>
        <w:jc w:val="center"/>
        <w:rPr>
          <w:sz w:val="28"/>
          <w:szCs w:val="28"/>
          <w:lang w:val="vi-VN"/>
        </w:rPr>
      </w:pPr>
      <w:r w:rsidRPr="00032172">
        <w:rPr>
          <w:sz w:val="28"/>
          <w:szCs w:val="28"/>
          <w:lang w:val="vi-VN"/>
        </w:rPr>
        <w:t>Người hướng dẫn</w:t>
      </w:r>
    </w:p>
    <w:p w14:paraId="6ADF2BCD" w14:textId="2C14AD47" w:rsidR="009D0065" w:rsidRPr="00CA5B5A" w:rsidRDefault="005E4587" w:rsidP="005E4587">
      <w:pPr>
        <w:pStyle w:val="BodyText"/>
        <w:tabs>
          <w:tab w:val="left" w:pos="3919"/>
        </w:tabs>
        <w:spacing w:line="276" w:lineRule="auto"/>
        <w:jc w:val="center"/>
        <w:rPr>
          <w:sz w:val="26"/>
          <w:lang w:val="vi-VN"/>
        </w:rPr>
      </w:pPr>
      <w:r w:rsidRPr="00CA5B5A">
        <w:rPr>
          <w:b/>
          <w:sz w:val="28"/>
          <w:szCs w:val="28"/>
          <w:lang w:val="vi-VN"/>
        </w:rPr>
        <w:t>T</w:t>
      </w:r>
      <w:r w:rsidRPr="00032172">
        <w:rPr>
          <w:b/>
          <w:sz w:val="28"/>
          <w:szCs w:val="28"/>
          <w:lang w:val="vi-VN"/>
        </w:rPr>
        <w:t xml:space="preserve">S. </w:t>
      </w:r>
      <w:r w:rsidR="00CA5B5A" w:rsidRPr="00CA5B5A">
        <w:rPr>
          <w:b/>
          <w:sz w:val="28"/>
          <w:szCs w:val="28"/>
          <w:lang w:val="vi-VN"/>
        </w:rPr>
        <w:t>TRƯƠNG ĐÌNH TÚ</w:t>
      </w:r>
    </w:p>
    <w:p w14:paraId="0EA039C8" w14:textId="77777777" w:rsidR="009D0065" w:rsidRPr="00E357F4" w:rsidRDefault="009D0065" w:rsidP="009D0065">
      <w:pPr>
        <w:rPr>
          <w:sz w:val="26"/>
          <w:lang w:val="vi-VN"/>
        </w:rPr>
      </w:pPr>
    </w:p>
    <w:p w14:paraId="33D56D1F" w14:textId="77777777" w:rsidR="009D0065" w:rsidRPr="00E357F4" w:rsidRDefault="009D0065" w:rsidP="009D0065">
      <w:pPr>
        <w:rPr>
          <w:sz w:val="26"/>
          <w:lang w:val="vi-VN"/>
        </w:rPr>
      </w:pPr>
    </w:p>
    <w:p w14:paraId="1DC81255" w14:textId="5E33CE99" w:rsidR="003C69F2" w:rsidRPr="00CA5B5A" w:rsidRDefault="009D0065" w:rsidP="009D0065">
      <w:pPr>
        <w:spacing w:before="10"/>
        <w:ind w:left="20"/>
        <w:jc w:val="center"/>
        <w:rPr>
          <w:b/>
          <w:sz w:val="28"/>
          <w:lang w:val="vi-VN"/>
        </w:rPr>
        <w:sectPr w:rsidR="003C69F2" w:rsidRPr="00CA5B5A" w:rsidSect="00602D02">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CA5B5A" w:rsidRPr="00CA5B5A">
        <w:rPr>
          <w:b/>
          <w:sz w:val="28"/>
          <w:lang w:val="vi-VN"/>
        </w:rPr>
        <w:t xml:space="preserve"> 2024</w:t>
      </w:r>
    </w:p>
    <w:p w14:paraId="1F741914"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43F2D1B5" w14:textId="77777777" w:rsidR="000044BC" w:rsidRPr="00CA5B5A" w:rsidRDefault="000044BC" w:rsidP="0064189C">
      <w:pPr>
        <w:pStyle w:val="Nidungvnbn"/>
        <w:rPr>
          <w:lang w:val="vi-VN"/>
        </w:rPr>
      </w:pPr>
    </w:p>
    <w:p w14:paraId="79A9E893" w14:textId="2E06D786" w:rsidR="00CA5B5A" w:rsidRPr="009149E6" w:rsidRDefault="00CA5B5A" w:rsidP="009149E6">
      <w:pPr>
        <w:pStyle w:val="Nidungvnbn"/>
        <w:rPr>
          <w:lang w:val="vi-VN"/>
        </w:rPr>
      </w:pPr>
      <w:r>
        <w:rPr>
          <w:lang w:val="vi-VN"/>
        </w:rPr>
        <w:t xml:space="preserve">Lời đầu tiên em xin chân thành cảm ơn quý thầy, cô khoa Công Nghệ Thông Tin đã tận tình giảng dạy, chỉ bảo em trong những năm học vừa qua, những kiến thức mà em nhận được trên giảng đường đại học </w:t>
      </w:r>
      <w:r w:rsidRPr="00CA5B5A">
        <w:rPr>
          <w:lang w:val="vi-VN"/>
        </w:rPr>
        <w:t xml:space="preserve">là </w:t>
      </w:r>
      <w:r>
        <w:rPr>
          <w:lang w:val="vi-VN"/>
        </w:rPr>
        <w:t>nền tảng cho quá trình nghiên cứu đề tài này</w:t>
      </w:r>
      <w:r w:rsidRPr="00CA5B5A">
        <w:rPr>
          <w:lang w:val="vi-VN"/>
        </w:rPr>
        <w:t>.</w:t>
      </w:r>
      <w:r w:rsidR="009149E6" w:rsidRPr="009149E6">
        <w:rPr>
          <w:lang w:val="vi-VN"/>
        </w:rPr>
        <w:t xml:space="preserve"> </w:t>
      </w:r>
      <w:r w:rsidR="009149E6">
        <w:rPr>
          <w:lang w:val="vi-VN"/>
        </w:rPr>
        <w:t>Em xin chân thành cảm ơn Khoa Công nghệ thông tin đã tạo điều kiện để em có thể thực hiện đề tài nghiên cứu</w:t>
      </w:r>
      <w:r w:rsidR="009149E6" w:rsidRPr="009149E6">
        <w:rPr>
          <w:lang w:val="vi-VN"/>
        </w:rPr>
        <w:t>.</w:t>
      </w:r>
    </w:p>
    <w:p w14:paraId="064C500F" w14:textId="2D5B8A29" w:rsidR="00CA5B5A" w:rsidRPr="009149E6" w:rsidRDefault="00CA5B5A" w:rsidP="00CA5B5A">
      <w:pPr>
        <w:pStyle w:val="Nidungvnbn"/>
        <w:rPr>
          <w:lang w:val="vi-VN"/>
        </w:rPr>
      </w:pPr>
      <w:r>
        <w:rPr>
          <w:lang w:val="vi-VN"/>
        </w:rPr>
        <w:t xml:space="preserve">Em xin chân thành cảm ơn thầy </w:t>
      </w:r>
      <w:r w:rsidR="009149E6" w:rsidRPr="009149E6">
        <w:rPr>
          <w:lang w:val="vi-VN"/>
        </w:rPr>
        <w:t>Trương Đình Tú</w:t>
      </w:r>
      <w:r>
        <w:rPr>
          <w:lang w:val="vi-VN"/>
        </w:rPr>
        <w:t xml:space="preserve"> – giảng viên hướng dẫn em môn học Dự án Công nghệ thông tin</w:t>
      </w:r>
      <w:r w:rsidR="009149E6" w:rsidRPr="009149E6">
        <w:rPr>
          <w:lang w:val="vi-VN"/>
        </w:rPr>
        <w:t xml:space="preserve">, </w:t>
      </w:r>
      <w:r>
        <w:rPr>
          <w:lang w:val="vi-VN"/>
        </w:rPr>
        <w:t xml:space="preserve">đã luôn theo sát, nhiệt tình giúp đỡ em trong suốt quá trình thực hiện đề tài </w:t>
      </w:r>
      <w:r w:rsidR="009149E6" w:rsidRPr="009149E6">
        <w:rPr>
          <w:b/>
          <w:bCs/>
          <w:lang w:val="vi-VN"/>
        </w:rPr>
        <w:t>Phát Hiện tấn công DDoS</w:t>
      </w:r>
      <w:r w:rsidR="009149E6" w:rsidRPr="009149E6">
        <w:rPr>
          <w:lang w:val="vi-VN"/>
        </w:rPr>
        <w:t>.</w:t>
      </w:r>
    </w:p>
    <w:p w14:paraId="1FD2D7CA" w14:textId="2BD01B0A" w:rsidR="00CA5B5A" w:rsidRDefault="00CA5B5A" w:rsidP="00CA5B5A">
      <w:pPr>
        <w:pStyle w:val="Nidungvnbn"/>
        <w:rPr>
          <w:lang w:val="vi-VN"/>
        </w:rPr>
      </w:pPr>
      <w:r>
        <w:rPr>
          <w:lang w:val="vi-VN"/>
        </w:rPr>
        <w:t>Mặc dù bản thân em đã nỗ lực hết mức, nhưng bài báo cáo này không thể tránh khỏi còn nhiều thiếu sót. Vì thế, em mong rằng sẽ nhận được những lời nhận xét, góp ý từ quý thầy, cô để em có thể tiếp tục phát triển và hoàn thiện hơn nữa.</w:t>
      </w:r>
    </w:p>
    <w:p w14:paraId="76AD2CBB" w14:textId="77777777" w:rsidR="00CA5B5A" w:rsidRDefault="00CA5B5A" w:rsidP="00CA5B5A">
      <w:pPr>
        <w:pStyle w:val="Nidungvnbn"/>
        <w:rPr>
          <w:b/>
          <w:bCs/>
          <w:sz w:val="32"/>
          <w:szCs w:val="32"/>
          <w:lang w:val="vi-VN"/>
        </w:rPr>
      </w:pPr>
      <w:r>
        <w:rPr>
          <w:lang w:val="vi-VN"/>
        </w:rPr>
        <w:t>Một lần nữa, em xin chân thành cảm ơn!</w:t>
      </w:r>
    </w:p>
    <w:p w14:paraId="7441AA82" w14:textId="77777777" w:rsidR="005E4587" w:rsidRPr="00CA5B5A" w:rsidRDefault="005E4587" w:rsidP="00612205">
      <w:pPr>
        <w:ind w:left="3600"/>
        <w:jc w:val="center"/>
        <w:rPr>
          <w:lang w:val="vi-VN"/>
        </w:rPr>
      </w:pPr>
    </w:p>
    <w:p w14:paraId="16373D48"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sidRPr="00CA5B5A">
        <w:rPr>
          <w:i/>
          <w:sz w:val="26"/>
          <w:szCs w:val="26"/>
          <w:lang w:val="vi-VN"/>
        </w:rPr>
        <w:t xml:space="preserve"> ... </w:t>
      </w:r>
      <w:r w:rsidR="00612205">
        <w:rPr>
          <w:i/>
          <w:sz w:val="26"/>
          <w:szCs w:val="26"/>
          <w:lang w:val="vi-VN"/>
        </w:rPr>
        <w:t>tháng</w:t>
      </w:r>
      <w:r w:rsidR="005E4587" w:rsidRPr="00CA5B5A">
        <w:rPr>
          <w:i/>
          <w:sz w:val="26"/>
          <w:szCs w:val="26"/>
          <w:lang w:val="vi-VN"/>
        </w:rPr>
        <w:t xml:space="preserve"> … </w:t>
      </w:r>
      <w:r w:rsidR="00612205">
        <w:rPr>
          <w:i/>
          <w:sz w:val="26"/>
          <w:szCs w:val="26"/>
          <w:lang w:val="vi-VN"/>
        </w:rPr>
        <w:t>năm 20</w:t>
      </w:r>
      <w:r w:rsidR="005E4587" w:rsidRPr="00CA5B5A">
        <w:rPr>
          <w:i/>
          <w:sz w:val="26"/>
          <w:szCs w:val="26"/>
          <w:lang w:val="vi-VN"/>
        </w:rPr>
        <w:t>..</w:t>
      </w:r>
      <w:r w:rsidR="00612205">
        <w:rPr>
          <w:i/>
          <w:sz w:val="26"/>
          <w:szCs w:val="26"/>
          <w:lang w:val="vi-VN"/>
        </w:rPr>
        <w:t xml:space="preserve">     </w:t>
      </w:r>
    </w:p>
    <w:p w14:paraId="6036B6F7" w14:textId="77777777" w:rsidR="00612205" w:rsidRDefault="00612205" w:rsidP="00612205">
      <w:pPr>
        <w:ind w:left="3600"/>
        <w:jc w:val="center"/>
        <w:rPr>
          <w:i/>
          <w:sz w:val="26"/>
          <w:szCs w:val="26"/>
          <w:lang w:val="vi-VN"/>
        </w:rPr>
      </w:pPr>
      <w:r>
        <w:rPr>
          <w:i/>
          <w:sz w:val="26"/>
          <w:szCs w:val="26"/>
          <w:lang w:val="vi-VN"/>
        </w:rPr>
        <w:t>Tác giả</w:t>
      </w:r>
    </w:p>
    <w:p w14:paraId="2E160A55"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1E97283C" w14:textId="77777777" w:rsidR="003C69F2" w:rsidRPr="00CA5B5A" w:rsidRDefault="003C69F2" w:rsidP="0064189C">
      <w:pPr>
        <w:pStyle w:val="Nidungvnbn"/>
        <w:rPr>
          <w:b/>
          <w:bCs/>
          <w:sz w:val="32"/>
          <w:szCs w:val="32"/>
          <w:lang w:val="vi-VN"/>
        </w:rPr>
        <w:sectPr w:rsidR="003C69F2" w:rsidRPr="00CA5B5A" w:rsidSect="00602D02">
          <w:headerReference w:type="default" r:id="rId10"/>
          <w:pgSz w:w="11906" w:h="16838" w:code="9"/>
          <w:pgMar w:top="1985" w:right="1134" w:bottom="1701" w:left="1985" w:header="720" w:footer="720" w:gutter="0"/>
          <w:pgNumType w:fmt="lowerRoman" w:start="1"/>
          <w:cols w:space="720"/>
          <w:docGrid w:linePitch="360"/>
        </w:sectPr>
      </w:pPr>
    </w:p>
    <w:p w14:paraId="27EF58F8"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2434ED66"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1D842A96" w14:textId="29D73566"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sidRPr="00CA5B5A">
        <w:rPr>
          <w:sz w:val="26"/>
          <w:szCs w:val="26"/>
          <w:lang w:val="vi-VN"/>
        </w:rPr>
        <w:t xml:space="preserve"> </w:t>
      </w:r>
      <w:r w:rsidR="002D5A46" w:rsidRPr="009149E6">
        <w:rPr>
          <w:sz w:val="26"/>
          <w:szCs w:val="26"/>
          <w:lang w:val="vi-VN"/>
        </w:rPr>
        <w:t xml:space="preserve">TS. </w:t>
      </w:r>
      <w:r w:rsidR="009149E6" w:rsidRPr="002A7A31">
        <w:rPr>
          <w:sz w:val="26"/>
          <w:szCs w:val="26"/>
          <w:lang w:val="vi-VN"/>
        </w:rPr>
        <w:t>Trương Đình Tú</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72628FBC"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sidRPr="00CA5B5A">
        <w:rPr>
          <w:sz w:val="26"/>
          <w:szCs w:val="26"/>
          <w:lang w:val="vi-VN"/>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4A3117EE"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sidRPr="00CA5B5A">
        <w:rPr>
          <w:b/>
          <w:bCs/>
          <w:sz w:val="26"/>
          <w:szCs w:val="26"/>
          <w:lang w:val="vi-VN"/>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586FF062" w14:textId="77777777" w:rsidR="008730A8" w:rsidRPr="00CA5B5A"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2D5A46" w:rsidRPr="00CA5B5A">
        <w:rPr>
          <w:i/>
          <w:sz w:val="26"/>
          <w:szCs w:val="26"/>
          <w:lang w:val="vi-VN"/>
        </w:rPr>
        <w:t>…</w:t>
      </w:r>
      <w:r w:rsidRPr="00E357F4">
        <w:rPr>
          <w:i/>
          <w:sz w:val="26"/>
          <w:szCs w:val="26"/>
          <w:lang w:val="vi-VN"/>
        </w:rPr>
        <w:t xml:space="preserve"> tháng </w:t>
      </w:r>
      <w:r w:rsidR="002D5A46" w:rsidRPr="00CA5B5A">
        <w:rPr>
          <w:i/>
          <w:sz w:val="26"/>
          <w:szCs w:val="26"/>
          <w:lang w:val="vi-VN"/>
        </w:rPr>
        <w:t>…</w:t>
      </w:r>
      <w:r w:rsidRPr="00E357F4">
        <w:rPr>
          <w:i/>
          <w:sz w:val="26"/>
          <w:szCs w:val="26"/>
          <w:lang w:val="vi-VN"/>
        </w:rPr>
        <w:t xml:space="preserve"> năm</w:t>
      </w:r>
      <w:r w:rsidR="00743F7E" w:rsidRPr="00CA5B5A">
        <w:rPr>
          <w:i/>
          <w:sz w:val="26"/>
          <w:szCs w:val="26"/>
          <w:lang w:val="vi-VN"/>
        </w:rPr>
        <w:t xml:space="preserve"> 20</w:t>
      </w:r>
      <w:r w:rsidR="002D5A46" w:rsidRPr="00CA5B5A">
        <w:rPr>
          <w:i/>
          <w:sz w:val="26"/>
          <w:szCs w:val="26"/>
          <w:lang w:val="vi-VN"/>
        </w:rPr>
        <w:t>..</w:t>
      </w:r>
    </w:p>
    <w:p w14:paraId="5965C128"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2FB00867"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0F3F2E57" w14:textId="77777777" w:rsidR="00BB2B2A" w:rsidRDefault="00BB2B2A" w:rsidP="00BB2B2A">
      <w:pPr>
        <w:tabs>
          <w:tab w:val="center" w:pos="6379"/>
        </w:tabs>
        <w:spacing w:after="200" w:line="276" w:lineRule="auto"/>
        <w:rPr>
          <w:i/>
          <w:sz w:val="26"/>
          <w:szCs w:val="26"/>
          <w:lang w:val="vi-VN"/>
        </w:rPr>
      </w:pPr>
    </w:p>
    <w:p w14:paraId="05E167B2" w14:textId="77777777" w:rsidR="008730A8" w:rsidRDefault="008730A8" w:rsidP="00BB2B2A">
      <w:pPr>
        <w:tabs>
          <w:tab w:val="center" w:pos="6379"/>
        </w:tabs>
        <w:spacing w:after="200" w:line="276" w:lineRule="auto"/>
        <w:rPr>
          <w:i/>
          <w:sz w:val="26"/>
          <w:szCs w:val="26"/>
          <w:lang w:val="vi-VN"/>
        </w:rPr>
      </w:pPr>
    </w:p>
    <w:p w14:paraId="3353D1F6" w14:textId="77777777" w:rsidR="008730A8" w:rsidRPr="003C69F2" w:rsidRDefault="008730A8" w:rsidP="008730A8">
      <w:pPr>
        <w:tabs>
          <w:tab w:val="center" w:pos="6379"/>
        </w:tabs>
        <w:spacing w:after="200" w:line="276" w:lineRule="auto"/>
        <w:jc w:val="center"/>
        <w:rPr>
          <w:i/>
          <w:sz w:val="26"/>
          <w:szCs w:val="26"/>
          <w:lang w:val="vi-VN"/>
        </w:rPr>
      </w:pPr>
    </w:p>
    <w:p w14:paraId="31AA89FC" w14:textId="77777777" w:rsidR="00BB2B2A" w:rsidRPr="00CA5B5A" w:rsidRDefault="008730A8" w:rsidP="008730A8">
      <w:pPr>
        <w:tabs>
          <w:tab w:val="center" w:pos="4111"/>
        </w:tabs>
        <w:spacing w:after="200" w:line="276" w:lineRule="auto"/>
        <w:jc w:val="center"/>
        <w:rPr>
          <w:i/>
          <w:sz w:val="26"/>
          <w:szCs w:val="26"/>
          <w:lang w:val="vi-VN"/>
        </w:rPr>
      </w:pPr>
      <w:r w:rsidRPr="00CA5B5A">
        <w:rPr>
          <w:i/>
          <w:sz w:val="26"/>
          <w:szCs w:val="26"/>
          <w:lang w:val="vi-VN"/>
        </w:rPr>
        <w:tab/>
      </w:r>
    </w:p>
    <w:p w14:paraId="767C4430"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1850D5C2" w14:textId="7F8FB437" w:rsidR="008730A8" w:rsidRPr="00894D80" w:rsidRDefault="009149E6" w:rsidP="008730A8">
      <w:pPr>
        <w:overflowPunct w:val="0"/>
        <w:adjustRightInd w:val="0"/>
        <w:spacing w:line="360" w:lineRule="auto"/>
        <w:jc w:val="center"/>
        <w:textAlignment w:val="baseline"/>
        <w:rPr>
          <w:b/>
          <w:bCs/>
          <w:sz w:val="32"/>
          <w:szCs w:val="32"/>
          <w:lang w:val="vi-VN"/>
        </w:rPr>
      </w:pPr>
      <w:r w:rsidRPr="009149E6">
        <w:rPr>
          <w:b/>
          <w:bCs/>
          <w:sz w:val="32"/>
          <w:szCs w:val="32"/>
          <w:lang w:val="vi-VN"/>
        </w:rPr>
        <w:lastRenderedPageBreak/>
        <w:t>PHÁT HIỆN TẤN CÔNG DD</w:t>
      </w:r>
      <w:r w:rsidR="00894D80" w:rsidRPr="00894D80">
        <w:rPr>
          <w:b/>
          <w:bCs/>
          <w:sz w:val="32"/>
          <w:szCs w:val="32"/>
          <w:lang w:val="vi-VN"/>
        </w:rPr>
        <w:t>oS</w:t>
      </w:r>
    </w:p>
    <w:p w14:paraId="5DF21DB0" w14:textId="47019C1D" w:rsidR="00291721" w:rsidRPr="002A7A31" w:rsidRDefault="008730A8" w:rsidP="00894D80">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70DB40D1" w14:textId="084E2A45" w:rsidR="00743F7E" w:rsidRPr="002A7A31" w:rsidRDefault="00894D80" w:rsidP="00894D80">
      <w:pPr>
        <w:spacing w:before="0" w:after="200" w:line="276" w:lineRule="auto"/>
        <w:ind w:firstLine="720"/>
        <w:rPr>
          <w:sz w:val="26"/>
          <w:szCs w:val="26"/>
          <w:lang w:val="vi-VN"/>
        </w:rPr>
      </w:pPr>
      <w:r w:rsidRPr="00894D80">
        <w:rPr>
          <w:sz w:val="26"/>
          <w:szCs w:val="26"/>
          <w:lang w:val="vi-VN"/>
        </w:rPr>
        <w:t>Các cuộc tấn công từ chối dịch vụ phân tán (DDoS) đã trở thành vũ khí ưa thích của tin tặc, tống tiền mạng và khủng bố mạng. Những cuộc tấn công này có thể nhanh chóng vô hiệu hóa nạn nhân, gây thiệt hại lớn về doanh thu. Mặc dù có nhiều giải pháp truyền thống để giảm thiểu, các cuộc tấn công DDoS vẫn tiếp tục gia tăng về tần suất, quy mô và mức độ nghiêm trọng. Điều này đòi hỏi một mô hình mạng mới để đối phó với các mối đe dọa an ninh đầy thách thức ngày nay. Mạng điều khiển bằng phần mềm (SDN) là một mô hình mạng mới nổi, đã thu hút được sự quan tâm đáng kể từ nhiều nhà nghiên cứu để đáp ứng yêu cầu của các trung tâm dữ liệu hiện nay.</w:t>
      </w:r>
    </w:p>
    <w:p w14:paraId="0869BC90" w14:textId="5B7394E9" w:rsidR="00C63016" w:rsidRPr="002A7A31" w:rsidRDefault="00C63016" w:rsidP="00894D80">
      <w:pPr>
        <w:spacing w:before="0" w:after="200" w:line="276" w:lineRule="auto"/>
        <w:ind w:firstLine="720"/>
        <w:rPr>
          <w:sz w:val="26"/>
          <w:szCs w:val="26"/>
          <w:lang w:val="vi-VN"/>
        </w:rPr>
      </w:pPr>
      <w:r w:rsidRPr="002A7A31">
        <w:rPr>
          <w:sz w:val="26"/>
          <w:szCs w:val="26"/>
          <w:lang w:val="vi-VN"/>
        </w:rPr>
        <w:t>Phương pháp học máy đang ngày càng được ứng dụng rộng rãi trong việc phát hiện tấn công từ chối dịch vụ phân tán (DDoS). So với các phương pháp truyền thống, như dựa trên các quy tắc tĩnh hoặc ngưỡng phát hiện cố định, phương pháp học máy có khả năng phân tích và nhận diện các mẫu hành vi phức tạp và bất thường trong lưu lượng mạng. Các mô hình học máy có thể học từ dữ liệu lịch sử, cải thiện độ chính xác và khả năng phát hiện các cuộc tấn công mới hoặc chưa từng gặp trước đây. Điều này làm cho phương pháp học máy trở nên linh hoạt và hiệu quả hơn trong môi trường mạng liên tục biến đổi, giúp bảo vệ hệ thống tốt hơn trước các mối đe dọa DDoS ngày càng tinh vi.</w:t>
      </w:r>
    </w:p>
    <w:p w14:paraId="265277E8" w14:textId="77777777" w:rsidR="0097682F" w:rsidRPr="00894D80" w:rsidRDefault="0097682F">
      <w:pPr>
        <w:spacing w:before="0" w:after="200" w:line="276" w:lineRule="auto"/>
        <w:rPr>
          <w:sz w:val="26"/>
          <w:szCs w:val="26"/>
          <w:lang w:val="vi-VN"/>
        </w:rPr>
      </w:pPr>
    </w:p>
    <w:p w14:paraId="44CEBB00" w14:textId="77777777" w:rsidR="0097682F" w:rsidRPr="00894D80" w:rsidRDefault="0097682F">
      <w:pPr>
        <w:spacing w:before="0" w:after="200" w:line="276" w:lineRule="auto"/>
        <w:rPr>
          <w:sz w:val="26"/>
          <w:szCs w:val="26"/>
          <w:lang w:val="vi-VN"/>
        </w:rPr>
      </w:pPr>
    </w:p>
    <w:p w14:paraId="49E8BFEC" w14:textId="77777777" w:rsidR="00B127A5" w:rsidRPr="00894D80" w:rsidRDefault="00B127A5">
      <w:pPr>
        <w:spacing w:before="0" w:after="200" w:line="276" w:lineRule="auto"/>
        <w:rPr>
          <w:b/>
          <w:bCs/>
          <w:sz w:val="32"/>
          <w:szCs w:val="32"/>
          <w:lang w:val="vi-VN"/>
        </w:rPr>
      </w:pPr>
      <w:r w:rsidRPr="00894D80">
        <w:rPr>
          <w:b/>
          <w:bCs/>
          <w:sz w:val="32"/>
          <w:szCs w:val="32"/>
          <w:lang w:val="vi-VN"/>
        </w:rPr>
        <w:br w:type="page"/>
      </w:r>
    </w:p>
    <w:p w14:paraId="0117A12C" w14:textId="723B28ED" w:rsidR="0097682F" w:rsidRDefault="002D7E6E" w:rsidP="0097682F">
      <w:pPr>
        <w:overflowPunct w:val="0"/>
        <w:adjustRightInd w:val="0"/>
        <w:spacing w:line="360" w:lineRule="auto"/>
        <w:jc w:val="center"/>
        <w:textAlignment w:val="baseline"/>
        <w:rPr>
          <w:b/>
          <w:bCs/>
          <w:sz w:val="32"/>
          <w:szCs w:val="32"/>
          <w:lang w:val="vi-VN"/>
        </w:rPr>
      </w:pPr>
      <w:r>
        <w:rPr>
          <w:b/>
          <w:bCs/>
          <w:sz w:val="32"/>
          <w:szCs w:val="32"/>
        </w:rPr>
        <w:lastRenderedPageBreak/>
        <w:t>DDoS ATTACK DETECTION</w:t>
      </w:r>
    </w:p>
    <w:p w14:paraId="395CD7AC" w14:textId="786AF2A4" w:rsidR="0097682F" w:rsidRPr="00827B88" w:rsidRDefault="0097682F" w:rsidP="00827B88">
      <w:pPr>
        <w:overflowPunct w:val="0"/>
        <w:adjustRightInd w:val="0"/>
        <w:spacing w:line="360" w:lineRule="auto"/>
        <w:jc w:val="center"/>
        <w:textAlignment w:val="baseline"/>
        <w:rPr>
          <w:b/>
          <w:bCs/>
          <w:sz w:val="32"/>
          <w:szCs w:val="32"/>
        </w:rPr>
      </w:pPr>
      <w:r>
        <w:rPr>
          <w:b/>
          <w:bCs/>
          <w:sz w:val="32"/>
          <w:szCs w:val="32"/>
        </w:rPr>
        <w:t>ABSTRACT</w:t>
      </w:r>
    </w:p>
    <w:p w14:paraId="2F96D8CF" w14:textId="77777777" w:rsidR="002D7E6E" w:rsidRPr="002D7E6E" w:rsidRDefault="002D7E6E" w:rsidP="002D7E6E">
      <w:pPr>
        <w:spacing w:before="0" w:after="200" w:line="276" w:lineRule="auto"/>
        <w:ind w:firstLine="720"/>
        <w:rPr>
          <w:sz w:val="26"/>
          <w:szCs w:val="26"/>
          <w:lang w:val="vi-VN"/>
        </w:rPr>
      </w:pPr>
      <w:r w:rsidRPr="002D7E6E">
        <w:rPr>
          <w:sz w:val="26"/>
          <w:szCs w:val="26"/>
          <w:lang w:val="vi-VN"/>
        </w:rPr>
        <w:t>Distributed denial of service (DDoS) attacks have become the preferred weapon of hackers, cyber extortion, and cyber terrorism. These attacks can quickly disable victims, causing major revenue losses. Despite many traditional solutions for mitigation, DDoS attacks continue to increase in frequency, scale, and severity. This requires a new networking paradigm to deal with today's challenging security threats. Software-driven networking (SDN) is an emerging networking paradigm that has attracted significant attention from many researchers to meet the requirements of today's data centers.</w:t>
      </w:r>
    </w:p>
    <w:p w14:paraId="179278B8" w14:textId="4908461B" w:rsidR="0097682F" w:rsidRDefault="002D7E6E" w:rsidP="002D7E6E">
      <w:pPr>
        <w:spacing w:before="0" w:after="200" w:line="276" w:lineRule="auto"/>
        <w:ind w:firstLine="720"/>
        <w:rPr>
          <w:sz w:val="26"/>
          <w:szCs w:val="26"/>
        </w:rPr>
      </w:pPr>
      <w:r w:rsidRPr="002D7E6E">
        <w:rPr>
          <w:sz w:val="26"/>
          <w:szCs w:val="26"/>
          <w:lang w:val="vi-VN"/>
        </w:rPr>
        <w:t>Machine learning methods are increasingly being widely applied in detecting distributed denial of service (DDoS) attacks. Compared to traditional methods, such as based on static rules or fixed detection thresholds, machine learning methods are capable of analyzing and identifying complex and unusual behavioral patterns in network traffic. Machine learning models can learn from historical data, improving accuracy and the ability to detect new or never-before-seen attacks. This makes machine learning more flexible and effective in constantly changing network environments, helping to better protect systems against increasingly sophisticated DDoS threats.</w:t>
      </w:r>
    </w:p>
    <w:p w14:paraId="692DEDD4" w14:textId="77777777" w:rsidR="001D49C3" w:rsidRDefault="001D49C3">
      <w:pPr>
        <w:spacing w:before="0" w:after="200" w:line="276" w:lineRule="auto"/>
        <w:rPr>
          <w:b/>
          <w:bCs/>
          <w:sz w:val="32"/>
          <w:szCs w:val="32"/>
        </w:rPr>
      </w:pPr>
      <w:r>
        <w:rPr>
          <w:b/>
          <w:bCs/>
          <w:sz w:val="32"/>
          <w:szCs w:val="32"/>
        </w:rPr>
        <w:br w:type="page"/>
      </w:r>
    </w:p>
    <w:p w14:paraId="2209C6B1"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04671943" w14:textId="5F8B8DC1" w:rsidR="006A3D66"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71863830" w:history="1">
        <w:r w:rsidR="006A3D66" w:rsidRPr="00DD68D4">
          <w:rPr>
            <w:rStyle w:val="Hyperlink"/>
            <w:noProof/>
          </w:rPr>
          <w:t>DANH MỤC HÌNH VẼ</w:t>
        </w:r>
        <w:r w:rsidR="006A3D66">
          <w:rPr>
            <w:noProof/>
            <w:webHidden/>
          </w:rPr>
          <w:tab/>
        </w:r>
        <w:r w:rsidR="006A3D66">
          <w:rPr>
            <w:noProof/>
            <w:webHidden/>
          </w:rPr>
          <w:fldChar w:fldCharType="begin"/>
        </w:r>
        <w:r w:rsidR="006A3D66">
          <w:rPr>
            <w:noProof/>
            <w:webHidden/>
          </w:rPr>
          <w:instrText xml:space="preserve"> PAGEREF _Toc171863830 \h </w:instrText>
        </w:r>
        <w:r w:rsidR="006A3D66">
          <w:rPr>
            <w:noProof/>
            <w:webHidden/>
          </w:rPr>
        </w:r>
        <w:r w:rsidR="006A3D66">
          <w:rPr>
            <w:noProof/>
            <w:webHidden/>
          </w:rPr>
          <w:fldChar w:fldCharType="separate"/>
        </w:r>
        <w:r w:rsidR="006A3D66">
          <w:rPr>
            <w:noProof/>
            <w:webHidden/>
          </w:rPr>
          <w:t>vii</w:t>
        </w:r>
        <w:r w:rsidR="006A3D66">
          <w:rPr>
            <w:noProof/>
            <w:webHidden/>
          </w:rPr>
          <w:fldChar w:fldCharType="end"/>
        </w:r>
      </w:hyperlink>
    </w:p>
    <w:p w14:paraId="0240D2D2" w14:textId="472BF34F" w:rsidR="006A3D66" w:rsidRDefault="006A3D66">
      <w:pPr>
        <w:pStyle w:val="TOC1"/>
        <w:rPr>
          <w:rFonts w:asciiTheme="minorHAnsi" w:eastAsiaTheme="minorEastAsia" w:hAnsiTheme="minorHAnsi"/>
          <w:b w:val="0"/>
          <w:noProof/>
          <w:kern w:val="2"/>
          <w:sz w:val="22"/>
          <w:szCs w:val="22"/>
          <w14:ligatures w14:val="standardContextual"/>
        </w:rPr>
      </w:pPr>
      <w:hyperlink w:anchor="_Toc171863831" w:history="1">
        <w:r w:rsidRPr="00DD68D4">
          <w:rPr>
            <w:rStyle w:val="Hyperlink"/>
            <w:noProof/>
          </w:rPr>
          <w:t>DANH MỤC BẢNG BIỂU</w:t>
        </w:r>
        <w:r>
          <w:rPr>
            <w:noProof/>
            <w:webHidden/>
          </w:rPr>
          <w:tab/>
        </w:r>
        <w:r>
          <w:rPr>
            <w:noProof/>
            <w:webHidden/>
          </w:rPr>
          <w:fldChar w:fldCharType="begin"/>
        </w:r>
        <w:r>
          <w:rPr>
            <w:noProof/>
            <w:webHidden/>
          </w:rPr>
          <w:instrText xml:space="preserve"> PAGEREF _Toc171863831 \h </w:instrText>
        </w:r>
        <w:r>
          <w:rPr>
            <w:noProof/>
            <w:webHidden/>
          </w:rPr>
        </w:r>
        <w:r>
          <w:rPr>
            <w:noProof/>
            <w:webHidden/>
          </w:rPr>
          <w:fldChar w:fldCharType="separate"/>
        </w:r>
        <w:r>
          <w:rPr>
            <w:noProof/>
            <w:webHidden/>
          </w:rPr>
          <w:t>viii</w:t>
        </w:r>
        <w:r>
          <w:rPr>
            <w:noProof/>
            <w:webHidden/>
          </w:rPr>
          <w:fldChar w:fldCharType="end"/>
        </w:r>
      </w:hyperlink>
    </w:p>
    <w:p w14:paraId="0BE46D9A" w14:textId="55B82771" w:rsidR="006A3D66" w:rsidRDefault="006A3D66">
      <w:pPr>
        <w:pStyle w:val="TOC1"/>
        <w:rPr>
          <w:rFonts w:asciiTheme="minorHAnsi" w:eastAsiaTheme="minorEastAsia" w:hAnsiTheme="minorHAnsi"/>
          <w:b w:val="0"/>
          <w:noProof/>
          <w:kern w:val="2"/>
          <w:sz w:val="22"/>
          <w:szCs w:val="22"/>
          <w14:ligatures w14:val="standardContextual"/>
        </w:rPr>
      </w:pPr>
      <w:hyperlink w:anchor="_Toc171863832" w:history="1">
        <w:r w:rsidRPr="00DD68D4">
          <w:rPr>
            <w:rStyle w:val="Hyperlink"/>
            <w:noProof/>
          </w:rPr>
          <w:t>DANH MỤC CÁC CHỮ VIẾT TẮT</w:t>
        </w:r>
        <w:r>
          <w:rPr>
            <w:noProof/>
            <w:webHidden/>
          </w:rPr>
          <w:tab/>
        </w:r>
        <w:r>
          <w:rPr>
            <w:noProof/>
            <w:webHidden/>
          </w:rPr>
          <w:fldChar w:fldCharType="begin"/>
        </w:r>
        <w:r>
          <w:rPr>
            <w:noProof/>
            <w:webHidden/>
          </w:rPr>
          <w:instrText xml:space="preserve"> PAGEREF _Toc171863832 \h </w:instrText>
        </w:r>
        <w:r>
          <w:rPr>
            <w:noProof/>
            <w:webHidden/>
          </w:rPr>
        </w:r>
        <w:r>
          <w:rPr>
            <w:noProof/>
            <w:webHidden/>
          </w:rPr>
          <w:fldChar w:fldCharType="separate"/>
        </w:r>
        <w:r>
          <w:rPr>
            <w:noProof/>
            <w:webHidden/>
          </w:rPr>
          <w:t>ix</w:t>
        </w:r>
        <w:r>
          <w:rPr>
            <w:noProof/>
            <w:webHidden/>
          </w:rPr>
          <w:fldChar w:fldCharType="end"/>
        </w:r>
      </w:hyperlink>
    </w:p>
    <w:p w14:paraId="554D5FF9" w14:textId="52EE3AD0" w:rsidR="006A3D66" w:rsidRDefault="006A3D66">
      <w:pPr>
        <w:pStyle w:val="TOC1"/>
        <w:rPr>
          <w:rFonts w:asciiTheme="minorHAnsi" w:eastAsiaTheme="minorEastAsia" w:hAnsiTheme="minorHAnsi"/>
          <w:b w:val="0"/>
          <w:noProof/>
          <w:kern w:val="2"/>
          <w:sz w:val="22"/>
          <w:szCs w:val="22"/>
          <w14:ligatures w14:val="standardContextual"/>
        </w:rPr>
      </w:pPr>
      <w:hyperlink w:anchor="_Toc171863833" w:history="1">
        <w:r w:rsidRPr="00DD68D4">
          <w:rPr>
            <w:rStyle w:val="Hyperlink"/>
            <w:noProof/>
          </w:rPr>
          <w:t>CHƯƠNG 1. TỔNG QUAN ĐỀ TÀI</w:t>
        </w:r>
        <w:r>
          <w:rPr>
            <w:noProof/>
            <w:webHidden/>
          </w:rPr>
          <w:tab/>
        </w:r>
        <w:r>
          <w:rPr>
            <w:noProof/>
            <w:webHidden/>
          </w:rPr>
          <w:fldChar w:fldCharType="begin"/>
        </w:r>
        <w:r>
          <w:rPr>
            <w:noProof/>
            <w:webHidden/>
          </w:rPr>
          <w:instrText xml:space="preserve"> PAGEREF _Toc171863833 \h </w:instrText>
        </w:r>
        <w:r>
          <w:rPr>
            <w:noProof/>
            <w:webHidden/>
          </w:rPr>
        </w:r>
        <w:r>
          <w:rPr>
            <w:noProof/>
            <w:webHidden/>
          </w:rPr>
          <w:fldChar w:fldCharType="separate"/>
        </w:r>
        <w:r>
          <w:rPr>
            <w:noProof/>
            <w:webHidden/>
          </w:rPr>
          <w:t>1</w:t>
        </w:r>
        <w:r>
          <w:rPr>
            <w:noProof/>
            <w:webHidden/>
          </w:rPr>
          <w:fldChar w:fldCharType="end"/>
        </w:r>
      </w:hyperlink>
    </w:p>
    <w:p w14:paraId="1467B8AE" w14:textId="67B1264E" w:rsidR="006A3D66" w:rsidRDefault="006A3D66">
      <w:pPr>
        <w:pStyle w:val="TOC2"/>
        <w:rPr>
          <w:rFonts w:asciiTheme="minorHAnsi" w:eastAsiaTheme="minorEastAsia" w:hAnsiTheme="minorHAnsi"/>
          <w:noProof/>
          <w:kern w:val="2"/>
          <w:sz w:val="22"/>
          <w:szCs w:val="22"/>
          <w14:ligatures w14:val="standardContextual"/>
        </w:rPr>
      </w:pPr>
      <w:hyperlink w:anchor="_Toc171863834" w:history="1">
        <w:r w:rsidRPr="00DD68D4">
          <w:rPr>
            <w:rStyle w:val="Hyperlink"/>
            <w:noProof/>
          </w:rPr>
          <w:t>1.1 Giới thiệu đề tài</w:t>
        </w:r>
        <w:r>
          <w:rPr>
            <w:noProof/>
            <w:webHidden/>
          </w:rPr>
          <w:tab/>
        </w:r>
        <w:r>
          <w:rPr>
            <w:noProof/>
            <w:webHidden/>
          </w:rPr>
          <w:fldChar w:fldCharType="begin"/>
        </w:r>
        <w:r>
          <w:rPr>
            <w:noProof/>
            <w:webHidden/>
          </w:rPr>
          <w:instrText xml:space="preserve"> PAGEREF _Toc171863834 \h </w:instrText>
        </w:r>
        <w:r>
          <w:rPr>
            <w:noProof/>
            <w:webHidden/>
          </w:rPr>
        </w:r>
        <w:r>
          <w:rPr>
            <w:noProof/>
            <w:webHidden/>
          </w:rPr>
          <w:fldChar w:fldCharType="separate"/>
        </w:r>
        <w:r>
          <w:rPr>
            <w:noProof/>
            <w:webHidden/>
          </w:rPr>
          <w:t>1</w:t>
        </w:r>
        <w:r>
          <w:rPr>
            <w:noProof/>
            <w:webHidden/>
          </w:rPr>
          <w:fldChar w:fldCharType="end"/>
        </w:r>
      </w:hyperlink>
    </w:p>
    <w:p w14:paraId="6A249E9C" w14:textId="7E8294F8" w:rsidR="006A3D66" w:rsidRDefault="006A3D66">
      <w:pPr>
        <w:pStyle w:val="TOC2"/>
        <w:rPr>
          <w:rFonts w:asciiTheme="minorHAnsi" w:eastAsiaTheme="minorEastAsia" w:hAnsiTheme="minorHAnsi"/>
          <w:noProof/>
          <w:kern w:val="2"/>
          <w:sz w:val="22"/>
          <w:szCs w:val="22"/>
          <w14:ligatures w14:val="standardContextual"/>
        </w:rPr>
      </w:pPr>
      <w:hyperlink w:anchor="_Toc171863835" w:history="1">
        <w:r w:rsidRPr="00DD68D4">
          <w:rPr>
            <w:rStyle w:val="Hyperlink"/>
            <w:noProof/>
          </w:rPr>
          <w:t>1.2 Mục tiêu thực hiện đề tài</w:t>
        </w:r>
        <w:r>
          <w:rPr>
            <w:noProof/>
            <w:webHidden/>
          </w:rPr>
          <w:tab/>
        </w:r>
        <w:r>
          <w:rPr>
            <w:noProof/>
            <w:webHidden/>
          </w:rPr>
          <w:fldChar w:fldCharType="begin"/>
        </w:r>
        <w:r>
          <w:rPr>
            <w:noProof/>
            <w:webHidden/>
          </w:rPr>
          <w:instrText xml:space="preserve"> PAGEREF _Toc171863835 \h </w:instrText>
        </w:r>
        <w:r>
          <w:rPr>
            <w:noProof/>
            <w:webHidden/>
          </w:rPr>
        </w:r>
        <w:r>
          <w:rPr>
            <w:noProof/>
            <w:webHidden/>
          </w:rPr>
          <w:fldChar w:fldCharType="separate"/>
        </w:r>
        <w:r>
          <w:rPr>
            <w:noProof/>
            <w:webHidden/>
          </w:rPr>
          <w:t>2</w:t>
        </w:r>
        <w:r>
          <w:rPr>
            <w:noProof/>
            <w:webHidden/>
          </w:rPr>
          <w:fldChar w:fldCharType="end"/>
        </w:r>
      </w:hyperlink>
    </w:p>
    <w:p w14:paraId="19E5B7BE" w14:textId="3C176847" w:rsidR="006A3D66" w:rsidRDefault="006A3D66">
      <w:pPr>
        <w:pStyle w:val="TOC1"/>
        <w:rPr>
          <w:rFonts w:asciiTheme="minorHAnsi" w:eastAsiaTheme="minorEastAsia" w:hAnsiTheme="minorHAnsi"/>
          <w:b w:val="0"/>
          <w:noProof/>
          <w:kern w:val="2"/>
          <w:sz w:val="22"/>
          <w:szCs w:val="22"/>
          <w14:ligatures w14:val="standardContextual"/>
        </w:rPr>
      </w:pPr>
      <w:hyperlink w:anchor="_Toc171863836" w:history="1">
        <w:r w:rsidRPr="00DD68D4">
          <w:rPr>
            <w:rStyle w:val="Hyperlink"/>
            <w:noProof/>
          </w:rPr>
          <w:t>CHƯƠNG 2. CƠ SỞ LÝ THUYẾT</w:t>
        </w:r>
        <w:r>
          <w:rPr>
            <w:noProof/>
            <w:webHidden/>
          </w:rPr>
          <w:tab/>
        </w:r>
        <w:r>
          <w:rPr>
            <w:noProof/>
            <w:webHidden/>
          </w:rPr>
          <w:fldChar w:fldCharType="begin"/>
        </w:r>
        <w:r>
          <w:rPr>
            <w:noProof/>
            <w:webHidden/>
          </w:rPr>
          <w:instrText xml:space="preserve"> PAGEREF _Toc171863836 \h </w:instrText>
        </w:r>
        <w:r>
          <w:rPr>
            <w:noProof/>
            <w:webHidden/>
          </w:rPr>
        </w:r>
        <w:r>
          <w:rPr>
            <w:noProof/>
            <w:webHidden/>
          </w:rPr>
          <w:fldChar w:fldCharType="separate"/>
        </w:r>
        <w:r>
          <w:rPr>
            <w:noProof/>
            <w:webHidden/>
          </w:rPr>
          <w:t>3</w:t>
        </w:r>
        <w:r>
          <w:rPr>
            <w:noProof/>
            <w:webHidden/>
          </w:rPr>
          <w:fldChar w:fldCharType="end"/>
        </w:r>
      </w:hyperlink>
    </w:p>
    <w:p w14:paraId="1CC6AB2C" w14:textId="126082C7" w:rsidR="006A3D66" w:rsidRDefault="006A3D66">
      <w:pPr>
        <w:pStyle w:val="TOC2"/>
        <w:rPr>
          <w:rFonts w:asciiTheme="minorHAnsi" w:eastAsiaTheme="minorEastAsia" w:hAnsiTheme="minorHAnsi"/>
          <w:noProof/>
          <w:kern w:val="2"/>
          <w:sz w:val="22"/>
          <w:szCs w:val="22"/>
          <w14:ligatures w14:val="standardContextual"/>
        </w:rPr>
      </w:pPr>
      <w:hyperlink w:anchor="_Toc171863837" w:history="1">
        <w:r w:rsidRPr="00DD68D4">
          <w:rPr>
            <w:rStyle w:val="Hyperlink"/>
            <w:noProof/>
          </w:rPr>
          <w:t>2.1 Tấn cộng từ chối dịch vụ p</w:t>
        </w:r>
        <w:r w:rsidRPr="00DD68D4">
          <w:rPr>
            <w:rStyle w:val="Hyperlink"/>
            <w:noProof/>
          </w:rPr>
          <w:t>h</w:t>
        </w:r>
        <w:r w:rsidRPr="00DD68D4">
          <w:rPr>
            <w:rStyle w:val="Hyperlink"/>
            <w:noProof/>
          </w:rPr>
          <w:t>ân tán (DDoS)</w:t>
        </w:r>
        <w:r>
          <w:rPr>
            <w:noProof/>
            <w:webHidden/>
          </w:rPr>
          <w:tab/>
        </w:r>
        <w:r>
          <w:rPr>
            <w:noProof/>
            <w:webHidden/>
          </w:rPr>
          <w:fldChar w:fldCharType="begin"/>
        </w:r>
        <w:r>
          <w:rPr>
            <w:noProof/>
            <w:webHidden/>
          </w:rPr>
          <w:instrText xml:space="preserve"> PAGEREF _Toc171863837 \h </w:instrText>
        </w:r>
        <w:r>
          <w:rPr>
            <w:noProof/>
            <w:webHidden/>
          </w:rPr>
        </w:r>
        <w:r>
          <w:rPr>
            <w:noProof/>
            <w:webHidden/>
          </w:rPr>
          <w:fldChar w:fldCharType="separate"/>
        </w:r>
        <w:r>
          <w:rPr>
            <w:noProof/>
            <w:webHidden/>
          </w:rPr>
          <w:t>3</w:t>
        </w:r>
        <w:r>
          <w:rPr>
            <w:noProof/>
            <w:webHidden/>
          </w:rPr>
          <w:fldChar w:fldCharType="end"/>
        </w:r>
      </w:hyperlink>
    </w:p>
    <w:p w14:paraId="0CA184D7" w14:textId="7033B4CC" w:rsidR="006A3D66" w:rsidRDefault="006A3D66">
      <w:pPr>
        <w:pStyle w:val="TOC2"/>
        <w:rPr>
          <w:rFonts w:asciiTheme="minorHAnsi" w:eastAsiaTheme="minorEastAsia" w:hAnsiTheme="minorHAnsi"/>
          <w:noProof/>
          <w:kern w:val="2"/>
          <w:sz w:val="22"/>
          <w:szCs w:val="22"/>
          <w14:ligatures w14:val="standardContextual"/>
        </w:rPr>
      </w:pPr>
      <w:hyperlink w:anchor="_Toc171863838" w:history="1">
        <w:r w:rsidRPr="00DD68D4">
          <w:rPr>
            <w:rStyle w:val="Hyperlink"/>
            <w:noProof/>
          </w:rPr>
          <w:t>2.2 Công nghệ SDN</w:t>
        </w:r>
        <w:r>
          <w:rPr>
            <w:noProof/>
            <w:webHidden/>
          </w:rPr>
          <w:tab/>
        </w:r>
        <w:r>
          <w:rPr>
            <w:noProof/>
            <w:webHidden/>
          </w:rPr>
          <w:fldChar w:fldCharType="begin"/>
        </w:r>
        <w:r>
          <w:rPr>
            <w:noProof/>
            <w:webHidden/>
          </w:rPr>
          <w:instrText xml:space="preserve"> PAGEREF _Toc171863838 \h </w:instrText>
        </w:r>
        <w:r>
          <w:rPr>
            <w:noProof/>
            <w:webHidden/>
          </w:rPr>
        </w:r>
        <w:r>
          <w:rPr>
            <w:noProof/>
            <w:webHidden/>
          </w:rPr>
          <w:fldChar w:fldCharType="separate"/>
        </w:r>
        <w:r>
          <w:rPr>
            <w:noProof/>
            <w:webHidden/>
          </w:rPr>
          <w:t>4</w:t>
        </w:r>
        <w:r>
          <w:rPr>
            <w:noProof/>
            <w:webHidden/>
          </w:rPr>
          <w:fldChar w:fldCharType="end"/>
        </w:r>
      </w:hyperlink>
    </w:p>
    <w:p w14:paraId="2B71D505" w14:textId="4905E8A3" w:rsidR="006A3D66" w:rsidRDefault="006A3D66">
      <w:pPr>
        <w:pStyle w:val="TOC3"/>
        <w:rPr>
          <w:rFonts w:asciiTheme="minorHAnsi" w:eastAsiaTheme="minorEastAsia" w:hAnsiTheme="minorHAnsi"/>
          <w:i w:val="0"/>
          <w:noProof/>
          <w:kern w:val="2"/>
          <w:sz w:val="22"/>
          <w:szCs w:val="22"/>
          <w14:ligatures w14:val="standardContextual"/>
        </w:rPr>
      </w:pPr>
      <w:hyperlink w:anchor="_Toc171863839" w:history="1">
        <w:r w:rsidRPr="00DD68D4">
          <w:rPr>
            <w:rStyle w:val="Hyperlink"/>
            <w:noProof/>
          </w:rPr>
          <w:t>2.2.1 Lịch sử và sự ra đời của SDN</w:t>
        </w:r>
        <w:r>
          <w:rPr>
            <w:noProof/>
            <w:webHidden/>
          </w:rPr>
          <w:tab/>
        </w:r>
        <w:r>
          <w:rPr>
            <w:noProof/>
            <w:webHidden/>
          </w:rPr>
          <w:fldChar w:fldCharType="begin"/>
        </w:r>
        <w:r>
          <w:rPr>
            <w:noProof/>
            <w:webHidden/>
          </w:rPr>
          <w:instrText xml:space="preserve"> PAGEREF _Toc171863839 \h </w:instrText>
        </w:r>
        <w:r>
          <w:rPr>
            <w:noProof/>
            <w:webHidden/>
          </w:rPr>
        </w:r>
        <w:r>
          <w:rPr>
            <w:noProof/>
            <w:webHidden/>
          </w:rPr>
          <w:fldChar w:fldCharType="separate"/>
        </w:r>
        <w:r>
          <w:rPr>
            <w:noProof/>
            <w:webHidden/>
          </w:rPr>
          <w:t>4</w:t>
        </w:r>
        <w:r>
          <w:rPr>
            <w:noProof/>
            <w:webHidden/>
          </w:rPr>
          <w:fldChar w:fldCharType="end"/>
        </w:r>
      </w:hyperlink>
    </w:p>
    <w:p w14:paraId="4905DB09" w14:textId="5B0F9B4D" w:rsidR="006A3D66" w:rsidRDefault="006A3D66">
      <w:pPr>
        <w:pStyle w:val="TOC3"/>
        <w:rPr>
          <w:rFonts w:asciiTheme="minorHAnsi" w:eastAsiaTheme="minorEastAsia" w:hAnsiTheme="minorHAnsi"/>
          <w:i w:val="0"/>
          <w:noProof/>
          <w:kern w:val="2"/>
          <w:sz w:val="22"/>
          <w:szCs w:val="22"/>
          <w14:ligatures w14:val="standardContextual"/>
        </w:rPr>
      </w:pPr>
      <w:hyperlink w:anchor="_Toc171863840" w:history="1">
        <w:r w:rsidRPr="00DD68D4">
          <w:rPr>
            <w:rStyle w:val="Hyperlink"/>
            <w:noProof/>
          </w:rPr>
          <w:t>2.2.2 Định nghĩa về SDN</w:t>
        </w:r>
        <w:r>
          <w:rPr>
            <w:noProof/>
            <w:webHidden/>
          </w:rPr>
          <w:tab/>
        </w:r>
        <w:r>
          <w:rPr>
            <w:noProof/>
            <w:webHidden/>
          </w:rPr>
          <w:fldChar w:fldCharType="begin"/>
        </w:r>
        <w:r>
          <w:rPr>
            <w:noProof/>
            <w:webHidden/>
          </w:rPr>
          <w:instrText xml:space="preserve"> PAGEREF _Toc171863840 \h </w:instrText>
        </w:r>
        <w:r>
          <w:rPr>
            <w:noProof/>
            <w:webHidden/>
          </w:rPr>
        </w:r>
        <w:r>
          <w:rPr>
            <w:noProof/>
            <w:webHidden/>
          </w:rPr>
          <w:fldChar w:fldCharType="separate"/>
        </w:r>
        <w:r>
          <w:rPr>
            <w:noProof/>
            <w:webHidden/>
          </w:rPr>
          <w:t>5</w:t>
        </w:r>
        <w:r>
          <w:rPr>
            <w:noProof/>
            <w:webHidden/>
          </w:rPr>
          <w:fldChar w:fldCharType="end"/>
        </w:r>
      </w:hyperlink>
    </w:p>
    <w:p w14:paraId="00B0C748" w14:textId="185B29C1" w:rsidR="006A3D66" w:rsidRDefault="006A3D66">
      <w:pPr>
        <w:pStyle w:val="TOC3"/>
        <w:rPr>
          <w:rFonts w:asciiTheme="minorHAnsi" w:eastAsiaTheme="minorEastAsia" w:hAnsiTheme="minorHAnsi"/>
          <w:i w:val="0"/>
          <w:noProof/>
          <w:kern w:val="2"/>
          <w:sz w:val="22"/>
          <w:szCs w:val="22"/>
          <w14:ligatures w14:val="standardContextual"/>
        </w:rPr>
      </w:pPr>
      <w:hyperlink w:anchor="_Toc171863841" w:history="1">
        <w:r w:rsidRPr="00DD68D4">
          <w:rPr>
            <w:rStyle w:val="Hyperlink"/>
            <w:noProof/>
          </w:rPr>
          <w:t>2.2.3 Kiến trúc SDN</w:t>
        </w:r>
        <w:r>
          <w:rPr>
            <w:noProof/>
            <w:webHidden/>
          </w:rPr>
          <w:tab/>
        </w:r>
        <w:r>
          <w:rPr>
            <w:noProof/>
            <w:webHidden/>
          </w:rPr>
          <w:fldChar w:fldCharType="begin"/>
        </w:r>
        <w:r>
          <w:rPr>
            <w:noProof/>
            <w:webHidden/>
          </w:rPr>
          <w:instrText xml:space="preserve"> PAGEREF _Toc171863841 \h </w:instrText>
        </w:r>
        <w:r>
          <w:rPr>
            <w:noProof/>
            <w:webHidden/>
          </w:rPr>
        </w:r>
        <w:r>
          <w:rPr>
            <w:noProof/>
            <w:webHidden/>
          </w:rPr>
          <w:fldChar w:fldCharType="separate"/>
        </w:r>
        <w:r>
          <w:rPr>
            <w:noProof/>
            <w:webHidden/>
          </w:rPr>
          <w:t>6</w:t>
        </w:r>
        <w:r>
          <w:rPr>
            <w:noProof/>
            <w:webHidden/>
          </w:rPr>
          <w:fldChar w:fldCharType="end"/>
        </w:r>
      </w:hyperlink>
    </w:p>
    <w:p w14:paraId="18D9D4EC" w14:textId="26C19477" w:rsidR="006A3D66" w:rsidRDefault="006A3D66">
      <w:pPr>
        <w:pStyle w:val="TOC3"/>
        <w:rPr>
          <w:rFonts w:asciiTheme="minorHAnsi" w:eastAsiaTheme="minorEastAsia" w:hAnsiTheme="minorHAnsi"/>
          <w:i w:val="0"/>
          <w:noProof/>
          <w:kern w:val="2"/>
          <w:sz w:val="22"/>
          <w:szCs w:val="22"/>
          <w14:ligatures w14:val="standardContextual"/>
        </w:rPr>
      </w:pPr>
      <w:hyperlink w:anchor="_Toc171863842" w:history="1">
        <w:r w:rsidRPr="00DD68D4">
          <w:rPr>
            <w:rStyle w:val="Hyperlink"/>
            <w:noProof/>
          </w:rPr>
          <w:t>2.2.4 Một số mô hình SDN phổ biến</w:t>
        </w:r>
        <w:r>
          <w:rPr>
            <w:noProof/>
            <w:webHidden/>
          </w:rPr>
          <w:tab/>
        </w:r>
        <w:r>
          <w:rPr>
            <w:noProof/>
            <w:webHidden/>
          </w:rPr>
          <w:fldChar w:fldCharType="begin"/>
        </w:r>
        <w:r>
          <w:rPr>
            <w:noProof/>
            <w:webHidden/>
          </w:rPr>
          <w:instrText xml:space="preserve"> PAGEREF _Toc171863842 \h </w:instrText>
        </w:r>
        <w:r>
          <w:rPr>
            <w:noProof/>
            <w:webHidden/>
          </w:rPr>
        </w:r>
        <w:r>
          <w:rPr>
            <w:noProof/>
            <w:webHidden/>
          </w:rPr>
          <w:fldChar w:fldCharType="separate"/>
        </w:r>
        <w:r>
          <w:rPr>
            <w:noProof/>
            <w:webHidden/>
          </w:rPr>
          <w:t>8</w:t>
        </w:r>
        <w:r>
          <w:rPr>
            <w:noProof/>
            <w:webHidden/>
          </w:rPr>
          <w:fldChar w:fldCharType="end"/>
        </w:r>
      </w:hyperlink>
    </w:p>
    <w:p w14:paraId="77CA2B50" w14:textId="3A214D30" w:rsidR="006A3D66" w:rsidRDefault="006A3D66">
      <w:pPr>
        <w:pStyle w:val="TOC3"/>
        <w:rPr>
          <w:rFonts w:asciiTheme="minorHAnsi" w:eastAsiaTheme="minorEastAsia" w:hAnsiTheme="minorHAnsi"/>
          <w:i w:val="0"/>
          <w:noProof/>
          <w:kern w:val="2"/>
          <w:sz w:val="22"/>
          <w:szCs w:val="22"/>
          <w14:ligatures w14:val="standardContextual"/>
        </w:rPr>
      </w:pPr>
      <w:hyperlink w:anchor="_Toc171863843" w:history="1">
        <w:r w:rsidRPr="00DD68D4">
          <w:rPr>
            <w:rStyle w:val="Hyperlink"/>
            <w:noProof/>
          </w:rPr>
          <w:t>2.2.5 So sánh SDN và mạng truyền thống</w:t>
        </w:r>
        <w:r>
          <w:rPr>
            <w:noProof/>
            <w:webHidden/>
          </w:rPr>
          <w:tab/>
        </w:r>
        <w:r>
          <w:rPr>
            <w:noProof/>
            <w:webHidden/>
          </w:rPr>
          <w:fldChar w:fldCharType="begin"/>
        </w:r>
        <w:r>
          <w:rPr>
            <w:noProof/>
            <w:webHidden/>
          </w:rPr>
          <w:instrText xml:space="preserve"> PAGEREF _Toc171863843 \h </w:instrText>
        </w:r>
        <w:r>
          <w:rPr>
            <w:noProof/>
            <w:webHidden/>
          </w:rPr>
        </w:r>
        <w:r>
          <w:rPr>
            <w:noProof/>
            <w:webHidden/>
          </w:rPr>
          <w:fldChar w:fldCharType="separate"/>
        </w:r>
        <w:r>
          <w:rPr>
            <w:noProof/>
            <w:webHidden/>
          </w:rPr>
          <w:t>9</w:t>
        </w:r>
        <w:r>
          <w:rPr>
            <w:noProof/>
            <w:webHidden/>
          </w:rPr>
          <w:fldChar w:fldCharType="end"/>
        </w:r>
      </w:hyperlink>
    </w:p>
    <w:p w14:paraId="21EC8FA4" w14:textId="280E07F4" w:rsidR="006A3D66" w:rsidRDefault="006A3D66">
      <w:pPr>
        <w:pStyle w:val="TOC3"/>
        <w:rPr>
          <w:rFonts w:asciiTheme="minorHAnsi" w:eastAsiaTheme="minorEastAsia" w:hAnsiTheme="minorHAnsi"/>
          <w:i w:val="0"/>
          <w:noProof/>
          <w:kern w:val="2"/>
          <w:sz w:val="22"/>
          <w:szCs w:val="22"/>
          <w14:ligatures w14:val="standardContextual"/>
        </w:rPr>
      </w:pPr>
      <w:hyperlink w:anchor="_Toc171863844" w:history="1">
        <w:r w:rsidRPr="00DD68D4">
          <w:rPr>
            <w:rStyle w:val="Hyperlink"/>
            <w:noProof/>
          </w:rPr>
          <w:t>2.2.6 Ưu điểm và nhược điểm của SDN</w:t>
        </w:r>
        <w:r>
          <w:rPr>
            <w:noProof/>
            <w:webHidden/>
          </w:rPr>
          <w:tab/>
        </w:r>
        <w:r>
          <w:rPr>
            <w:noProof/>
            <w:webHidden/>
          </w:rPr>
          <w:fldChar w:fldCharType="begin"/>
        </w:r>
        <w:r>
          <w:rPr>
            <w:noProof/>
            <w:webHidden/>
          </w:rPr>
          <w:instrText xml:space="preserve"> PAGEREF _Toc171863844 \h </w:instrText>
        </w:r>
        <w:r>
          <w:rPr>
            <w:noProof/>
            <w:webHidden/>
          </w:rPr>
        </w:r>
        <w:r>
          <w:rPr>
            <w:noProof/>
            <w:webHidden/>
          </w:rPr>
          <w:fldChar w:fldCharType="separate"/>
        </w:r>
        <w:r>
          <w:rPr>
            <w:noProof/>
            <w:webHidden/>
          </w:rPr>
          <w:t>9</w:t>
        </w:r>
        <w:r>
          <w:rPr>
            <w:noProof/>
            <w:webHidden/>
          </w:rPr>
          <w:fldChar w:fldCharType="end"/>
        </w:r>
      </w:hyperlink>
    </w:p>
    <w:p w14:paraId="0B4F5448" w14:textId="6F33BA0A" w:rsidR="006A3D66" w:rsidRDefault="006A3D66">
      <w:pPr>
        <w:pStyle w:val="TOC2"/>
        <w:rPr>
          <w:rFonts w:asciiTheme="minorHAnsi" w:eastAsiaTheme="minorEastAsia" w:hAnsiTheme="minorHAnsi"/>
          <w:noProof/>
          <w:kern w:val="2"/>
          <w:sz w:val="22"/>
          <w:szCs w:val="22"/>
          <w14:ligatures w14:val="standardContextual"/>
        </w:rPr>
      </w:pPr>
      <w:hyperlink w:anchor="_Toc171863845" w:history="1">
        <w:r w:rsidRPr="00DD68D4">
          <w:rPr>
            <w:rStyle w:val="Hyperlink"/>
            <w:noProof/>
          </w:rPr>
          <w:t>2.3 Mô hình Decision Tree</w:t>
        </w:r>
        <w:r>
          <w:rPr>
            <w:noProof/>
            <w:webHidden/>
          </w:rPr>
          <w:tab/>
        </w:r>
        <w:r>
          <w:rPr>
            <w:noProof/>
            <w:webHidden/>
          </w:rPr>
          <w:fldChar w:fldCharType="begin"/>
        </w:r>
        <w:r>
          <w:rPr>
            <w:noProof/>
            <w:webHidden/>
          </w:rPr>
          <w:instrText xml:space="preserve"> PAGEREF _Toc171863845 \h </w:instrText>
        </w:r>
        <w:r>
          <w:rPr>
            <w:noProof/>
            <w:webHidden/>
          </w:rPr>
        </w:r>
        <w:r>
          <w:rPr>
            <w:noProof/>
            <w:webHidden/>
          </w:rPr>
          <w:fldChar w:fldCharType="separate"/>
        </w:r>
        <w:r>
          <w:rPr>
            <w:noProof/>
            <w:webHidden/>
          </w:rPr>
          <w:t>12</w:t>
        </w:r>
        <w:r>
          <w:rPr>
            <w:noProof/>
            <w:webHidden/>
          </w:rPr>
          <w:fldChar w:fldCharType="end"/>
        </w:r>
      </w:hyperlink>
    </w:p>
    <w:p w14:paraId="7D610F7E" w14:textId="0035518D" w:rsidR="006A3D66" w:rsidRDefault="006A3D66">
      <w:pPr>
        <w:pStyle w:val="TOC3"/>
        <w:rPr>
          <w:rFonts w:asciiTheme="minorHAnsi" w:eastAsiaTheme="minorEastAsia" w:hAnsiTheme="minorHAnsi"/>
          <w:i w:val="0"/>
          <w:noProof/>
          <w:kern w:val="2"/>
          <w:sz w:val="22"/>
          <w:szCs w:val="22"/>
          <w14:ligatures w14:val="standardContextual"/>
        </w:rPr>
      </w:pPr>
      <w:hyperlink w:anchor="_Toc171863846" w:history="1">
        <w:r w:rsidRPr="00DD68D4">
          <w:rPr>
            <w:rStyle w:val="Hyperlink"/>
            <w:noProof/>
          </w:rPr>
          <w:t>2.3.1 Định nghĩa Decision Tree</w:t>
        </w:r>
        <w:r>
          <w:rPr>
            <w:noProof/>
            <w:webHidden/>
          </w:rPr>
          <w:tab/>
        </w:r>
        <w:r>
          <w:rPr>
            <w:noProof/>
            <w:webHidden/>
          </w:rPr>
          <w:fldChar w:fldCharType="begin"/>
        </w:r>
        <w:r>
          <w:rPr>
            <w:noProof/>
            <w:webHidden/>
          </w:rPr>
          <w:instrText xml:space="preserve"> PAGEREF _Toc171863846 \h </w:instrText>
        </w:r>
        <w:r>
          <w:rPr>
            <w:noProof/>
            <w:webHidden/>
          </w:rPr>
        </w:r>
        <w:r>
          <w:rPr>
            <w:noProof/>
            <w:webHidden/>
          </w:rPr>
          <w:fldChar w:fldCharType="separate"/>
        </w:r>
        <w:r>
          <w:rPr>
            <w:noProof/>
            <w:webHidden/>
          </w:rPr>
          <w:t>12</w:t>
        </w:r>
        <w:r>
          <w:rPr>
            <w:noProof/>
            <w:webHidden/>
          </w:rPr>
          <w:fldChar w:fldCharType="end"/>
        </w:r>
      </w:hyperlink>
    </w:p>
    <w:p w14:paraId="0F9C3D9A" w14:textId="21BEF861" w:rsidR="006A3D66" w:rsidRDefault="006A3D66">
      <w:pPr>
        <w:pStyle w:val="TOC3"/>
        <w:rPr>
          <w:rFonts w:asciiTheme="minorHAnsi" w:eastAsiaTheme="minorEastAsia" w:hAnsiTheme="minorHAnsi"/>
          <w:i w:val="0"/>
          <w:noProof/>
          <w:kern w:val="2"/>
          <w:sz w:val="22"/>
          <w:szCs w:val="22"/>
          <w14:ligatures w14:val="standardContextual"/>
        </w:rPr>
      </w:pPr>
      <w:hyperlink w:anchor="_Toc171863847" w:history="1">
        <w:r w:rsidRPr="00DD68D4">
          <w:rPr>
            <w:rStyle w:val="Hyperlink"/>
            <w:noProof/>
          </w:rPr>
          <w:t>2.3.2 Cấu trúc cây quyết định</w:t>
        </w:r>
        <w:r>
          <w:rPr>
            <w:noProof/>
            <w:webHidden/>
          </w:rPr>
          <w:tab/>
        </w:r>
        <w:r>
          <w:rPr>
            <w:noProof/>
            <w:webHidden/>
          </w:rPr>
          <w:fldChar w:fldCharType="begin"/>
        </w:r>
        <w:r>
          <w:rPr>
            <w:noProof/>
            <w:webHidden/>
          </w:rPr>
          <w:instrText xml:space="preserve"> PAGEREF _Toc171863847 \h </w:instrText>
        </w:r>
        <w:r>
          <w:rPr>
            <w:noProof/>
            <w:webHidden/>
          </w:rPr>
        </w:r>
        <w:r>
          <w:rPr>
            <w:noProof/>
            <w:webHidden/>
          </w:rPr>
          <w:fldChar w:fldCharType="separate"/>
        </w:r>
        <w:r>
          <w:rPr>
            <w:noProof/>
            <w:webHidden/>
          </w:rPr>
          <w:t>12</w:t>
        </w:r>
        <w:r>
          <w:rPr>
            <w:noProof/>
            <w:webHidden/>
          </w:rPr>
          <w:fldChar w:fldCharType="end"/>
        </w:r>
      </w:hyperlink>
    </w:p>
    <w:p w14:paraId="77F3F4EA" w14:textId="57C3EF00" w:rsidR="006A3D66" w:rsidRDefault="006A3D66">
      <w:pPr>
        <w:pStyle w:val="TOC3"/>
        <w:rPr>
          <w:rFonts w:asciiTheme="minorHAnsi" w:eastAsiaTheme="minorEastAsia" w:hAnsiTheme="minorHAnsi"/>
          <w:i w:val="0"/>
          <w:noProof/>
          <w:kern w:val="2"/>
          <w:sz w:val="22"/>
          <w:szCs w:val="22"/>
          <w14:ligatures w14:val="standardContextual"/>
        </w:rPr>
      </w:pPr>
      <w:hyperlink w:anchor="_Toc171863848" w:history="1">
        <w:r w:rsidRPr="00DD68D4">
          <w:rPr>
            <w:rStyle w:val="Hyperlink"/>
            <w:noProof/>
          </w:rPr>
          <w:t>2.3.3 Các phiên bản của thuật toán Decision Tree</w:t>
        </w:r>
        <w:r>
          <w:rPr>
            <w:noProof/>
            <w:webHidden/>
          </w:rPr>
          <w:tab/>
        </w:r>
        <w:r>
          <w:rPr>
            <w:noProof/>
            <w:webHidden/>
          </w:rPr>
          <w:fldChar w:fldCharType="begin"/>
        </w:r>
        <w:r>
          <w:rPr>
            <w:noProof/>
            <w:webHidden/>
          </w:rPr>
          <w:instrText xml:space="preserve"> PAGEREF _Toc171863848 \h </w:instrText>
        </w:r>
        <w:r>
          <w:rPr>
            <w:noProof/>
            <w:webHidden/>
          </w:rPr>
        </w:r>
        <w:r>
          <w:rPr>
            <w:noProof/>
            <w:webHidden/>
          </w:rPr>
          <w:fldChar w:fldCharType="separate"/>
        </w:r>
        <w:r>
          <w:rPr>
            <w:noProof/>
            <w:webHidden/>
          </w:rPr>
          <w:t>16</w:t>
        </w:r>
        <w:r>
          <w:rPr>
            <w:noProof/>
            <w:webHidden/>
          </w:rPr>
          <w:fldChar w:fldCharType="end"/>
        </w:r>
      </w:hyperlink>
    </w:p>
    <w:p w14:paraId="6507A925" w14:textId="29CAE8D6" w:rsidR="006A3D66" w:rsidRDefault="006A3D66">
      <w:pPr>
        <w:pStyle w:val="TOC3"/>
        <w:rPr>
          <w:rFonts w:asciiTheme="minorHAnsi" w:eastAsiaTheme="minorEastAsia" w:hAnsiTheme="minorHAnsi"/>
          <w:i w:val="0"/>
          <w:noProof/>
          <w:kern w:val="2"/>
          <w:sz w:val="22"/>
          <w:szCs w:val="22"/>
          <w14:ligatures w14:val="standardContextual"/>
        </w:rPr>
      </w:pPr>
      <w:hyperlink w:anchor="_Toc171863849" w:history="1">
        <w:r w:rsidRPr="00DD68D4">
          <w:rPr>
            <w:rStyle w:val="Hyperlink"/>
            <w:noProof/>
          </w:rPr>
          <w:t>2.3.4 Ứng dụng của Decision Tree</w:t>
        </w:r>
        <w:r>
          <w:rPr>
            <w:noProof/>
            <w:webHidden/>
          </w:rPr>
          <w:tab/>
        </w:r>
        <w:r>
          <w:rPr>
            <w:noProof/>
            <w:webHidden/>
          </w:rPr>
          <w:fldChar w:fldCharType="begin"/>
        </w:r>
        <w:r>
          <w:rPr>
            <w:noProof/>
            <w:webHidden/>
          </w:rPr>
          <w:instrText xml:space="preserve"> PAGEREF _Toc171863849 \h </w:instrText>
        </w:r>
        <w:r>
          <w:rPr>
            <w:noProof/>
            <w:webHidden/>
          </w:rPr>
        </w:r>
        <w:r>
          <w:rPr>
            <w:noProof/>
            <w:webHidden/>
          </w:rPr>
          <w:fldChar w:fldCharType="separate"/>
        </w:r>
        <w:r>
          <w:rPr>
            <w:noProof/>
            <w:webHidden/>
          </w:rPr>
          <w:t>17</w:t>
        </w:r>
        <w:r>
          <w:rPr>
            <w:noProof/>
            <w:webHidden/>
          </w:rPr>
          <w:fldChar w:fldCharType="end"/>
        </w:r>
      </w:hyperlink>
    </w:p>
    <w:p w14:paraId="71F0DF42" w14:textId="23BD3582" w:rsidR="006A3D66" w:rsidRDefault="006A3D66">
      <w:pPr>
        <w:pStyle w:val="TOC3"/>
        <w:rPr>
          <w:rFonts w:asciiTheme="minorHAnsi" w:eastAsiaTheme="minorEastAsia" w:hAnsiTheme="minorHAnsi"/>
          <w:i w:val="0"/>
          <w:noProof/>
          <w:kern w:val="2"/>
          <w:sz w:val="22"/>
          <w:szCs w:val="22"/>
          <w14:ligatures w14:val="standardContextual"/>
        </w:rPr>
      </w:pPr>
      <w:hyperlink w:anchor="_Toc171863850" w:history="1">
        <w:r w:rsidRPr="00DD68D4">
          <w:rPr>
            <w:rStyle w:val="Hyperlink"/>
            <w:noProof/>
          </w:rPr>
          <w:t>2.3.5 Ưu điểm và nhược điểm của Decision Tree</w:t>
        </w:r>
        <w:r>
          <w:rPr>
            <w:noProof/>
            <w:webHidden/>
          </w:rPr>
          <w:tab/>
        </w:r>
        <w:r>
          <w:rPr>
            <w:noProof/>
            <w:webHidden/>
          </w:rPr>
          <w:fldChar w:fldCharType="begin"/>
        </w:r>
        <w:r>
          <w:rPr>
            <w:noProof/>
            <w:webHidden/>
          </w:rPr>
          <w:instrText xml:space="preserve"> PAGEREF _Toc171863850 \h </w:instrText>
        </w:r>
        <w:r>
          <w:rPr>
            <w:noProof/>
            <w:webHidden/>
          </w:rPr>
        </w:r>
        <w:r>
          <w:rPr>
            <w:noProof/>
            <w:webHidden/>
          </w:rPr>
          <w:fldChar w:fldCharType="separate"/>
        </w:r>
        <w:r>
          <w:rPr>
            <w:noProof/>
            <w:webHidden/>
          </w:rPr>
          <w:t>18</w:t>
        </w:r>
        <w:r>
          <w:rPr>
            <w:noProof/>
            <w:webHidden/>
          </w:rPr>
          <w:fldChar w:fldCharType="end"/>
        </w:r>
      </w:hyperlink>
    </w:p>
    <w:p w14:paraId="40B1D99E" w14:textId="3E50EE72" w:rsidR="006A3D66" w:rsidRDefault="006A3D66">
      <w:pPr>
        <w:pStyle w:val="TOC1"/>
        <w:rPr>
          <w:rFonts w:asciiTheme="minorHAnsi" w:eastAsiaTheme="minorEastAsia" w:hAnsiTheme="minorHAnsi"/>
          <w:b w:val="0"/>
          <w:noProof/>
          <w:kern w:val="2"/>
          <w:sz w:val="22"/>
          <w:szCs w:val="22"/>
          <w14:ligatures w14:val="standardContextual"/>
        </w:rPr>
      </w:pPr>
      <w:hyperlink w:anchor="_Toc171863851" w:history="1">
        <w:r w:rsidRPr="00DD68D4">
          <w:rPr>
            <w:rStyle w:val="Hyperlink"/>
            <w:noProof/>
          </w:rPr>
          <w:t>CHƯƠNG 3. THỰC NGHIỆM</w:t>
        </w:r>
        <w:r>
          <w:rPr>
            <w:noProof/>
            <w:webHidden/>
          </w:rPr>
          <w:tab/>
        </w:r>
        <w:r>
          <w:rPr>
            <w:noProof/>
            <w:webHidden/>
          </w:rPr>
          <w:fldChar w:fldCharType="begin"/>
        </w:r>
        <w:r>
          <w:rPr>
            <w:noProof/>
            <w:webHidden/>
          </w:rPr>
          <w:instrText xml:space="preserve"> PAGEREF _Toc171863851 \h </w:instrText>
        </w:r>
        <w:r>
          <w:rPr>
            <w:noProof/>
            <w:webHidden/>
          </w:rPr>
        </w:r>
        <w:r>
          <w:rPr>
            <w:noProof/>
            <w:webHidden/>
          </w:rPr>
          <w:fldChar w:fldCharType="separate"/>
        </w:r>
        <w:r>
          <w:rPr>
            <w:noProof/>
            <w:webHidden/>
          </w:rPr>
          <w:t>19</w:t>
        </w:r>
        <w:r>
          <w:rPr>
            <w:noProof/>
            <w:webHidden/>
          </w:rPr>
          <w:fldChar w:fldCharType="end"/>
        </w:r>
      </w:hyperlink>
    </w:p>
    <w:p w14:paraId="01F658F2" w14:textId="31644B0A" w:rsidR="006A3D66" w:rsidRDefault="006A3D66">
      <w:pPr>
        <w:pStyle w:val="TOC2"/>
        <w:rPr>
          <w:rFonts w:asciiTheme="minorHAnsi" w:eastAsiaTheme="minorEastAsia" w:hAnsiTheme="minorHAnsi"/>
          <w:noProof/>
          <w:kern w:val="2"/>
          <w:sz w:val="22"/>
          <w:szCs w:val="22"/>
          <w14:ligatures w14:val="standardContextual"/>
        </w:rPr>
      </w:pPr>
      <w:hyperlink w:anchor="_Toc171863852" w:history="1">
        <w:r w:rsidRPr="00DD68D4">
          <w:rPr>
            <w:rStyle w:val="Hyperlink"/>
            <w:noProof/>
          </w:rPr>
          <w:t>3.1 Dữ liệu thực nghiệm</w:t>
        </w:r>
        <w:r>
          <w:rPr>
            <w:noProof/>
            <w:webHidden/>
          </w:rPr>
          <w:tab/>
        </w:r>
        <w:r>
          <w:rPr>
            <w:noProof/>
            <w:webHidden/>
          </w:rPr>
          <w:fldChar w:fldCharType="begin"/>
        </w:r>
        <w:r>
          <w:rPr>
            <w:noProof/>
            <w:webHidden/>
          </w:rPr>
          <w:instrText xml:space="preserve"> PAGEREF _Toc171863852 \h </w:instrText>
        </w:r>
        <w:r>
          <w:rPr>
            <w:noProof/>
            <w:webHidden/>
          </w:rPr>
        </w:r>
        <w:r>
          <w:rPr>
            <w:noProof/>
            <w:webHidden/>
          </w:rPr>
          <w:fldChar w:fldCharType="separate"/>
        </w:r>
        <w:r>
          <w:rPr>
            <w:noProof/>
            <w:webHidden/>
          </w:rPr>
          <w:t>19</w:t>
        </w:r>
        <w:r>
          <w:rPr>
            <w:noProof/>
            <w:webHidden/>
          </w:rPr>
          <w:fldChar w:fldCharType="end"/>
        </w:r>
      </w:hyperlink>
    </w:p>
    <w:p w14:paraId="62BEE785" w14:textId="068EF989" w:rsidR="006A3D66" w:rsidRDefault="006A3D66">
      <w:pPr>
        <w:pStyle w:val="TOC2"/>
        <w:rPr>
          <w:rFonts w:asciiTheme="minorHAnsi" w:eastAsiaTheme="minorEastAsia" w:hAnsiTheme="minorHAnsi"/>
          <w:noProof/>
          <w:kern w:val="2"/>
          <w:sz w:val="22"/>
          <w:szCs w:val="22"/>
          <w14:ligatures w14:val="standardContextual"/>
        </w:rPr>
      </w:pPr>
      <w:hyperlink w:anchor="_Toc171863853" w:history="1">
        <w:r w:rsidRPr="00DD68D4">
          <w:rPr>
            <w:rStyle w:val="Hyperlink"/>
            <w:noProof/>
          </w:rPr>
          <w:t>3.2 Cài đặt thực nghiệm</w:t>
        </w:r>
        <w:r>
          <w:rPr>
            <w:noProof/>
            <w:webHidden/>
          </w:rPr>
          <w:tab/>
        </w:r>
        <w:r>
          <w:rPr>
            <w:noProof/>
            <w:webHidden/>
          </w:rPr>
          <w:fldChar w:fldCharType="begin"/>
        </w:r>
        <w:r>
          <w:rPr>
            <w:noProof/>
            <w:webHidden/>
          </w:rPr>
          <w:instrText xml:space="preserve"> PAGEREF _Toc171863853 \h </w:instrText>
        </w:r>
        <w:r>
          <w:rPr>
            <w:noProof/>
            <w:webHidden/>
          </w:rPr>
        </w:r>
        <w:r>
          <w:rPr>
            <w:noProof/>
            <w:webHidden/>
          </w:rPr>
          <w:fldChar w:fldCharType="separate"/>
        </w:r>
        <w:r>
          <w:rPr>
            <w:noProof/>
            <w:webHidden/>
          </w:rPr>
          <w:t>20</w:t>
        </w:r>
        <w:r>
          <w:rPr>
            <w:noProof/>
            <w:webHidden/>
          </w:rPr>
          <w:fldChar w:fldCharType="end"/>
        </w:r>
      </w:hyperlink>
    </w:p>
    <w:p w14:paraId="50C4CE95" w14:textId="73D0AF02" w:rsidR="006A3D66" w:rsidRDefault="006A3D66">
      <w:pPr>
        <w:pStyle w:val="TOC1"/>
        <w:rPr>
          <w:rFonts w:asciiTheme="minorHAnsi" w:eastAsiaTheme="minorEastAsia" w:hAnsiTheme="minorHAnsi"/>
          <w:b w:val="0"/>
          <w:noProof/>
          <w:kern w:val="2"/>
          <w:sz w:val="22"/>
          <w:szCs w:val="22"/>
          <w14:ligatures w14:val="standardContextual"/>
        </w:rPr>
      </w:pPr>
      <w:hyperlink w:anchor="_Toc171863854" w:history="1">
        <w:r w:rsidRPr="00DD68D4">
          <w:rPr>
            <w:rStyle w:val="Hyperlink"/>
            <w:noProof/>
          </w:rPr>
          <w:t>CHƯƠNG 4. KẾT LUẬN</w:t>
        </w:r>
        <w:r>
          <w:rPr>
            <w:noProof/>
            <w:webHidden/>
          </w:rPr>
          <w:tab/>
        </w:r>
        <w:r>
          <w:rPr>
            <w:noProof/>
            <w:webHidden/>
          </w:rPr>
          <w:fldChar w:fldCharType="begin"/>
        </w:r>
        <w:r>
          <w:rPr>
            <w:noProof/>
            <w:webHidden/>
          </w:rPr>
          <w:instrText xml:space="preserve"> PAGEREF _Toc171863854 \h </w:instrText>
        </w:r>
        <w:r>
          <w:rPr>
            <w:noProof/>
            <w:webHidden/>
          </w:rPr>
        </w:r>
        <w:r>
          <w:rPr>
            <w:noProof/>
            <w:webHidden/>
          </w:rPr>
          <w:fldChar w:fldCharType="separate"/>
        </w:r>
        <w:r>
          <w:rPr>
            <w:noProof/>
            <w:webHidden/>
          </w:rPr>
          <w:t>21</w:t>
        </w:r>
        <w:r>
          <w:rPr>
            <w:noProof/>
            <w:webHidden/>
          </w:rPr>
          <w:fldChar w:fldCharType="end"/>
        </w:r>
      </w:hyperlink>
    </w:p>
    <w:p w14:paraId="2935FEE0" w14:textId="2AF00BEC" w:rsidR="006A3D66" w:rsidRDefault="006A3D66">
      <w:pPr>
        <w:pStyle w:val="TOC2"/>
        <w:rPr>
          <w:rFonts w:asciiTheme="minorHAnsi" w:eastAsiaTheme="minorEastAsia" w:hAnsiTheme="minorHAnsi"/>
          <w:noProof/>
          <w:kern w:val="2"/>
          <w:sz w:val="22"/>
          <w:szCs w:val="22"/>
          <w14:ligatures w14:val="standardContextual"/>
        </w:rPr>
      </w:pPr>
      <w:hyperlink w:anchor="_Toc171863855" w:history="1">
        <w:r w:rsidRPr="00DD68D4">
          <w:rPr>
            <w:rStyle w:val="Hyperlink"/>
            <w:noProof/>
          </w:rPr>
          <w:t>4.1 Kết luận</w:t>
        </w:r>
        <w:r>
          <w:rPr>
            <w:noProof/>
            <w:webHidden/>
          </w:rPr>
          <w:tab/>
        </w:r>
        <w:r>
          <w:rPr>
            <w:noProof/>
            <w:webHidden/>
          </w:rPr>
          <w:fldChar w:fldCharType="begin"/>
        </w:r>
        <w:r>
          <w:rPr>
            <w:noProof/>
            <w:webHidden/>
          </w:rPr>
          <w:instrText xml:space="preserve"> PAGEREF _Toc171863855 \h </w:instrText>
        </w:r>
        <w:r>
          <w:rPr>
            <w:noProof/>
            <w:webHidden/>
          </w:rPr>
        </w:r>
        <w:r>
          <w:rPr>
            <w:noProof/>
            <w:webHidden/>
          </w:rPr>
          <w:fldChar w:fldCharType="separate"/>
        </w:r>
        <w:r>
          <w:rPr>
            <w:noProof/>
            <w:webHidden/>
          </w:rPr>
          <w:t>21</w:t>
        </w:r>
        <w:r>
          <w:rPr>
            <w:noProof/>
            <w:webHidden/>
          </w:rPr>
          <w:fldChar w:fldCharType="end"/>
        </w:r>
      </w:hyperlink>
    </w:p>
    <w:p w14:paraId="177F9B90" w14:textId="78C12096" w:rsidR="006A3D66" w:rsidRDefault="006A3D66">
      <w:pPr>
        <w:pStyle w:val="TOC2"/>
        <w:rPr>
          <w:rFonts w:asciiTheme="minorHAnsi" w:eastAsiaTheme="minorEastAsia" w:hAnsiTheme="minorHAnsi"/>
          <w:noProof/>
          <w:kern w:val="2"/>
          <w:sz w:val="22"/>
          <w:szCs w:val="22"/>
          <w14:ligatures w14:val="standardContextual"/>
        </w:rPr>
      </w:pPr>
      <w:hyperlink w:anchor="_Toc171863856" w:history="1">
        <w:r w:rsidRPr="00DD68D4">
          <w:rPr>
            <w:rStyle w:val="Hyperlink"/>
            <w:noProof/>
          </w:rPr>
          <w:t>4.2 Hướng phát triển</w:t>
        </w:r>
        <w:r>
          <w:rPr>
            <w:noProof/>
            <w:webHidden/>
          </w:rPr>
          <w:tab/>
        </w:r>
        <w:r>
          <w:rPr>
            <w:noProof/>
            <w:webHidden/>
          </w:rPr>
          <w:fldChar w:fldCharType="begin"/>
        </w:r>
        <w:r>
          <w:rPr>
            <w:noProof/>
            <w:webHidden/>
          </w:rPr>
          <w:instrText xml:space="preserve"> PAGEREF _Toc171863856 \h </w:instrText>
        </w:r>
        <w:r>
          <w:rPr>
            <w:noProof/>
            <w:webHidden/>
          </w:rPr>
        </w:r>
        <w:r>
          <w:rPr>
            <w:noProof/>
            <w:webHidden/>
          </w:rPr>
          <w:fldChar w:fldCharType="separate"/>
        </w:r>
        <w:r>
          <w:rPr>
            <w:noProof/>
            <w:webHidden/>
          </w:rPr>
          <w:t>21</w:t>
        </w:r>
        <w:r>
          <w:rPr>
            <w:noProof/>
            <w:webHidden/>
          </w:rPr>
          <w:fldChar w:fldCharType="end"/>
        </w:r>
      </w:hyperlink>
    </w:p>
    <w:p w14:paraId="157FA208" w14:textId="7DEAF024" w:rsidR="006A3D66" w:rsidRDefault="006A3D66">
      <w:pPr>
        <w:pStyle w:val="TOC1"/>
        <w:rPr>
          <w:rFonts w:asciiTheme="minorHAnsi" w:eastAsiaTheme="minorEastAsia" w:hAnsiTheme="minorHAnsi"/>
          <w:b w:val="0"/>
          <w:noProof/>
          <w:kern w:val="2"/>
          <w:sz w:val="22"/>
          <w:szCs w:val="22"/>
          <w14:ligatures w14:val="standardContextual"/>
        </w:rPr>
      </w:pPr>
      <w:hyperlink w:anchor="_Toc171863857" w:history="1">
        <w:r w:rsidRPr="00DD68D4">
          <w:rPr>
            <w:rStyle w:val="Hyperlink"/>
            <w:noProof/>
          </w:rPr>
          <w:t>TÀI LIỆU THAM KHẢO</w:t>
        </w:r>
        <w:r>
          <w:rPr>
            <w:noProof/>
            <w:webHidden/>
          </w:rPr>
          <w:tab/>
        </w:r>
        <w:r>
          <w:rPr>
            <w:noProof/>
            <w:webHidden/>
          </w:rPr>
          <w:fldChar w:fldCharType="begin"/>
        </w:r>
        <w:r>
          <w:rPr>
            <w:noProof/>
            <w:webHidden/>
          </w:rPr>
          <w:instrText xml:space="preserve"> PAGEREF _Toc171863857 \h </w:instrText>
        </w:r>
        <w:r>
          <w:rPr>
            <w:noProof/>
            <w:webHidden/>
          </w:rPr>
        </w:r>
        <w:r>
          <w:rPr>
            <w:noProof/>
            <w:webHidden/>
          </w:rPr>
          <w:fldChar w:fldCharType="separate"/>
        </w:r>
        <w:r>
          <w:rPr>
            <w:noProof/>
            <w:webHidden/>
          </w:rPr>
          <w:t>22</w:t>
        </w:r>
        <w:r>
          <w:rPr>
            <w:noProof/>
            <w:webHidden/>
          </w:rPr>
          <w:fldChar w:fldCharType="end"/>
        </w:r>
      </w:hyperlink>
    </w:p>
    <w:p w14:paraId="2B96FCF9" w14:textId="5C77C1A8" w:rsidR="00B127A5" w:rsidRDefault="00F772AD" w:rsidP="00CD62B5">
      <w:pPr>
        <w:pStyle w:val="Nidungvnbn"/>
        <w:ind w:firstLine="0"/>
        <w:rPr>
          <w:lang w:val="vi-VN"/>
        </w:rPr>
      </w:pPr>
      <w:r>
        <w:fldChar w:fldCharType="end"/>
      </w:r>
      <w:r w:rsidR="00B127A5">
        <w:br w:type="page"/>
      </w:r>
    </w:p>
    <w:p w14:paraId="5A73AAAE" w14:textId="77777777" w:rsidR="000044BC" w:rsidRPr="00B127A5" w:rsidRDefault="000044BC" w:rsidP="00B127A5">
      <w:pPr>
        <w:pStyle w:val="Heading1"/>
        <w:numPr>
          <w:ilvl w:val="0"/>
          <w:numId w:val="0"/>
        </w:numPr>
        <w:ind w:left="284" w:hanging="284"/>
        <w:jc w:val="center"/>
        <w:rPr>
          <w:sz w:val="26"/>
          <w:szCs w:val="26"/>
        </w:rPr>
      </w:pPr>
      <w:bookmarkStart w:id="1" w:name="_Toc171863830"/>
      <w:r w:rsidRPr="000044BC">
        <w:lastRenderedPageBreak/>
        <w:t>DANH MỤC HÌNH VẼ</w:t>
      </w:r>
      <w:bookmarkEnd w:id="1"/>
    </w:p>
    <w:p w14:paraId="4B16585E" w14:textId="36464D8D" w:rsidR="006A3D66" w:rsidRDefault="002C7D83">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71863901" w:history="1">
        <w:r w:rsidR="006A3D66" w:rsidRPr="009B4F79">
          <w:rPr>
            <w:rStyle w:val="Hyperlink"/>
            <w:noProof/>
          </w:rPr>
          <w:t>Hình 1: Kiến trúc cơ bản của SDN</w:t>
        </w:r>
        <w:r w:rsidR="006A3D66">
          <w:rPr>
            <w:noProof/>
            <w:webHidden/>
          </w:rPr>
          <w:tab/>
        </w:r>
        <w:r w:rsidR="006A3D66">
          <w:rPr>
            <w:noProof/>
            <w:webHidden/>
          </w:rPr>
          <w:fldChar w:fldCharType="begin"/>
        </w:r>
        <w:r w:rsidR="006A3D66">
          <w:rPr>
            <w:noProof/>
            <w:webHidden/>
          </w:rPr>
          <w:instrText xml:space="preserve"> PAGEREF _Toc171863901 \h </w:instrText>
        </w:r>
        <w:r w:rsidR="006A3D66">
          <w:rPr>
            <w:noProof/>
            <w:webHidden/>
          </w:rPr>
        </w:r>
        <w:r w:rsidR="006A3D66">
          <w:rPr>
            <w:noProof/>
            <w:webHidden/>
          </w:rPr>
          <w:fldChar w:fldCharType="separate"/>
        </w:r>
        <w:r w:rsidR="006A3D66">
          <w:rPr>
            <w:noProof/>
            <w:webHidden/>
          </w:rPr>
          <w:t>7</w:t>
        </w:r>
        <w:r w:rsidR="006A3D66">
          <w:rPr>
            <w:noProof/>
            <w:webHidden/>
          </w:rPr>
          <w:fldChar w:fldCharType="end"/>
        </w:r>
      </w:hyperlink>
    </w:p>
    <w:p w14:paraId="3348E392" w14:textId="27FAED28" w:rsidR="006A3D66" w:rsidRDefault="006A3D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1863902" w:history="1">
        <w:r w:rsidRPr="009B4F79">
          <w:rPr>
            <w:rStyle w:val="Hyperlink"/>
            <w:noProof/>
          </w:rPr>
          <w:t>Hình 2: Open SDN</w:t>
        </w:r>
        <w:r>
          <w:rPr>
            <w:noProof/>
            <w:webHidden/>
          </w:rPr>
          <w:tab/>
        </w:r>
        <w:r>
          <w:rPr>
            <w:noProof/>
            <w:webHidden/>
          </w:rPr>
          <w:fldChar w:fldCharType="begin"/>
        </w:r>
        <w:r>
          <w:rPr>
            <w:noProof/>
            <w:webHidden/>
          </w:rPr>
          <w:instrText xml:space="preserve"> PAGEREF _Toc171863902 \h </w:instrText>
        </w:r>
        <w:r>
          <w:rPr>
            <w:noProof/>
            <w:webHidden/>
          </w:rPr>
        </w:r>
        <w:r>
          <w:rPr>
            <w:noProof/>
            <w:webHidden/>
          </w:rPr>
          <w:fldChar w:fldCharType="separate"/>
        </w:r>
        <w:r>
          <w:rPr>
            <w:noProof/>
            <w:webHidden/>
          </w:rPr>
          <w:t>8</w:t>
        </w:r>
        <w:r>
          <w:rPr>
            <w:noProof/>
            <w:webHidden/>
          </w:rPr>
          <w:fldChar w:fldCharType="end"/>
        </w:r>
      </w:hyperlink>
    </w:p>
    <w:p w14:paraId="0E4F2538" w14:textId="62302EE3" w:rsidR="006A3D66" w:rsidRDefault="006A3D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1863903" w:history="1">
        <w:r w:rsidRPr="009B4F79">
          <w:rPr>
            <w:rStyle w:val="Hyperlink"/>
            <w:noProof/>
          </w:rPr>
          <w:t>Hình 3: SDN via Hypervisor-based  Overlay Network</w:t>
        </w:r>
        <w:r>
          <w:rPr>
            <w:noProof/>
            <w:webHidden/>
          </w:rPr>
          <w:tab/>
        </w:r>
        <w:r>
          <w:rPr>
            <w:noProof/>
            <w:webHidden/>
          </w:rPr>
          <w:fldChar w:fldCharType="begin"/>
        </w:r>
        <w:r>
          <w:rPr>
            <w:noProof/>
            <w:webHidden/>
          </w:rPr>
          <w:instrText xml:space="preserve"> PAGEREF _Toc171863903 \h </w:instrText>
        </w:r>
        <w:r>
          <w:rPr>
            <w:noProof/>
            <w:webHidden/>
          </w:rPr>
        </w:r>
        <w:r>
          <w:rPr>
            <w:noProof/>
            <w:webHidden/>
          </w:rPr>
          <w:fldChar w:fldCharType="separate"/>
        </w:r>
        <w:r>
          <w:rPr>
            <w:noProof/>
            <w:webHidden/>
          </w:rPr>
          <w:t>9</w:t>
        </w:r>
        <w:r>
          <w:rPr>
            <w:noProof/>
            <w:webHidden/>
          </w:rPr>
          <w:fldChar w:fldCharType="end"/>
        </w:r>
      </w:hyperlink>
    </w:p>
    <w:p w14:paraId="0D538C45" w14:textId="3BEA8058" w:rsidR="006A3D66" w:rsidRDefault="006A3D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1863904" w:history="1">
        <w:r w:rsidRPr="009B4F79">
          <w:rPr>
            <w:rStyle w:val="Hyperlink"/>
            <w:noProof/>
          </w:rPr>
          <w:t>Hình 4: Cấu trúc cây quyết định</w:t>
        </w:r>
        <w:r>
          <w:rPr>
            <w:noProof/>
            <w:webHidden/>
          </w:rPr>
          <w:tab/>
        </w:r>
        <w:r>
          <w:rPr>
            <w:noProof/>
            <w:webHidden/>
          </w:rPr>
          <w:fldChar w:fldCharType="begin"/>
        </w:r>
        <w:r>
          <w:rPr>
            <w:noProof/>
            <w:webHidden/>
          </w:rPr>
          <w:instrText xml:space="preserve"> PAGEREF _Toc171863904 \h </w:instrText>
        </w:r>
        <w:r>
          <w:rPr>
            <w:noProof/>
            <w:webHidden/>
          </w:rPr>
        </w:r>
        <w:r>
          <w:rPr>
            <w:noProof/>
            <w:webHidden/>
          </w:rPr>
          <w:fldChar w:fldCharType="separate"/>
        </w:r>
        <w:r>
          <w:rPr>
            <w:noProof/>
            <w:webHidden/>
          </w:rPr>
          <w:t>13</w:t>
        </w:r>
        <w:r>
          <w:rPr>
            <w:noProof/>
            <w:webHidden/>
          </w:rPr>
          <w:fldChar w:fldCharType="end"/>
        </w:r>
      </w:hyperlink>
    </w:p>
    <w:p w14:paraId="0256AD7F" w14:textId="5938EC03" w:rsidR="007E6AB9" w:rsidRDefault="002C7D83">
      <w:pPr>
        <w:spacing w:after="200" w:line="276" w:lineRule="auto"/>
        <w:rPr>
          <w:sz w:val="26"/>
          <w:szCs w:val="26"/>
        </w:rPr>
      </w:pPr>
      <w:r>
        <w:rPr>
          <w:sz w:val="26"/>
          <w:szCs w:val="26"/>
        </w:rPr>
        <w:fldChar w:fldCharType="end"/>
      </w:r>
    </w:p>
    <w:p w14:paraId="524A9BA8" w14:textId="77777777" w:rsidR="002C7D83" w:rsidRDefault="002C7D83">
      <w:pPr>
        <w:spacing w:after="200" w:line="276" w:lineRule="auto"/>
        <w:rPr>
          <w:b/>
          <w:sz w:val="32"/>
          <w:szCs w:val="32"/>
          <w:lang w:val="vi-VN"/>
        </w:rPr>
      </w:pPr>
      <w:r>
        <w:br w:type="page"/>
      </w:r>
    </w:p>
    <w:p w14:paraId="1342508E" w14:textId="77777777" w:rsidR="00F772AD" w:rsidRDefault="000044BC" w:rsidP="00D013C2">
      <w:pPr>
        <w:pStyle w:val="Heading1"/>
        <w:numPr>
          <w:ilvl w:val="0"/>
          <w:numId w:val="0"/>
        </w:numPr>
        <w:jc w:val="center"/>
        <w:rPr>
          <w:lang w:val="en-US"/>
        </w:rPr>
      </w:pPr>
      <w:bookmarkStart w:id="2" w:name="_Toc171863831"/>
      <w:r w:rsidRPr="000044BC">
        <w:lastRenderedPageBreak/>
        <w:t xml:space="preserve">DANH MỤC </w:t>
      </w:r>
      <w:r>
        <w:rPr>
          <w:lang w:val="en-US"/>
        </w:rPr>
        <w:t>BẢNG BIỂU</w:t>
      </w:r>
      <w:bookmarkEnd w:id="2"/>
    </w:p>
    <w:p w14:paraId="59139DD5" w14:textId="6C42D19E" w:rsidR="009D0949" w:rsidRDefault="00546D2F">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71792390" w:history="1">
        <w:r w:rsidR="009D0949" w:rsidRPr="000F464A">
          <w:rPr>
            <w:rStyle w:val="Hyperlink"/>
            <w:noProof/>
          </w:rPr>
          <w:t>Bảng 4.1: Thống kê kiểu thực thể trong tập VLSP 2016</w:t>
        </w:r>
        <w:r w:rsidR="009D0949">
          <w:rPr>
            <w:noProof/>
            <w:webHidden/>
          </w:rPr>
          <w:tab/>
        </w:r>
        <w:r w:rsidR="009D0949">
          <w:rPr>
            <w:noProof/>
            <w:webHidden/>
          </w:rPr>
          <w:fldChar w:fldCharType="begin"/>
        </w:r>
        <w:r w:rsidR="009D0949">
          <w:rPr>
            <w:noProof/>
            <w:webHidden/>
          </w:rPr>
          <w:instrText xml:space="preserve"> PAGEREF _Toc171792390 \h </w:instrText>
        </w:r>
        <w:r w:rsidR="009D0949">
          <w:rPr>
            <w:noProof/>
            <w:webHidden/>
          </w:rPr>
        </w:r>
        <w:r w:rsidR="009D0949">
          <w:rPr>
            <w:noProof/>
            <w:webHidden/>
          </w:rPr>
          <w:fldChar w:fldCharType="separate"/>
        </w:r>
        <w:r w:rsidR="009D0949">
          <w:rPr>
            <w:noProof/>
            <w:webHidden/>
          </w:rPr>
          <w:t>11</w:t>
        </w:r>
        <w:r w:rsidR="009D0949">
          <w:rPr>
            <w:noProof/>
            <w:webHidden/>
          </w:rPr>
          <w:fldChar w:fldCharType="end"/>
        </w:r>
      </w:hyperlink>
    </w:p>
    <w:p w14:paraId="489BB606" w14:textId="609AD99B" w:rsidR="000044BC" w:rsidRDefault="00546D2F">
      <w:pPr>
        <w:spacing w:after="200" w:line="276" w:lineRule="auto"/>
        <w:rPr>
          <w:b/>
          <w:sz w:val="32"/>
          <w:szCs w:val="32"/>
          <w:lang w:val="vi-VN"/>
        </w:rPr>
      </w:pPr>
      <w:r>
        <w:rPr>
          <w:szCs w:val="26"/>
        </w:rPr>
        <w:fldChar w:fldCharType="end"/>
      </w:r>
    </w:p>
    <w:p w14:paraId="18A2DF12" w14:textId="77777777" w:rsidR="00D013C2" w:rsidRDefault="00D013C2">
      <w:pPr>
        <w:spacing w:before="0" w:after="200" w:line="276" w:lineRule="auto"/>
        <w:rPr>
          <w:b/>
          <w:sz w:val="32"/>
          <w:szCs w:val="32"/>
          <w:lang w:val="vi-VN"/>
        </w:rPr>
      </w:pPr>
      <w:r>
        <w:br w:type="page"/>
      </w:r>
    </w:p>
    <w:p w14:paraId="3B5475AE" w14:textId="77777777" w:rsidR="000044BC" w:rsidRDefault="000044BC" w:rsidP="00BF2FF1">
      <w:pPr>
        <w:pStyle w:val="Heading1"/>
        <w:numPr>
          <w:ilvl w:val="0"/>
          <w:numId w:val="0"/>
        </w:numPr>
        <w:jc w:val="center"/>
      </w:pPr>
      <w:bookmarkStart w:id="3" w:name="_Toc171863832"/>
      <w:r w:rsidRPr="000044BC">
        <w:lastRenderedPageBreak/>
        <w:t>DANH MỤC CÁC CHỮ VIẾT TẮT</w:t>
      </w:r>
      <w:bookmarkEnd w:id="3"/>
    </w:p>
    <w:p w14:paraId="32335A45" w14:textId="77777777" w:rsidR="00DB2364" w:rsidRPr="00CA5B5A" w:rsidRDefault="00DB2364">
      <w:pPr>
        <w:spacing w:after="200" w:line="276" w:lineRule="auto"/>
        <w:rPr>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6"/>
        <w:gridCol w:w="5941"/>
      </w:tblGrid>
      <w:tr w:rsidR="005530F2" w:rsidRPr="00E357F4" w14:paraId="692CD465" w14:textId="77777777" w:rsidTr="00724969">
        <w:tc>
          <w:tcPr>
            <w:tcW w:w="2948" w:type="dxa"/>
          </w:tcPr>
          <w:p w14:paraId="771ADC89" w14:textId="17927EA1" w:rsidR="005530F2" w:rsidRPr="00DB2364" w:rsidRDefault="007D70A8" w:rsidP="009C6D6C">
            <w:pPr>
              <w:spacing w:line="360" w:lineRule="auto"/>
              <w:rPr>
                <w:sz w:val="26"/>
                <w:szCs w:val="26"/>
              </w:rPr>
            </w:pPr>
            <w:r>
              <w:rPr>
                <w:sz w:val="26"/>
                <w:szCs w:val="26"/>
              </w:rPr>
              <w:t>DDoS</w:t>
            </w:r>
          </w:p>
        </w:tc>
        <w:tc>
          <w:tcPr>
            <w:tcW w:w="6173" w:type="dxa"/>
          </w:tcPr>
          <w:p w14:paraId="5C8B5AF2" w14:textId="4C7551BD" w:rsidR="005530F2" w:rsidRPr="00E357F4" w:rsidRDefault="007D70A8" w:rsidP="009C6D6C">
            <w:pPr>
              <w:spacing w:line="360" w:lineRule="auto"/>
              <w:rPr>
                <w:sz w:val="26"/>
                <w:szCs w:val="26"/>
                <w:lang w:val="vi-VN"/>
              </w:rPr>
            </w:pPr>
            <w:r>
              <w:t>Distributed denial of service</w:t>
            </w:r>
          </w:p>
        </w:tc>
      </w:tr>
      <w:tr w:rsidR="005530F2" w:rsidRPr="00E357F4" w14:paraId="7AEA7F03" w14:textId="77777777" w:rsidTr="00724969">
        <w:tc>
          <w:tcPr>
            <w:tcW w:w="2948" w:type="dxa"/>
          </w:tcPr>
          <w:p w14:paraId="77DD28C4" w14:textId="4A6E096C" w:rsidR="005530F2" w:rsidRPr="00D013C2" w:rsidRDefault="007D70A8" w:rsidP="005530F2">
            <w:pPr>
              <w:spacing w:line="360" w:lineRule="auto"/>
              <w:rPr>
                <w:sz w:val="26"/>
                <w:szCs w:val="26"/>
              </w:rPr>
            </w:pPr>
            <w:r>
              <w:rPr>
                <w:sz w:val="26"/>
                <w:szCs w:val="26"/>
              </w:rPr>
              <w:t>SDN</w:t>
            </w:r>
          </w:p>
        </w:tc>
        <w:tc>
          <w:tcPr>
            <w:tcW w:w="6173" w:type="dxa"/>
          </w:tcPr>
          <w:p w14:paraId="7A71CDA0" w14:textId="461D6020" w:rsidR="005530F2" w:rsidRPr="00D013C2" w:rsidRDefault="007D70A8" w:rsidP="005530F2">
            <w:pPr>
              <w:spacing w:line="360" w:lineRule="auto"/>
              <w:rPr>
                <w:sz w:val="26"/>
                <w:szCs w:val="26"/>
              </w:rPr>
            </w:pPr>
            <w:r>
              <w:rPr>
                <w:sz w:val="26"/>
                <w:szCs w:val="26"/>
              </w:rPr>
              <w:t>Software defined Networking</w:t>
            </w:r>
          </w:p>
        </w:tc>
      </w:tr>
      <w:tr w:rsidR="005530F2" w:rsidRPr="00E357F4" w14:paraId="55E145A2" w14:textId="77777777" w:rsidTr="00724969">
        <w:tc>
          <w:tcPr>
            <w:tcW w:w="2948" w:type="dxa"/>
          </w:tcPr>
          <w:p w14:paraId="11179B17" w14:textId="77777777" w:rsidR="005530F2" w:rsidRDefault="005530F2" w:rsidP="005530F2">
            <w:pPr>
              <w:spacing w:line="360" w:lineRule="auto"/>
              <w:rPr>
                <w:sz w:val="26"/>
                <w:szCs w:val="26"/>
              </w:rPr>
            </w:pPr>
            <w:r>
              <w:rPr>
                <w:sz w:val="26"/>
                <w:szCs w:val="26"/>
              </w:rPr>
              <w:t>MLM</w:t>
            </w:r>
          </w:p>
        </w:tc>
        <w:tc>
          <w:tcPr>
            <w:tcW w:w="6173" w:type="dxa"/>
          </w:tcPr>
          <w:p w14:paraId="51A584B7"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54BCBDD2" w14:textId="77777777" w:rsidTr="00724969">
        <w:tc>
          <w:tcPr>
            <w:tcW w:w="2948" w:type="dxa"/>
          </w:tcPr>
          <w:p w14:paraId="3E3939EF" w14:textId="77777777" w:rsidR="005530F2" w:rsidRPr="00C91212" w:rsidRDefault="005530F2" w:rsidP="005530F2">
            <w:pPr>
              <w:spacing w:line="360" w:lineRule="auto"/>
              <w:rPr>
                <w:sz w:val="26"/>
                <w:szCs w:val="26"/>
              </w:rPr>
            </w:pPr>
            <w:r>
              <w:rPr>
                <w:sz w:val="26"/>
                <w:szCs w:val="26"/>
              </w:rPr>
              <w:t>NLP</w:t>
            </w:r>
          </w:p>
        </w:tc>
        <w:tc>
          <w:tcPr>
            <w:tcW w:w="6173" w:type="dxa"/>
          </w:tcPr>
          <w:p w14:paraId="347056BF"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4C0BB193" w14:textId="77777777" w:rsidTr="00724969">
        <w:tc>
          <w:tcPr>
            <w:tcW w:w="2948" w:type="dxa"/>
          </w:tcPr>
          <w:p w14:paraId="67CAF25C"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6FC0A1CA"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77A84385" w14:textId="77777777" w:rsidR="00DB2364" w:rsidRDefault="00DB2364">
      <w:pPr>
        <w:spacing w:after="200" w:line="276" w:lineRule="auto"/>
        <w:rPr>
          <w:sz w:val="26"/>
          <w:szCs w:val="26"/>
        </w:rPr>
      </w:pPr>
    </w:p>
    <w:p w14:paraId="0D332D78"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7F641AA6" w14:textId="1085452A" w:rsidR="00AA35D1" w:rsidRPr="00BF2FF1" w:rsidRDefault="00F772AD" w:rsidP="00BF2FF1">
      <w:pPr>
        <w:pStyle w:val="Heading1"/>
      </w:pPr>
      <w:bookmarkStart w:id="4" w:name="_Toc171863833"/>
      <w:r>
        <w:rPr>
          <w:lang w:val="en-US"/>
        </w:rPr>
        <w:lastRenderedPageBreak/>
        <w:t>TỔNG QUAN ĐỀ TÀI</w:t>
      </w:r>
      <w:bookmarkEnd w:id="4"/>
    </w:p>
    <w:p w14:paraId="3E5F4C23" w14:textId="64AB2149" w:rsidR="00DB2364" w:rsidRDefault="00AF7361" w:rsidP="005530F2">
      <w:pPr>
        <w:pStyle w:val="Heading2"/>
      </w:pPr>
      <w:bookmarkStart w:id="5" w:name="_Toc171863834"/>
      <w:r>
        <w:rPr>
          <w:lang w:val="en-US"/>
        </w:rPr>
        <w:t>Giới thiệu đề tài</w:t>
      </w:r>
      <w:bookmarkEnd w:id="5"/>
    </w:p>
    <w:p w14:paraId="4FE12D4A" w14:textId="5066FD09" w:rsidR="00AF7361" w:rsidRPr="00AF7361" w:rsidRDefault="00AF7361" w:rsidP="00AF7361">
      <w:pPr>
        <w:pStyle w:val="Nidungvnbn"/>
        <w:rPr>
          <w:lang w:val="vi-VN"/>
        </w:rPr>
      </w:pPr>
      <w:r w:rsidRPr="00AF7361">
        <w:rPr>
          <w:lang w:val="vi-VN"/>
        </w:rPr>
        <w:t xml:space="preserve">Các cuộc tấn công từ chối dịch vụ phân tán (DDoS) đã trở thành mối đe dọa thực sự đối với mạng, hạ tầng kỹ thuật số, và hạ tầng an ninh mạng. Những cuộc tấn công này có khả năng gây ra sự gián đoạn lớn trong bất kỳ cơ sở hạ tầng công nghệ thông tin và truyền thông (ICT) nào. Có nhiều lý do khác nhau để tiến hành các cuộc tấn công DDoS, bao gồm lợi ích tài chính, lợi ích chính trị, và gây gián đoạn. Các cuộc tấn công DDoS có thể làm tê liệt mạng lưới và dịch vụ bằng cách làm ngập các máy chủ, liên kết mạng, và các thiết bị mạng (bộ định tuyến, bộ chuyển mạch, v.v.) với lưu lượng truy cập không hợp lệ. Chúng có thể gây ra sự suy giảm dịch vụ hoặc từ chối dịch vụ hoàn toàn, dẫn đến tổn thất lớn. </w:t>
      </w:r>
    </w:p>
    <w:p w14:paraId="0C934D9F" w14:textId="77777777" w:rsidR="00AF7361" w:rsidRPr="00AF7361" w:rsidRDefault="00AF7361" w:rsidP="00AF7361">
      <w:pPr>
        <w:pStyle w:val="Nidungvnbn"/>
        <w:rPr>
          <w:lang w:val="vi-VN"/>
        </w:rPr>
      </w:pPr>
      <w:r w:rsidRPr="00AF7361">
        <w:rPr>
          <w:lang w:val="vi-VN"/>
        </w:rPr>
        <w:t>Có nhiều giải pháp độc quyền và mã nguồn mở để phát hiện và giảm thiểu các cuộc tấn công DDoS. Tuy nhiên, những cuộc tấn công này tiếp tục gia tăng về tần suất, độ phức tạp, và mức độ nghiêm trọng. Việc phát hiện và giảm thiểu nhanh chóng các cuộc tấn công DDoS đã trở nên vô cùng thách thức khi kẻ tấn công liên tục sử dụng các kỹ thuật mới để thực hiện tấn công DDoS. Số lượng ngày càng tăng của các cuộc tấn công DDoS, cùng với sự đa dạng ngày càng lớn của chúng, gây ra tác động thảm khốc, đã làm cho việc phát hiện, giảm thiểu và phòng chống tấn công DDoS trở thành ưu tiên hàng đầu.</w:t>
      </w:r>
    </w:p>
    <w:p w14:paraId="0A158928" w14:textId="77777777" w:rsidR="00AF7361" w:rsidRPr="00AF7361" w:rsidRDefault="00AF7361" w:rsidP="00AF7361">
      <w:pPr>
        <w:pStyle w:val="Nidungvnbn"/>
        <w:rPr>
          <w:lang w:val="vi-VN"/>
        </w:rPr>
      </w:pPr>
      <w:r w:rsidRPr="00AF7361">
        <w:rPr>
          <w:lang w:val="vi-VN"/>
        </w:rPr>
        <w:t>Ví dụ, Arbor Networks Inc., một trong những nhà cung cấp giải pháp bảo vệ khỏi mối đe dọa DDoS hàng đầu, đã báo cáo một cuộc tấn công 334 Gbps nhắm vào một nhà điều hành mạng ở châu Á gần đây. Ngoài ra, công ty này cũng báo cáo nhiều cuộc tấn công lớn hơn 100 Gbps trên toàn cầu vào năm 2015. Nhiều sự cố như vậy cho thấy rõ rằng chúng ta cần có những phương pháp tiếp cận mới để giải quyết vấn đề tấn công DDoS. Những phương pháp mới này phải được thiết kế để đáp ứng các yêu cầu về hiệu suất và khả năng mở rộng của các trung tâm dữ liệu hiện đại và cung cấp mức độ bảo vệ tối đa chống lại các cuộc tấn công mới nổi, phức tạp và khó nắm bắt.</w:t>
      </w:r>
    </w:p>
    <w:p w14:paraId="734CEFDD" w14:textId="468FF8B8" w:rsidR="00800705" w:rsidRPr="002A7A31" w:rsidRDefault="00AF7361" w:rsidP="00800705">
      <w:pPr>
        <w:pStyle w:val="Nidungvnbn"/>
        <w:rPr>
          <w:lang w:val="vi-VN"/>
        </w:rPr>
      </w:pPr>
      <w:r w:rsidRPr="00AF7361">
        <w:rPr>
          <w:lang w:val="vi-VN"/>
        </w:rPr>
        <w:lastRenderedPageBreak/>
        <w:t>Với những tiến bộ gần đây trong công nghệ mạng điều khiển bằng phần mềm (SDN) và sự chấp nhận nhanh chóng, rộng rãi của cộng đồng mạng, nhiều nhà nghiên cứu đã tích cực tham gia phát triển các giải pháp bảo mật mạng dựa trên SDN. Các giải pháp dựa trên SDN đã thu hút được nhiều sự chú ý hơn kể từ khi chúng được áp dụng trong các mạng diện rộng quy mô lớn. Công nghệ này cho phép các nhà phát triển lập trình, kiểm soát, và quản lý tài nguyên mạng một cách trực tiếp và tập trung thông qua bộ điều khiển SDN</w:t>
      </w:r>
      <w:r w:rsidR="00800705" w:rsidRPr="00800705">
        <w:rPr>
          <w:lang w:val="vi-VN"/>
        </w:rPr>
        <w:t>.</w:t>
      </w:r>
    </w:p>
    <w:p w14:paraId="62CCE00A" w14:textId="42041CF0" w:rsidR="00800705" w:rsidRPr="002A7A31" w:rsidRDefault="00800705" w:rsidP="00800705">
      <w:pPr>
        <w:pStyle w:val="Nidungvnbn"/>
        <w:rPr>
          <w:lang w:val="vi-VN"/>
        </w:rPr>
      </w:pPr>
      <w:r w:rsidRPr="002A7A31">
        <w:rPr>
          <w:lang w:val="vi-VN"/>
        </w:rPr>
        <w:t>Bài báo cáo này sẽ tập trung vào việc nghiên cứu và phân tích phương pháp phát hiện tấn công DDoS bằng mô hình học máy trong môi trường SDN. Chúng ta sẽ xem xét các thuật toán học máy, đánh giá hiệu quả và tính khả thi của chúng trong việc bảo vệ hệ thống mạng SDN trước các mối đe dọa DDoS. Qua đó, chúng ta sẽ đề xuất những hướng đi và giải pháp mới nhằm nâng cao khả năng phòng chống tấn công DDoS trong môi trường mạng hiện đại.</w:t>
      </w:r>
    </w:p>
    <w:p w14:paraId="2A38E5FB" w14:textId="77777777" w:rsidR="00BF2FF1" w:rsidRDefault="00BF2FF1" w:rsidP="00B806C7">
      <w:pPr>
        <w:pStyle w:val="Heading2"/>
      </w:pPr>
      <w:bookmarkStart w:id="6" w:name="_Toc171863835"/>
      <w:r w:rsidRPr="00BF2FF1">
        <w:t>Mục tiêu thực hiện đề tài</w:t>
      </w:r>
      <w:bookmarkEnd w:id="6"/>
    </w:p>
    <w:p w14:paraId="63DB9AAF" w14:textId="6E25009E" w:rsidR="00091FAD" w:rsidRPr="00581241" w:rsidRDefault="003A0E42" w:rsidP="00B256C9">
      <w:pPr>
        <w:pStyle w:val="Nidungvnbn"/>
      </w:pPr>
      <w:r w:rsidRPr="003A0E42">
        <w:rPr>
          <w:lang w:val="vi-VN"/>
        </w:rPr>
        <w:t>Mục tiêu của đồ án là xây dựng được hệ thống SDN, mô phỏng các cuộc tấn công DDOS và thử nghiệm các phương pháp phát hiện và giảm thiểu. Kết quả thực nghiệm cho thấy phương pháp phát hiện và giảm thiểu tấn công DDoS dựa trên Machine Learning kết hợp được đề xuất có tỷ lệ phát hiện tốt đối với tấn công DDoS phổ biến.</w:t>
      </w:r>
    </w:p>
    <w:p w14:paraId="7ACA16DE" w14:textId="77777777" w:rsidR="0091566D" w:rsidRPr="00B256C9" w:rsidRDefault="0091566D">
      <w:pPr>
        <w:spacing w:after="200" w:line="276" w:lineRule="auto"/>
        <w:rPr>
          <w:b/>
          <w:sz w:val="32"/>
          <w:szCs w:val="32"/>
          <w:lang w:val="vi-VN"/>
        </w:rPr>
      </w:pPr>
      <w:r w:rsidRPr="00B256C9">
        <w:rPr>
          <w:lang w:val="vi-VN"/>
        </w:rPr>
        <w:br w:type="page"/>
      </w:r>
    </w:p>
    <w:p w14:paraId="35DC470C" w14:textId="77777777" w:rsidR="00872606" w:rsidRDefault="00872606" w:rsidP="00BF2FF1">
      <w:pPr>
        <w:pStyle w:val="Heading1"/>
        <w:rPr>
          <w:lang w:val="en-US"/>
        </w:rPr>
      </w:pPr>
      <w:bookmarkStart w:id="7" w:name="_Toc171863836"/>
      <w:r>
        <w:rPr>
          <w:lang w:val="en-US"/>
        </w:rPr>
        <w:lastRenderedPageBreak/>
        <w:t>CƠ SỞ LÝ THUYẾT</w:t>
      </w:r>
      <w:bookmarkEnd w:id="7"/>
    </w:p>
    <w:p w14:paraId="611897D8" w14:textId="433F2B15" w:rsidR="00AA5596" w:rsidRDefault="00AA5596" w:rsidP="008D5F38">
      <w:pPr>
        <w:pStyle w:val="Heading2"/>
        <w:rPr>
          <w:lang w:val="en-US"/>
        </w:rPr>
      </w:pPr>
      <w:bookmarkStart w:id="8" w:name="_Toc171863837"/>
      <w:r>
        <w:rPr>
          <w:lang w:val="en-US"/>
        </w:rPr>
        <w:t>Tấn cộng từ chối dịch vụ phân tán (DDoS)</w:t>
      </w:r>
      <w:bookmarkEnd w:id="8"/>
    </w:p>
    <w:p w14:paraId="3A94BA6B" w14:textId="58D7B3D7" w:rsidR="005601E0" w:rsidRPr="005601E0" w:rsidRDefault="005601E0" w:rsidP="005601E0">
      <w:pPr>
        <w:pStyle w:val="Nidungvnbn"/>
      </w:pPr>
      <w:r>
        <w:t>Trước khi định nghĩa về DDoS chúng ta sẽ nói về DoS (</w:t>
      </w:r>
      <w:r w:rsidRPr="005601E0">
        <w:t>Denial of Service</w:t>
      </w:r>
      <w:r>
        <w:t xml:space="preserve">). </w:t>
      </w:r>
      <w:r w:rsidRPr="005601E0">
        <w:t>Tấn công DoS là một cuộc tấn công mạng nhằm mục đích làm cho một dịch vụ, hệ thống hoặc mạng trở nên không thể truy cập được bởi người dùng hợp pháp. Điều này được thực hiện bằng cách làm quá tải hệ thống mục tiêu với lưu lượng truy cập hoặc yêu cầu không hợp lệ, khiến hệ thống bị chậm hoặc ngừng hoạt động.</w:t>
      </w:r>
    </w:p>
    <w:p w14:paraId="0658E934" w14:textId="77777777" w:rsidR="005601E0" w:rsidRDefault="005601E0" w:rsidP="005601E0">
      <w:pPr>
        <w:pStyle w:val="Nidungvnbn"/>
        <w:numPr>
          <w:ilvl w:val="0"/>
          <w:numId w:val="33"/>
        </w:numPr>
      </w:pPr>
      <w:r>
        <w:t>Phương thức tấn công: Tấn công DoS thường được thực hiện từ một nguồn duy nhất, như một máy tính hoặc một địa chỉ IP.</w:t>
      </w:r>
    </w:p>
    <w:p w14:paraId="76C08138" w14:textId="1BF7313B" w:rsidR="005601E0" w:rsidRPr="005601E0" w:rsidRDefault="005601E0" w:rsidP="005601E0">
      <w:pPr>
        <w:pStyle w:val="Nidungvnbn"/>
        <w:numPr>
          <w:ilvl w:val="0"/>
          <w:numId w:val="33"/>
        </w:numPr>
      </w:pPr>
      <w:r>
        <w:t>Cách thức: Tin tặc gửi một lượng lớn yêu cầu hoặc gói dữ liệu tới mục tiêu, khiến hệ thống không thể xử lý kịp và dẫn đến tình trạng quá tải hoặc lỗi.</w:t>
      </w:r>
    </w:p>
    <w:p w14:paraId="3BB16A85" w14:textId="35796017" w:rsidR="005601E0" w:rsidRDefault="005601E0" w:rsidP="005601E0">
      <w:pPr>
        <w:pStyle w:val="Nidungvnbn"/>
      </w:pPr>
      <w:r w:rsidRPr="005601E0">
        <w:t>Tấn công DDoS là một loại tấn công DoS nhưng với quy mô lớn hơn, được thực hiện từ nhiều nguồn khác nhau. Mục tiêu của DDoS cũng là làm cho hệ thống, dịch vụ hoặc mạng trở nên không thể truy cập được, nhưng với cách tấn công phân tán từ nhiều máy tính hoặc thiết bị.</w:t>
      </w:r>
      <w:r w:rsidR="00646E70">
        <w:t xml:space="preserve"> </w:t>
      </w:r>
      <w:r w:rsidR="00646E70" w:rsidRPr="00646E70">
        <w:t xml:space="preserve">Bảng </w:t>
      </w:r>
      <w:r w:rsidR="00646E70">
        <w:t>1</w:t>
      </w:r>
      <w:r w:rsidR="00646E70" w:rsidRPr="00646E70">
        <w:t xml:space="preserve"> so sánh một số thông tin cơ bản giữa DoS và DDos.</w:t>
      </w:r>
    </w:p>
    <w:p w14:paraId="757A0848" w14:textId="77777777" w:rsidR="00646E70" w:rsidRDefault="00646E70" w:rsidP="00646E70">
      <w:pPr>
        <w:pStyle w:val="Nidungvnbn"/>
        <w:numPr>
          <w:ilvl w:val="0"/>
          <w:numId w:val="34"/>
        </w:numPr>
      </w:pPr>
      <w:r>
        <w:t>Phương thức tấn công: Tấn công DDoS được thực hiện từ nhiều nguồn khác nhau, thường là từ các mạng botnet bao gồm hàng ngàn hoặc hàng triệu thiết bị bị chiếm quyền điều khiển.</w:t>
      </w:r>
    </w:p>
    <w:p w14:paraId="79759E00" w14:textId="659CAEE9" w:rsidR="00646E70" w:rsidRPr="005601E0" w:rsidRDefault="00646E70" w:rsidP="00646E70">
      <w:pPr>
        <w:pStyle w:val="Nidungvnbn"/>
        <w:numPr>
          <w:ilvl w:val="0"/>
          <w:numId w:val="34"/>
        </w:numPr>
      </w:pPr>
      <w:r>
        <w:t>Cách thức: Tin tặc kiểm soát mạng botnet để gửi lượng lớn lưu lượng truy cập tới mục tiêu, làm cho hệ thống bị quá tải và không thể phục vụ người dùng hợp pháp.</w:t>
      </w:r>
    </w:p>
    <w:tbl>
      <w:tblPr>
        <w:tblStyle w:val="TableGrid"/>
        <w:tblW w:w="0" w:type="auto"/>
        <w:tblLook w:val="04A0" w:firstRow="1" w:lastRow="0" w:firstColumn="1" w:lastColumn="0" w:noHBand="0" w:noVBand="1"/>
      </w:tblPr>
      <w:tblGrid>
        <w:gridCol w:w="4388"/>
        <w:gridCol w:w="4389"/>
      </w:tblGrid>
      <w:tr w:rsidR="00646E70" w:rsidRPr="00827B88" w14:paraId="3B81A36E" w14:textId="77777777" w:rsidTr="00646E70">
        <w:tc>
          <w:tcPr>
            <w:tcW w:w="4388" w:type="dxa"/>
          </w:tcPr>
          <w:p w14:paraId="45A31F07" w14:textId="1A5F534E" w:rsidR="00646E70" w:rsidRPr="00827B88" w:rsidRDefault="00827B88" w:rsidP="00827B88">
            <w:pPr>
              <w:rPr>
                <w:b/>
                <w:bCs/>
                <w:sz w:val="26"/>
                <w:szCs w:val="26"/>
              </w:rPr>
            </w:pPr>
            <w:r w:rsidRPr="00827B88">
              <w:rPr>
                <w:b/>
                <w:bCs/>
                <w:sz w:val="26"/>
                <w:szCs w:val="26"/>
              </w:rPr>
              <w:t>DoS</w:t>
            </w:r>
          </w:p>
        </w:tc>
        <w:tc>
          <w:tcPr>
            <w:tcW w:w="4389" w:type="dxa"/>
          </w:tcPr>
          <w:p w14:paraId="1DEA2B08" w14:textId="1E6D20BE" w:rsidR="00646E70" w:rsidRPr="00827B88" w:rsidRDefault="00827B88" w:rsidP="00827B88">
            <w:pPr>
              <w:rPr>
                <w:b/>
                <w:bCs/>
                <w:sz w:val="26"/>
                <w:szCs w:val="26"/>
              </w:rPr>
            </w:pPr>
            <w:r w:rsidRPr="00827B88">
              <w:rPr>
                <w:b/>
                <w:bCs/>
                <w:sz w:val="26"/>
                <w:szCs w:val="26"/>
              </w:rPr>
              <w:t>DDoS</w:t>
            </w:r>
          </w:p>
        </w:tc>
      </w:tr>
      <w:tr w:rsidR="00646E70" w:rsidRPr="00827B88" w14:paraId="623907F9" w14:textId="77777777" w:rsidTr="00646E70">
        <w:tc>
          <w:tcPr>
            <w:tcW w:w="4388" w:type="dxa"/>
          </w:tcPr>
          <w:p w14:paraId="4343BAAC" w14:textId="77777777" w:rsidR="00827B88" w:rsidRPr="00827B88" w:rsidRDefault="00827B88" w:rsidP="00827B88">
            <w:pPr>
              <w:rPr>
                <w:sz w:val="26"/>
                <w:szCs w:val="26"/>
              </w:rPr>
            </w:pPr>
            <w:r w:rsidRPr="00827B88">
              <w:rPr>
                <w:sz w:val="26"/>
                <w:szCs w:val="26"/>
              </w:rPr>
              <w:t>DoS viết tắt của tấn công Từ chối</w:t>
            </w:r>
          </w:p>
          <w:p w14:paraId="77677E69" w14:textId="185D36F9" w:rsidR="00646E70" w:rsidRPr="00827B88" w:rsidRDefault="00827B88" w:rsidP="00827B88">
            <w:pPr>
              <w:rPr>
                <w:sz w:val="26"/>
                <w:szCs w:val="26"/>
              </w:rPr>
            </w:pPr>
            <w:r w:rsidRPr="00827B88">
              <w:rPr>
                <w:sz w:val="26"/>
                <w:szCs w:val="26"/>
              </w:rPr>
              <w:t>dịch vụ.</w:t>
            </w:r>
          </w:p>
        </w:tc>
        <w:tc>
          <w:tcPr>
            <w:tcW w:w="4389" w:type="dxa"/>
          </w:tcPr>
          <w:p w14:paraId="58697EF9" w14:textId="4A347BCB" w:rsidR="00646E70" w:rsidRPr="00827B88" w:rsidRDefault="00827B88" w:rsidP="00827B88">
            <w:pPr>
              <w:rPr>
                <w:sz w:val="26"/>
                <w:szCs w:val="26"/>
              </w:rPr>
            </w:pPr>
            <w:r w:rsidRPr="00827B88">
              <w:rPr>
                <w:sz w:val="26"/>
                <w:szCs w:val="26"/>
              </w:rPr>
              <w:t>DDoS viết tắt của tấn công Từ chdịch vụ phân tán.</w:t>
            </w:r>
          </w:p>
        </w:tc>
      </w:tr>
      <w:tr w:rsidR="00646E70" w:rsidRPr="00827B88" w14:paraId="6DDC4D28" w14:textId="77777777" w:rsidTr="00646E70">
        <w:tc>
          <w:tcPr>
            <w:tcW w:w="4388" w:type="dxa"/>
          </w:tcPr>
          <w:p w14:paraId="3E68CC72" w14:textId="77777777" w:rsidR="00827B88" w:rsidRPr="00827B88" w:rsidRDefault="00827B88" w:rsidP="00827B88">
            <w:pPr>
              <w:rPr>
                <w:sz w:val="26"/>
                <w:szCs w:val="26"/>
              </w:rPr>
            </w:pPr>
            <w:r w:rsidRPr="00827B88">
              <w:rPr>
                <w:sz w:val="26"/>
                <w:szCs w:val="26"/>
              </w:rPr>
              <w:t>Trong tấn công DoS, một hệ thống</w:t>
            </w:r>
          </w:p>
          <w:p w14:paraId="40F3BC6A" w14:textId="55781A17" w:rsidR="00646E70" w:rsidRPr="00827B88" w:rsidRDefault="00827B88" w:rsidP="00827B88">
            <w:pPr>
              <w:rPr>
                <w:sz w:val="26"/>
                <w:szCs w:val="26"/>
              </w:rPr>
            </w:pPr>
            <w:r w:rsidRPr="00827B88">
              <w:rPr>
                <w:sz w:val="26"/>
                <w:szCs w:val="26"/>
              </w:rPr>
              <w:lastRenderedPageBreak/>
              <w:t>đơn lẻ tấn công hệ thống mục tiêu.</w:t>
            </w:r>
          </w:p>
        </w:tc>
        <w:tc>
          <w:tcPr>
            <w:tcW w:w="4389" w:type="dxa"/>
          </w:tcPr>
          <w:p w14:paraId="49EBD98A" w14:textId="77777777" w:rsidR="00827B88" w:rsidRPr="00827B88" w:rsidRDefault="00827B88" w:rsidP="00827B88">
            <w:pPr>
              <w:rPr>
                <w:sz w:val="26"/>
                <w:szCs w:val="26"/>
              </w:rPr>
            </w:pPr>
            <w:r w:rsidRPr="00827B88">
              <w:rPr>
                <w:sz w:val="26"/>
                <w:szCs w:val="26"/>
              </w:rPr>
              <w:lastRenderedPageBreak/>
              <w:t>Trong tấn công DDoS, nhiều hệ</w:t>
            </w:r>
          </w:p>
          <w:p w14:paraId="619009FE" w14:textId="7805729F" w:rsidR="00646E70" w:rsidRPr="00827B88" w:rsidRDefault="00827B88" w:rsidP="00827B88">
            <w:pPr>
              <w:rPr>
                <w:sz w:val="26"/>
                <w:szCs w:val="26"/>
              </w:rPr>
            </w:pPr>
            <w:r w:rsidRPr="00827B88">
              <w:rPr>
                <w:sz w:val="26"/>
                <w:szCs w:val="26"/>
              </w:rPr>
              <w:lastRenderedPageBreak/>
              <w:t>thống tấn công hệ thống mục tiêu.</w:t>
            </w:r>
          </w:p>
        </w:tc>
      </w:tr>
      <w:tr w:rsidR="00646E70" w:rsidRPr="00827B88" w14:paraId="5BBC5058" w14:textId="77777777" w:rsidTr="00646E70">
        <w:tc>
          <w:tcPr>
            <w:tcW w:w="4388" w:type="dxa"/>
          </w:tcPr>
          <w:p w14:paraId="107746AE" w14:textId="77777777" w:rsidR="00827B88" w:rsidRPr="00827B88" w:rsidRDefault="00827B88" w:rsidP="00827B88">
            <w:pPr>
              <w:rPr>
                <w:sz w:val="26"/>
                <w:szCs w:val="26"/>
              </w:rPr>
            </w:pPr>
            <w:r w:rsidRPr="00827B88">
              <w:rPr>
                <w:sz w:val="26"/>
                <w:szCs w:val="26"/>
              </w:rPr>
              <w:lastRenderedPageBreak/>
              <w:t>Máy tính của nạn nhân bị quá tải</w:t>
            </w:r>
          </w:p>
          <w:p w14:paraId="4ADF337D" w14:textId="77777777" w:rsidR="00827B88" w:rsidRPr="00827B88" w:rsidRDefault="00827B88" w:rsidP="00827B88">
            <w:pPr>
              <w:rPr>
                <w:sz w:val="26"/>
                <w:szCs w:val="26"/>
              </w:rPr>
            </w:pPr>
            <w:r w:rsidRPr="00827B88">
              <w:rPr>
                <w:sz w:val="26"/>
                <w:szCs w:val="26"/>
              </w:rPr>
              <w:t>từ các gói dữ liệu được gửi từ một</w:t>
            </w:r>
          </w:p>
          <w:p w14:paraId="3788E959" w14:textId="6FC717AD" w:rsidR="00646E70" w:rsidRPr="00827B88" w:rsidRDefault="00827B88" w:rsidP="00827B88">
            <w:pPr>
              <w:rPr>
                <w:sz w:val="26"/>
                <w:szCs w:val="26"/>
              </w:rPr>
            </w:pPr>
            <w:r w:rsidRPr="00827B88">
              <w:rPr>
                <w:sz w:val="26"/>
                <w:szCs w:val="26"/>
              </w:rPr>
              <w:t>vị trí duy nhất.</w:t>
            </w:r>
          </w:p>
        </w:tc>
        <w:tc>
          <w:tcPr>
            <w:tcW w:w="4389" w:type="dxa"/>
          </w:tcPr>
          <w:p w14:paraId="0E1A725F" w14:textId="77777777" w:rsidR="00827B88" w:rsidRPr="00827B88" w:rsidRDefault="00827B88" w:rsidP="00827B88">
            <w:pPr>
              <w:rPr>
                <w:sz w:val="26"/>
                <w:szCs w:val="26"/>
              </w:rPr>
            </w:pPr>
            <w:r w:rsidRPr="00827B88">
              <w:rPr>
                <w:sz w:val="26"/>
                <w:szCs w:val="26"/>
              </w:rPr>
              <w:t>Máy tính của nạn nhân bị quá tải từ</w:t>
            </w:r>
          </w:p>
          <w:p w14:paraId="27A26321" w14:textId="77777777" w:rsidR="00827B88" w:rsidRPr="00827B88" w:rsidRDefault="00827B88" w:rsidP="00827B88">
            <w:pPr>
              <w:rPr>
                <w:sz w:val="26"/>
                <w:szCs w:val="26"/>
              </w:rPr>
            </w:pPr>
            <w:r w:rsidRPr="00827B88">
              <w:rPr>
                <w:sz w:val="26"/>
                <w:szCs w:val="26"/>
              </w:rPr>
              <w:t>các gói dữ liệu được gửi từ nhiều vị</w:t>
            </w:r>
          </w:p>
          <w:p w14:paraId="1A6CD1E0" w14:textId="1BC1C0CF" w:rsidR="00646E70" w:rsidRPr="00827B88" w:rsidRDefault="00827B88" w:rsidP="00827B88">
            <w:pPr>
              <w:rPr>
                <w:sz w:val="26"/>
                <w:szCs w:val="26"/>
              </w:rPr>
            </w:pPr>
            <w:r w:rsidRPr="00827B88">
              <w:rPr>
                <w:sz w:val="26"/>
                <w:szCs w:val="26"/>
              </w:rPr>
              <w:t>trí.</w:t>
            </w:r>
          </w:p>
        </w:tc>
      </w:tr>
      <w:tr w:rsidR="00646E70" w:rsidRPr="00827B88" w14:paraId="34CE0763" w14:textId="77777777" w:rsidTr="00646E70">
        <w:tc>
          <w:tcPr>
            <w:tcW w:w="4388" w:type="dxa"/>
          </w:tcPr>
          <w:p w14:paraId="0E764C89" w14:textId="77777777" w:rsidR="00827B88" w:rsidRPr="00827B88" w:rsidRDefault="00827B88" w:rsidP="00827B88">
            <w:pPr>
              <w:rPr>
                <w:sz w:val="26"/>
                <w:szCs w:val="26"/>
              </w:rPr>
            </w:pPr>
            <w:r w:rsidRPr="00827B88">
              <w:rPr>
                <w:sz w:val="26"/>
                <w:szCs w:val="26"/>
              </w:rPr>
              <w:t>Tấn công DoS chậm hơn so với</w:t>
            </w:r>
          </w:p>
          <w:p w14:paraId="6263353B" w14:textId="6B62E1E2" w:rsidR="00646E70" w:rsidRPr="00827B88" w:rsidRDefault="00827B88" w:rsidP="00827B88">
            <w:pPr>
              <w:rPr>
                <w:sz w:val="26"/>
                <w:szCs w:val="26"/>
              </w:rPr>
            </w:pPr>
            <w:r w:rsidRPr="00827B88">
              <w:rPr>
                <w:sz w:val="26"/>
                <w:szCs w:val="26"/>
              </w:rPr>
              <w:t>DDoS.</w:t>
            </w:r>
          </w:p>
        </w:tc>
        <w:tc>
          <w:tcPr>
            <w:tcW w:w="4389" w:type="dxa"/>
          </w:tcPr>
          <w:p w14:paraId="12FDFC8A" w14:textId="0BA4123D" w:rsidR="00646E70" w:rsidRPr="00827B88" w:rsidRDefault="00827B88" w:rsidP="00827B88">
            <w:pPr>
              <w:rPr>
                <w:sz w:val="26"/>
                <w:szCs w:val="26"/>
              </w:rPr>
            </w:pPr>
            <w:r w:rsidRPr="00827B88">
              <w:rPr>
                <w:sz w:val="26"/>
                <w:szCs w:val="26"/>
              </w:rPr>
              <w:t>Tấn công DDoS nhanh hơn so với tấn công DoS</w:t>
            </w:r>
          </w:p>
        </w:tc>
      </w:tr>
      <w:tr w:rsidR="00646E70" w:rsidRPr="00827B88" w14:paraId="55F48566" w14:textId="77777777" w:rsidTr="00646E70">
        <w:tc>
          <w:tcPr>
            <w:tcW w:w="4388" w:type="dxa"/>
          </w:tcPr>
          <w:p w14:paraId="02D34D9F" w14:textId="77777777" w:rsidR="00827B88" w:rsidRPr="00827B88" w:rsidRDefault="00827B88" w:rsidP="00827B88">
            <w:pPr>
              <w:rPr>
                <w:sz w:val="26"/>
                <w:szCs w:val="26"/>
              </w:rPr>
            </w:pPr>
            <w:r w:rsidRPr="00827B88">
              <w:rPr>
                <w:sz w:val="26"/>
                <w:szCs w:val="26"/>
              </w:rPr>
              <w:t>Dễ dàng bị chặn do chỉ có một hệ</w:t>
            </w:r>
          </w:p>
          <w:p w14:paraId="5EFE1EDB" w14:textId="7F558BEC" w:rsidR="00646E70" w:rsidRPr="00827B88" w:rsidRDefault="00827B88" w:rsidP="00827B88">
            <w:pPr>
              <w:rPr>
                <w:sz w:val="26"/>
                <w:szCs w:val="26"/>
              </w:rPr>
            </w:pPr>
            <w:r w:rsidRPr="00827B88">
              <w:rPr>
                <w:sz w:val="26"/>
                <w:szCs w:val="26"/>
              </w:rPr>
              <w:t>thống được sử dụng.</w:t>
            </w:r>
          </w:p>
        </w:tc>
        <w:tc>
          <w:tcPr>
            <w:tcW w:w="4389" w:type="dxa"/>
          </w:tcPr>
          <w:p w14:paraId="4647C8D6" w14:textId="77777777" w:rsidR="00827B88" w:rsidRPr="00827B88" w:rsidRDefault="00827B88" w:rsidP="00827B88">
            <w:pPr>
              <w:rPr>
                <w:sz w:val="26"/>
                <w:szCs w:val="26"/>
              </w:rPr>
            </w:pPr>
            <w:r w:rsidRPr="00827B88">
              <w:rPr>
                <w:sz w:val="26"/>
                <w:szCs w:val="26"/>
              </w:rPr>
              <w:t>Khó chặn vì nhiều thiết bị gửi các</w:t>
            </w:r>
          </w:p>
          <w:p w14:paraId="4AF09019" w14:textId="77777777" w:rsidR="00827B88" w:rsidRPr="00827B88" w:rsidRDefault="00827B88" w:rsidP="00827B88">
            <w:pPr>
              <w:rPr>
                <w:sz w:val="26"/>
                <w:szCs w:val="26"/>
              </w:rPr>
            </w:pPr>
            <w:r w:rsidRPr="00827B88">
              <w:rPr>
                <w:sz w:val="26"/>
                <w:szCs w:val="26"/>
              </w:rPr>
              <w:t>gói dữ liệu và tấn công từ nhiều vị</w:t>
            </w:r>
          </w:p>
          <w:p w14:paraId="55F292BF" w14:textId="09D4E2DB" w:rsidR="00646E70" w:rsidRPr="00827B88" w:rsidRDefault="00827B88" w:rsidP="00827B88">
            <w:pPr>
              <w:rPr>
                <w:sz w:val="26"/>
                <w:szCs w:val="26"/>
              </w:rPr>
            </w:pPr>
            <w:r w:rsidRPr="00827B88">
              <w:rPr>
                <w:sz w:val="26"/>
                <w:szCs w:val="26"/>
              </w:rPr>
              <w:t>trí.</w:t>
            </w:r>
          </w:p>
        </w:tc>
      </w:tr>
      <w:tr w:rsidR="00827B88" w:rsidRPr="00827B88" w14:paraId="20EBE0BB" w14:textId="77777777" w:rsidTr="00646E70">
        <w:tc>
          <w:tcPr>
            <w:tcW w:w="4388" w:type="dxa"/>
          </w:tcPr>
          <w:p w14:paraId="0D02CACD" w14:textId="77777777" w:rsidR="00827B88" w:rsidRPr="00827B88" w:rsidRDefault="00827B88" w:rsidP="00827B88">
            <w:pPr>
              <w:rPr>
                <w:sz w:val="26"/>
                <w:szCs w:val="26"/>
              </w:rPr>
            </w:pPr>
            <w:r w:rsidRPr="00827B88">
              <w:rPr>
                <w:sz w:val="26"/>
                <w:szCs w:val="26"/>
              </w:rPr>
              <w:t>Trong tấn công DoS, chỉ có một</w:t>
            </w:r>
          </w:p>
          <w:p w14:paraId="3F2AC57B" w14:textId="77777777" w:rsidR="00827B88" w:rsidRPr="00827B88" w:rsidRDefault="00827B88" w:rsidP="00827B88">
            <w:pPr>
              <w:rPr>
                <w:sz w:val="26"/>
                <w:szCs w:val="26"/>
              </w:rPr>
            </w:pPr>
            <w:r w:rsidRPr="00827B88">
              <w:rPr>
                <w:sz w:val="26"/>
                <w:szCs w:val="26"/>
              </w:rPr>
              <w:t>thiết bị được sử dụng với các công</w:t>
            </w:r>
          </w:p>
          <w:p w14:paraId="262FB8A9" w14:textId="66E6E390" w:rsidR="00827B88" w:rsidRPr="00827B88" w:rsidRDefault="00827B88" w:rsidP="00827B88">
            <w:pPr>
              <w:rPr>
                <w:sz w:val="26"/>
                <w:szCs w:val="26"/>
              </w:rPr>
            </w:pPr>
            <w:r w:rsidRPr="00827B88">
              <w:rPr>
                <w:sz w:val="26"/>
                <w:szCs w:val="26"/>
              </w:rPr>
              <w:t>cụ tấn công DoS.</w:t>
            </w:r>
          </w:p>
        </w:tc>
        <w:tc>
          <w:tcPr>
            <w:tcW w:w="4389" w:type="dxa"/>
          </w:tcPr>
          <w:p w14:paraId="6D6CC398" w14:textId="77777777" w:rsidR="00827B88" w:rsidRPr="00827B88" w:rsidRDefault="00827B88" w:rsidP="00827B88">
            <w:pPr>
              <w:rPr>
                <w:sz w:val="26"/>
                <w:szCs w:val="26"/>
              </w:rPr>
            </w:pPr>
            <w:r w:rsidRPr="00827B88">
              <w:rPr>
                <w:sz w:val="26"/>
                <w:szCs w:val="26"/>
              </w:rPr>
              <w:t>Trong tấn công DDoS, các volumeBots</w:t>
            </w:r>
          </w:p>
          <w:p w14:paraId="00989AE8" w14:textId="77777777" w:rsidR="00827B88" w:rsidRPr="00827B88" w:rsidRDefault="00827B88" w:rsidP="00827B88">
            <w:pPr>
              <w:rPr>
                <w:sz w:val="26"/>
                <w:szCs w:val="26"/>
              </w:rPr>
            </w:pPr>
            <w:r w:rsidRPr="00827B88">
              <w:rPr>
                <w:sz w:val="26"/>
                <w:szCs w:val="26"/>
              </w:rPr>
              <w:t>được sử dụng để tấn công cùng</w:t>
            </w:r>
          </w:p>
          <w:p w14:paraId="0FCC0516" w14:textId="797B5B5E" w:rsidR="00827B88" w:rsidRPr="00827B88" w:rsidRDefault="00827B88" w:rsidP="00827B88">
            <w:pPr>
              <w:rPr>
                <w:sz w:val="26"/>
                <w:szCs w:val="26"/>
              </w:rPr>
            </w:pPr>
            <w:r w:rsidRPr="00827B88">
              <w:rPr>
                <w:sz w:val="26"/>
                <w:szCs w:val="26"/>
              </w:rPr>
              <w:t>lúc.</w:t>
            </w:r>
          </w:p>
        </w:tc>
      </w:tr>
      <w:tr w:rsidR="00827B88" w:rsidRPr="00827B88" w14:paraId="1D908582" w14:textId="77777777" w:rsidTr="00646E70">
        <w:tc>
          <w:tcPr>
            <w:tcW w:w="4388" w:type="dxa"/>
          </w:tcPr>
          <w:p w14:paraId="0866151E" w14:textId="6B9A618A" w:rsidR="00827B88" w:rsidRPr="00827B88" w:rsidRDefault="00827B88" w:rsidP="00827B88">
            <w:pPr>
              <w:rPr>
                <w:sz w:val="26"/>
                <w:szCs w:val="26"/>
              </w:rPr>
            </w:pPr>
            <w:r w:rsidRPr="00827B88">
              <w:rPr>
                <w:sz w:val="26"/>
                <w:szCs w:val="26"/>
              </w:rPr>
              <w:t>Tấn công DoS dễ dàng bị truy vết.</w:t>
            </w:r>
          </w:p>
        </w:tc>
        <w:tc>
          <w:tcPr>
            <w:tcW w:w="4389" w:type="dxa"/>
          </w:tcPr>
          <w:p w14:paraId="4F44CD9B" w14:textId="05CC4D3C" w:rsidR="00827B88" w:rsidRPr="00827B88" w:rsidRDefault="00827B88" w:rsidP="00827B88">
            <w:pPr>
              <w:rPr>
                <w:sz w:val="26"/>
                <w:szCs w:val="26"/>
              </w:rPr>
            </w:pPr>
            <w:r w:rsidRPr="00827B88">
              <w:rPr>
                <w:sz w:val="26"/>
                <w:szCs w:val="26"/>
              </w:rPr>
              <w:t>Tấn công DDoS khó bị truy vết.</w:t>
            </w:r>
          </w:p>
        </w:tc>
      </w:tr>
      <w:tr w:rsidR="00827B88" w:rsidRPr="00827B88" w14:paraId="2691BC12" w14:textId="77777777" w:rsidTr="00646E70">
        <w:tc>
          <w:tcPr>
            <w:tcW w:w="4388" w:type="dxa"/>
          </w:tcPr>
          <w:p w14:paraId="75FF3022" w14:textId="77777777" w:rsidR="00827B88" w:rsidRPr="00827B88" w:rsidRDefault="00827B88" w:rsidP="00827B88">
            <w:pPr>
              <w:rPr>
                <w:sz w:val="26"/>
                <w:szCs w:val="26"/>
              </w:rPr>
            </w:pPr>
            <w:r w:rsidRPr="00827B88">
              <w:rPr>
                <w:sz w:val="26"/>
                <w:szCs w:val="26"/>
              </w:rPr>
              <w:t>Các loại tấn công DoS:</w:t>
            </w:r>
          </w:p>
          <w:p w14:paraId="59E68435" w14:textId="77777777" w:rsidR="00827B88" w:rsidRPr="00827B88" w:rsidRDefault="00827B88" w:rsidP="00827B88">
            <w:pPr>
              <w:rPr>
                <w:sz w:val="26"/>
                <w:szCs w:val="26"/>
              </w:rPr>
            </w:pPr>
            <w:r w:rsidRPr="00827B88">
              <w:rPr>
                <w:sz w:val="26"/>
                <w:szCs w:val="26"/>
              </w:rPr>
              <w:t>1. Tấn công tràn bộ đệm</w:t>
            </w:r>
          </w:p>
          <w:p w14:paraId="296B3891" w14:textId="77777777" w:rsidR="00827B88" w:rsidRDefault="00827B88" w:rsidP="00827B88">
            <w:pPr>
              <w:rPr>
                <w:sz w:val="26"/>
                <w:szCs w:val="26"/>
              </w:rPr>
            </w:pPr>
            <w:r w:rsidRPr="00827B88">
              <w:rPr>
                <w:sz w:val="26"/>
                <w:szCs w:val="26"/>
              </w:rPr>
              <w:t xml:space="preserve">2. Ping of Death hoặc ICMP flood </w:t>
            </w:r>
          </w:p>
          <w:p w14:paraId="7B6AC8D5" w14:textId="62992D49" w:rsidR="00827B88" w:rsidRPr="00827B88" w:rsidRDefault="00827B88" w:rsidP="00827B88">
            <w:pPr>
              <w:rPr>
                <w:sz w:val="26"/>
                <w:szCs w:val="26"/>
              </w:rPr>
            </w:pPr>
            <w:r w:rsidRPr="00827B88">
              <w:rPr>
                <w:sz w:val="26"/>
                <w:szCs w:val="26"/>
              </w:rPr>
              <w:t>3. Tấn công Teardrop</w:t>
            </w:r>
          </w:p>
          <w:p w14:paraId="5CACC7C9" w14:textId="4AA77C94" w:rsidR="00827B88" w:rsidRPr="00827B88" w:rsidRDefault="00827B88" w:rsidP="00827B88">
            <w:pPr>
              <w:rPr>
                <w:sz w:val="26"/>
                <w:szCs w:val="26"/>
              </w:rPr>
            </w:pPr>
            <w:r w:rsidRPr="00827B88">
              <w:rPr>
                <w:sz w:val="26"/>
                <w:szCs w:val="26"/>
              </w:rPr>
              <w:t>4. Tấn công Flooding</w:t>
            </w:r>
          </w:p>
        </w:tc>
        <w:tc>
          <w:tcPr>
            <w:tcW w:w="4389" w:type="dxa"/>
          </w:tcPr>
          <w:p w14:paraId="573A3470" w14:textId="77777777" w:rsidR="00827B88" w:rsidRPr="00827B88" w:rsidRDefault="00827B88" w:rsidP="00827B88">
            <w:pPr>
              <w:rPr>
                <w:sz w:val="26"/>
                <w:szCs w:val="26"/>
              </w:rPr>
            </w:pPr>
            <w:r w:rsidRPr="00827B88">
              <w:rPr>
                <w:sz w:val="26"/>
                <w:szCs w:val="26"/>
              </w:rPr>
              <w:t>Các loại tấn công DDoS:</w:t>
            </w:r>
          </w:p>
          <w:p w14:paraId="6EFA9090" w14:textId="77777777" w:rsidR="00827B88" w:rsidRPr="00827B88" w:rsidRDefault="00827B88" w:rsidP="00827B88">
            <w:pPr>
              <w:rPr>
                <w:sz w:val="26"/>
                <w:szCs w:val="26"/>
              </w:rPr>
            </w:pPr>
            <w:r w:rsidRPr="00827B88">
              <w:rPr>
                <w:sz w:val="26"/>
                <w:szCs w:val="26"/>
              </w:rPr>
              <w:t>1. Tấn công Volumetric</w:t>
            </w:r>
          </w:p>
          <w:p w14:paraId="1D88E963" w14:textId="77777777" w:rsidR="00827B88" w:rsidRPr="00827B88" w:rsidRDefault="00827B88" w:rsidP="00827B88">
            <w:pPr>
              <w:rPr>
                <w:sz w:val="26"/>
                <w:szCs w:val="26"/>
              </w:rPr>
            </w:pPr>
            <w:r w:rsidRPr="00827B88">
              <w:rPr>
                <w:sz w:val="26"/>
                <w:szCs w:val="26"/>
              </w:rPr>
              <w:t>2. Tấn công Phân mảnh</w:t>
            </w:r>
          </w:p>
          <w:p w14:paraId="286E4538" w14:textId="77777777" w:rsidR="00827B88" w:rsidRPr="00827B88" w:rsidRDefault="00827B88" w:rsidP="00827B88">
            <w:pPr>
              <w:rPr>
                <w:sz w:val="26"/>
                <w:szCs w:val="26"/>
              </w:rPr>
            </w:pPr>
            <w:r w:rsidRPr="00827B88">
              <w:rPr>
                <w:sz w:val="26"/>
                <w:szCs w:val="26"/>
              </w:rPr>
              <w:t>3. Tấn công Tầng ứng dụng</w:t>
            </w:r>
          </w:p>
          <w:p w14:paraId="6B79467B" w14:textId="29624F69" w:rsidR="00827B88" w:rsidRPr="00827B88" w:rsidRDefault="00827B88" w:rsidP="00827B88">
            <w:pPr>
              <w:rPr>
                <w:sz w:val="26"/>
                <w:szCs w:val="26"/>
              </w:rPr>
            </w:pPr>
            <w:r w:rsidRPr="00827B88">
              <w:rPr>
                <w:sz w:val="26"/>
                <w:szCs w:val="26"/>
              </w:rPr>
              <w:t>4. Tấn công Giao thức</w:t>
            </w:r>
          </w:p>
        </w:tc>
      </w:tr>
    </w:tbl>
    <w:p w14:paraId="5165C9B2" w14:textId="1FF10CD4" w:rsidR="00AA5596" w:rsidRPr="00F35721" w:rsidRDefault="00827B88" w:rsidP="00E40CBB">
      <w:pPr>
        <w:pStyle w:val="Caption"/>
      </w:pPr>
      <w:r w:rsidRPr="00F35721">
        <w:t xml:space="preserve">Bảng </w:t>
      </w:r>
      <w:r>
        <w:fldChar w:fldCharType="begin"/>
      </w:r>
      <w:r w:rsidRPr="00F35721">
        <w:instrText xml:space="preserve"> SEQ Bảng \* ARABIC </w:instrText>
      </w:r>
      <w:r>
        <w:fldChar w:fldCharType="separate"/>
      </w:r>
      <w:r w:rsidR="005E3C75">
        <w:rPr>
          <w:noProof/>
        </w:rPr>
        <w:t>1</w:t>
      </w:r>
      <w:r>
        <w:fldChar w:fldCharType="end"/>
      </w:r>
      <w:r w:rsidR="00F35721" w:rsidRPr="00F35721">
        <w:t>: Sự khác nhau giữa DoS và</w:t>
      </w:r>
      <w:r w:rsidR="00F35721">
        <w:t xml:space="preserve"> DDoS</w:t>
      </w:r>
    </w:p>
    <w:p w14:paraId="5E9E6FB3" w14:textId="48438380" w:rsidR="008D5F38" w:rsidRDefault="002A7A31" w:rsidP="008D5F38">
      <w:pPr>
        <w:pStyle w:val="Heading2"/>
        <w:rPr>
          <w:lang w:val="en-US"/>
        </w:rPr>
      </w:pPr>
      <w:bookmarkStart w:id="9" w:name="_Toc171863838"/>
      <w:r>
        <w:rPr>
          <w:lang w:val="en-US"/>
        </w:rPr>
        <w:t xml:space="preserve">Công nghệ </w:t>
      </w:r>
      <w:r w:rsidR="00AA4B54">
        <w:rPr>
          <w:lang w:val="en-US"/>
        </w:rPr>
        <w:t>SDN</w:t>
      </w:r>
      <w:bookmarkEnd w:id="9"/>
    </w:p>
    <w:p w14:paraId="5F750852" w14:textId="2BA929A5" w:rsidR="008E2B65" w:rsidRDefault="008E2B65" w:rsidP="00887DA5">
      <w:pPr>
        <w:pStyle w:val="Heading3"/>
      </w:pPr>
      <w:bookmarkStart w:id="10" w:name="_Toc171863839"/>
      <w:r>
        <w:t>Lịch sử và sự ra đời của SDN</w:t>
      </w:r>
      <w:bookmarkEnd w:id="10"/>
    </w:p>
    <w:p w14:paraId="6205B694" w14:textId="582FED70" w:rsidR="008E2B65" w:rsidRDefault="008E2B65" w:rsidP="008E2B65">
      <w:pPr>
        <w:pStyle w:val="Nidungvnbn"/>
      </w:pPr>
      <w:r>
        <w:t>Cuối những năm 1990 - đầu 2000:</w:t>
      </w:r>
    </w:p>
    <w:p w14:paraId="103A477A" w14:textId="77777777" w:rsidR="008E2B65" w:rsidRDefault="008E2B65" w:rsidP="008E2B65">
      <w:pPr>
        <w:pStyle w:val="Nidungvnbn"/>
        <w:numPr>
          <w:ilvl w:val="0"/>
          <w:numId w:val="35"/>
        </w:numPr>
      </w:pPr>
      <w:r w:rsidRPr="008E2B65">
        <w:t>Các</w:t>
      </w:r>
      <w:r>
        <w:t xml:space="preserve"> nghiên cứu ban đầu về SDN bắt đầu từ những năm 1990, khi các nhà nghiên cứu nhận thấy sự hạn chế của mô hình mạng truyền thống trong việc quản lý và điều khiển mạng.</w:t>
      </w:r>
    </w:p>
    <w:p w14:paraId="26D4C287" w14:textId="77777777" w:rsidR="008E2B65" w:rsidRDefault="008E2B65" w:rsidP="008E2B65">
      <w:pPr>
        <w:pStyle w:val="Nidungvnbn"/>
        <w:numPr>
          <w:ilvl w:val="0"/>
          <w:numId w:val="35"/>
        </w:numPr>
      </w:pPr>
      <w:r w:rsidRPr="008E2B65">
        <w:t>Dự</w:t>
      </w:r>
      <w:r>
        <w:t xml:space="preserve"> án "4D" (Data, Discovery, Dissemination, and Decision) tại Đại học Stanford và Berkeley là một trong những nỗ lực nghiên cứu ban đầu để tách biệt chức năng điều khiển khỏi phần cứng mạng.</w:t>
      </w:r>
    </w:p>
    <w:p w14:paraId="2A2FAB48" w14:textId="26922245" w:rsidR="008E2B65" w:rsidRDefault="008E2B65" w:rsidP="008E2B65">
      <w:pPr>
        <w:pStyle w:val="Nidungvnbn"/>
      </w:pPr>
      <w:r>
        <w:lastRenderedPageBreak/>
        <w:t>Năm 2005:</w:t>
      </w:r>
    </w:p>
    <w:p w14:paraId="01CAA208" w14:textId="77777777" w:rsidR="008E2B65" w:rsidRDefault="008E2B65" w:rsidP="008E2B65">
      <w:pPr>
        <w:pStyle w:val="Nidungvnbn"/>
        <w:numPr>
          <w:ilvl w:val="0"/>
          <w:numId w:val="36"/>
        </w:numPr>
      </w:pPr>
      <w:r>
        <w:t>Dự án Ethane, do Giáo sư Nick McKeown và một nhóm các nhà nghiên cứu tại Đại học Stanford khởi xướng, đã đặt nền móng cho SDN. Ethane tập trung vào việc kiểm soát và quản lý mạng dựa trên các chính sách được định nghĩa phần mềm.</w:t>
      </w:r>
    </w:p>
    <w:p w14:paraId="5E38EA33" w14:textId="2846E663" w:rsidR="008E2B65" w:rsidRDefault="008E2B65" w:rsidP="008E2B65">
      <w:pPr>
        <w:pStyle w:val="Nidungvnbn"/>
      </w:pPr>
      <w:r>
        <w:t>Năm 2008:</w:t>
      </w:r>
    </w:p>
    <w:p w14:paraId="487D805E" w14:textId="77777777" w:rsidR="008E2B65" w:rsidRDefault="008E2B65" w:rsidP="008E2B65">
      <w:pPr>
        <w:pStyle w:val="Nidungvnbn"/>
        <w:numPr>
          <w:ilvl w:val="0"/>
          <w:numId w:val="36"/>
        </w:numPr>
      </w:pPr>
      <w:r>
        <w:t>Dự án OpenFlow được khởi xướng, mở đường cho sự phát triển của SDN. OpenFlow là giao thức cho phép các bộ điều khiển mạng tương tác với các switch và router để thiết lập các quy tắc chuyển tiếp dữ liệu. OpenFlow chính là yếu tố then chốt giúp hiện thực hóa khái niệm SDN.</w:t>
      </w:r>
    </w:p>
    <w:p w14:paraId="0445BCAF" w14:textId="4A263F18" w:rsidR="008E2B65" w:rsidRDefault="008E2B65" w:rsidP="008E2B65">
      <w:pPr>
        <w:pStyle w:val="Nidungvnbn"/>
      </w:pPr>
      <w:r>
        <w:t>Năm 2011:</w:t>
      </w:r>
    </w:p>
    <w:p w14:paraId="4B6EFCB6" w14:textId="02642D71" w:rsidR="008E2B65" w:rsidRPr="008E2B65" w:rsidRDefault="008E2B65" w:rsidP="008E2B65">
      <w:pPr>
        <w:pStyle w:val="Nidungvnbn"/>
        <w:numPr>
          <w:ilvl w:val="0"/>
          <w:numId w:val="36"/>
        </w:numPr>
      </w:pPr>
      <w:r>
        <w:t>Sự ra đời của Open Networking Foundation (ONF), một tổ chức phi lợi nhuận, nhằm thúc đẩy sự phát triển và tiêu chuẩn hóa của SDN và OpenFlow. ONF được thành lập bởi các công ty công nghệ lớn như Google, Facebook, Microsoft, Verizon, và Yahoo.</w:t>
      </w:r>
    </w:p>
    <w:p w14:paraId="7F3005C8" w14:textId="388F6334" w:rsidR="00887DA5" w:rsidRDefault="008E2B65" w:rsidP="00887DA5">
      <w:pPr>
        <w:pStyle w:val="Heading3"/>
      </w:pPr>
      <w:bookmarkStart w:id="11" w:name="_Toc171863840"/>
      <w:r>
        <w:t>Định nghĩa</w:t>
      </w:r>
      <w:r w:rsidR="00AA4B54">
        <w:t xml:space="preserve"> về</w:t>
      </w:r>
      <w:r w:rsidR="002A7A31">
        <w:t xml:space="preserve"> </w:t>
      </w:r>
      <w:r w:rsidR="00AA4B54">
        <w:t>SDN</w:t>
      </w:r>
      <w:bookmarkEnd w:id="11"/>
    </w:p>
    <w:p w14:paraId="05C68FE4" w14:textId="2FEAAD29" w:rsidR="008E2B65" w:rsidRPr="008E2B65" w:rsidRDefault="008E2B65" w:rsidP="008E2B65">
      <w:pPr>
        <w:pStyle w:val="Nidungvnbn"/>
      </w:pPr>
      <w:r w:rsidRPr="008E2B65">
        <w:t>SDN (Software-Defined Networking) là một phương pháp tiếp cận quản lý mạng dựa trên phần mềm. Nó tách biệt các chức năng điều khiển mạng khỏi các thiết bị phần cứng truyền thống như router và switch, thay vào đó sử dụng phần mềm để quản lý và điều khiển mạng.</w:t>
      </w:r>
    </w:p>
    <w:p w14:paraId="631C0BE2" w14:textId="5901CC32" w:rsidR="00AA4B54" w:rsidRDefault="00AA4B54" w:rsidP="00AA4B54">
      <w:pPr>
        <w:pStyle w:val="Nidungvnbn"/>
      </w:pPr>
      <w:r w:rsidRPr="00AA4B54">
        <w:t>Về cơ bản, SDN chia tách độc lập hai cơ chế hiện đang tồn tại trong cùng một thiết bị mạng: Cơ chế điều khiển (Control Plane), cơ chế chuyển tiếp dữ liệu (Data Plane) để có thể tối ưu hoạt động của hai cơ chế này.</w:t>
      </w:r>
    </w:p>
    <w:p w14:paraId="76FE66FC" w14:textId="77777777" w:rsidR="00450E41" w:rsidRDefault="00450E41" w:rsidP="00450E41">
      <w:pPr>
        <w:pStyle w:val="Nidungvnbn"/>
      </w:pPr>
      <w:r>
        <w:t>Control Plane (Mặt phẳng điều khiển)</w:t>
      </w:r>
    </w:p>
    <w:p w14:paraId="18C1BC79" w14:textId="77777777" w:rsidR="00450E41" w:rsidRDefault="00450E41" w:rsidP="00450E41">
      <w:pPr>
        <w:pStyle w:val="Nidungvnbn"/>
        <w:numPr>
          <w:ilvl w:val="0"/>
          <w:numId w:val="36"/>
        </w:numPr>
      </w:pPr>
      <w:r>
        <w:t>Chức năng: Control Plane chịu trách nhiệm ra quyết định về cách các gói dữ liệu sẽ được chuyển tiếp qua mạng. Nó bao gồm các chức năng như định tuyến, định tuyến lại (rerouting), xây dựng bảng định tuyến (routing tables), và các giao thức điều khiển như OSPF, BGP, và RIP.</w:t>
      </w:r>
    </w:p>
    <w:p w14:paraId="5B682939" w14:textId="77777777" w:rsidR="00450E41" w:rsidRDefault="00450E41" w:rsidP="00450E41">
      <w:pPr>
        <w:pStyle w:val="Nidungvnbn"/>
        <w:numPr>
          <w:ilvl w:val="0"/>
          <w:numId w:val="36"/>
        </w:numPr>
      </w:pPr>
      <w:r>
        <w:lastRenderedPageBreak/>
        <w:t>Hoạt động: Các thiết bị mạng như router và switch sử dụng Control Plane để trao đổi thông tin về trạng thái mạng, từ đó đưa ra quyết định về đường đi của các gói dữ liệu. Ví dụ, router sử dụng giao thức định tuyến để học biết về các mạng khác và xác định đường đi tốt nhất cho các gói dữ liệu.</w:t>
      </w:r>
    </w:p>
    <w:p w14:paraId="4602638C" w14:textId="77777777" w:rsidR="00450E41" w:rsidRDefault="00450E41" w:rsidP="00450E41">
      <w:pPr>
        <w:pStyle w:val="Nidungvnbn"/>
        <w:numPr>
          <w:ilvl w:val="0"/>
          <w:numId w:val="36"/>
        </w:numPr>
      </w:pPr>
      <w:r>
        <w:t>Vị trí: Control Plane thường được tích hợp trong các thiết bị mạng (router, switch). Mỗi thiết bị mạng có Control Plane riêng của nó để quản lý và ra quyết định.</w:t>
      </w:r>
    </w:p>
    <w:p w14:paraId="64B1C4A7" w14:textId="77777777" w:rsidR="00450E41" w:rsidRDefault="00450E41" w:rsidP="00450E41">
      <w:pPr>
        <w:pStyle w:val="Nidungvnbn"/>
      </w:pPr>
      <w:r>
        <w:t>Data Plane (Mặt phẳng dữ liệu)</w:t>
      </w:r>
    </w:p>
    <w:p w14:paraId="12D22FDC" w14:textId="77777777" w:rsidR="00450E41" w:rsidRDefault="00450E41" w:rsidP="00450E41">
      <w:pPr>
        <w:pStyle w:val="Nidungvnbn"/>
        <w:numPr>
          <w:ilvl w:val="0"/>
          <w:numId w:val="37"/>
        </w:numPr>
      </w:pPr>
      <w:r>
        <w:t>Chức năng: Data Plane chịu trách nhiệm chuyển tiếp các gói dữ liệu theo các quyết định được đưa ra bởi Control Plane. Nó thực hiện các hoạt động như truyền tải, định tuyến và lọc gói tin.</w:t>
      </w:r>
    </w:p>
    <w:p w14:paraId="2482C1B2" w14:textId="77777777" w:rsidR="00450E41" w:rsidRDefault="00450E41" w:rsidP="00450E41">
      <w:pPr>
        <w:pStyle w:val="Nidungvnbn"/>
        <w:numPr>
          <w:ilvl w:val="0"/>
          <w:numId w:val="37"/>
        </w:numPr>
      </w:pPr>
      <w:r>
        <w:t>Hoạt động: Khi một gói dữ liệu đến một thiết bị mạng, Data Plane sẽ dựa vào bảng định tuyến (được xây dựng bởi Control Plane) để xác định đường đi của gói tin và chuyển tiếp nó đến đích. Data Plane thực hiện các hoạt động này ở tốc độ cao để đảm bảo hiệu suất mạng.</w:t>
      </w:r>
    </w:p>
    <w:p w14:paraId="07418C27" w14:textId="00B4CB2C" w:rsidR="00450E41" w:rsidRDefault="00450E41" w:rsidP="002F0D87">
      <w:pPr>
        <w:pStyle w:val="Nidungvnbn"/>
        <w:numPr>
          <w:ilvl w:val="0"/>
          <w:numId w:val="37"/>
        </w:numPr>
      </w:pPr>
      <w:r>
        <w:t>Vị trí: Data Plane cũng được tích hợp trong các thiết bị mạng, nơi nó hoạt động song song với Control Plane nhưng với vai trò khác biệt.</w:t>
      </w:r>
    </w:p>
    <w:p w14:paraId="3D11CE35" w14:textId="275C434E" w:rsidR="00450E41" w:rsidRDefault="00450E41" w:rsidP="00450E41">
      <w:pPr>
        <w:pStyle w:val="Nidungvnbn"/>
      </w:pPr>
      <w:r>
        <w:t>Trong các mạng truyền thống, Control Plane và Data Plane thường được tích hợp trong cùng một thiết bị mạng. Tuy nhiên, với sự ra đời của SDN (Software-Defined Networking), hai mặt phẳng này được tách biệt rõ ràng:</w:t>
      </w:r>
    </w:p>
    <w:p w14:paraId="6F20A164" w14:textId="77777777" w:rsidR="00450E41" w:rsidRDefault="00450E41" w:rsidP="00450E41">
      <w:pPr>
        <w:pStyle w:val="Nidungvnbn"/>
        <w:numPr>
          <w:ilvl w:val="0"/>
          <w:numId w:val="38"/>
        </w:numPr>
      </w:pPr>
      <w:r>
        <w:t>Control Plane: Được chuyển lên các bộ điều khiển trung tâm (controllers), quản lý và ra quyết định cho toàn bộ mạng.</w:t>
      </w:r>
    </w:p>
    <w:p w14:paraId="1B5186B3" w14:textId="51DC66DF" w:rsidR="00450E41" w:rsidRPr="009F6DC5" w:rsidRDefault="00450E41" w:rsidP="00450E41">
      <w:pPr>
        <w:pStyle w:val="Nidungvnbn"/>
        <w:numPr>
          <w:ilvl w:val="0"/>
          <w:numId w:val="38"/>
        </w:numPr>
      </w:pPr>
      <w:r>
        <w:t>Data Plane: Vẫn được duy trì trong các thiết bị mạng nhưng hoạt động dưới sự chỉ đạo của Control Plane từ các bộ điều khiển.</w:t>
      </w:r>
    </w:p>
    <w:p w14:paraId="04B81CFF" w14:textId="4084311F" w:rsidR="0009795A" w:rsidRDefault="00AA4B54" w:rsidP="009F6DC5">
      <w:pPr>
        <w:pStyle w:val="Heading3"/>
      </w:pPr>
      <w:bookmarkStart w:id="12" w:name="_Toc171863841"/>
      <w:r>
        <w:t>Kiến trúc SDN</w:t>
      </w:r>
      <w:bookmarkEnd w:id="12"/>
    </w:p>
    <w:p w14:paraId="0D423838" w14:textId="77777777" w:rsidR="002F0D87" w:rsidRDefault="002F0D87" w:rsidP="002F0D87">
      <w:pPr>
        <w:pStyle w:val="Caption"/>
        <w:keepNext/>
      </w:pPr>
      <w:r>
        <w:rPr>
          <w:noProof/>
        </w:rPr>
        <w:lastRenderedPageBreak/>
        <w:drawing>
          <wp:inline distT="0" distB="0" distL="0" distR="0" wp14:anchorId="5F797A13" wp14:editId="254AB121">
            <wp:extent cx="2507615" cy="3311525"/>
            <wp:effectExtent l="0" t="0" r="6985" b="3175"/>
            <wp:docPr id="1459911262"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7615" cy="3311525"/>
                    </a:xfrm>
                    <a:prstGeom prst="rect">
                      <a:avLst/>
                    </a:prstGeom>
                    <a:noFill/>
                    <a:ln>
                      <a:noFill/>
                    </a:ln>
                  </pic:spPr>
                </pic:pic>
              </a:graphicData>
            </a:graphic>
          </wp:inline>
        </w:drawing>
      </w:r>
    </w:p>
    <w:p w14:paraId="02D4EBDB" w14:textId="7940843C" w:rsidR="002F0D87" w:rsidRDefault="002F0D87" w:rsidP="002F0D87">
      <w:pPr>
        <w:pStyle w:val="Caption"/>
      </w:pPr>
      <w:bookmarkStart w:id="13" w:name="_Toc171863901"/>
      <w:r>
        <w:t xml:space="preserve">Hình </w:t>
      </w:r>
      <w:r>
        <w:fldChar w:fldCharType="begin"/>
      </w:r>
      <w:r>
        <w:instrText xml:space="preserve"> SEQ Hình \* ARABIC </w:instrText>
      </w:r>
      <w:r>
        <w:fldChar w:fldCharType="separate"/>
      </w:r>
      <w:r w:rsidR="00397F1D">
        <w:rPr>
          <w:noProof/>
        </w:rPr>
        <w:t>1</w:t>
      </w:r>
      <w:r>
        <w:fldChar w:fldCharType="end"/>
      </w:r>
      <w:r>
        <w:t>: Kiến trúc cơ bản của SDN</w:t>
      </w:r>
      <w:bookmarkEnd w:id="13"/>
    </w:p>
    <w:p w14:paraId="793FAAA9" w14:textId="77777777" w:rsidR="002F0D87" w:rsidRPr="002F0D87" w:rsidRDefault="002F0D87" w:rsidP="002F0D87">
      <w:pPr>
        <w:pStyle w:val="Nidungvnbn"/>
      </w:pPr>
    </w:p>
    <w:p w14:paraId="2D9FD9E4" w14:textId="7CD801C7" w:rsidR="002F0D87" w:rsidRDefault="002F0D87" w:rsidP="002F0D87">
      <w:pPr>
        <w:pStyle w:val="Nidungvnbn"/>
      </w:pPr>
      <w:r>
        <w:t>Kiến trúc SDN bao gồm ba lớp chính:</w:t>
      </w:r>
    </w:p>
    <w:p w14:paraId="2DC0BDE3" w14:textId="48A38FD9" w:rsidR="002F0D87" w:rsidRDefault="002F0D87" w:rsidP="00893C38">
      <w:pPr>
        <w:pStyle w:val="Nidungvnbn"/>
        <w:numPr>
          <w:ilvl w:val="0"/>
          <w:numId w:val="39"/>
        </w:numPr>
      </w:pPr>
      <w:r>
        <w:t>Lớp hạ tầng mạng (Infrastructure Layer):</w:t>
      </w:r>
    </w:p>
    <w:p w14:paraId="56417DB6" w14:textId="77777777" w:rsidR="002F0D87" w:rsidRDefault="002F0D87" w:rsidP="002F0D87">
      <w:pPr>
        <w:pStyle w:val="Nidungvnbn"/>
        <w:numPr>
          <w:ilvl w:val="1"/>
          <w:numId w:val="39"/>
        </w:numPr>
      </w:pPr>
      <w:r>
        <w:t>Bao gồm các thiết bị mạng như switch và router.</w:t>
      </w:r>
    </w:p>
    <w:p w14:paraId="29809D90" w14:textId="77777777" w:rsidR="002F0D87" w:rsidRDefault="002F0D87" w:rsidP="002F0D87">
      <w:pPr>
        <w:pStyle w:val="Nidungvnbn"/>
        <w:numPr>
          <w:ilvl w:val="1"/>
          <w:numId w:val="39"/>
        </w:numPr>
      </w:pPr>
      <w:r>
        <w:t>Chịu trách nhiệm truyền tải dữ liệu.</w:t>
      </w:r>
    </w:p>
    <w:p w14:paraId="3E4BB62B" w14:textId="60DFAB93" w:rsidR="002F0D87" w:rsidRDefault="002F0D87" w:rsidP="002F0D87">
      <w:pPr>
        <w:pStyle w:val="Nidungvnbn"/>
        <w:numPr>
          <w:ilvl w:val="0"/>
          <w:numId w:val="39"/>
        </w:numPr>
      </w:pPr>
      <w:r>
        <w:t>Lớp điều khiển (Control Layer):</w:t>
      </w:r>
    </w:p>
    <w:p w14:paraId="79987825" w14:textId="77777777" w:rsidR="002F0D87" w:rsidRDefault="002F0D87" w:rsidP="002F0D87">
      <w:pPr>
        <w:pStyle w:val="Nidungvnbn"/>
        <w:numPr>
          <w:ilvl w:val="1"/>
          <w:numId w:val="39"/>
        </w:numPr>
      </w:pPr>
      <w:r>
        <w:t>Gồm các bộ điều khiển (controller), đây là nơi diễn ra việc ra quyết định và quản lý toàn bộ mạng.</w:t>
      </w:r>
    </w:p>
    <w:p w14:paraId="69460C30" w14:textId="77777777" w:rsidR="002F0D87" w:rsidRDefault="002F0D87" w:rsidP="002F0D87">
      <w:pPr>
        <w:pStyle w:val="Nidungvnbn"/>
        <w:numPr>
          <w:ilvl w:val="1"/>
          <w:numId w:val="39"/>
        </w:numPr>
      </w:pPr>
      <w:r>
        <w:t>Controller giao tiếp với các thiết bị mạng qua giao diện phía Nam (Southbound Interface), thường sử dụng giao thức OpenFlow.</w:t>
      </w:r>
    </w:p>
    <w:p w14:paraId="0CD77FCA" w14:textId="77777777" w:rsidR="002F0D87" w:rsidRDefault="002F0D87" w:rsidP="00D66B2F">
      <w:pPr>
        <w:pStyle w:val="Nidungvnbn"/>
        <w:numPr>
          <w:ilvl w:val="0"/>
          <w:numId w:val="45"/>
        </w:numPr>
      </w:pPr>
      <w:r>
        <w:t>Lớp ứng dụng (Application Layer):</w:t>
      </w:r>
    </w:p>
    <w:p w14:paraId="21A29A24" w14:textId="19E1F743" w:rsidR="002F0D87" w:rsidRDefault="002F0D87" w:rsidP="002F0D87">
      <w:pPr>
        <w:pStyle w:val="Nidungvnbn"/>
        <w:numPr>
          <w:ilvl w:val="1"/>
          <w:numId w:val="45"/>
        </w:numPr>
      </w:pPr>
      <w:r>
        <w:t>Chứa các ứng dụng mạng chạy trên đỉnh của controller.</w:t>
      </w:r>
    </w:p>
    <w:p w14:paraId="76B1B7EF" w14:textId="76001950" w:rsidR="002F0D87" w:rsidRDefault="002F0D87" w:rsidP="002F0D87">
      <w:pPr>
        <w:pStyle w:val="Nidungvnbn"/>
        <w:numPr>
          <w:ilvl w:val="1"/>
          <w:numId w:val="45"/>
        </w:numPr>
      </w:pPr>
      <w:r>
        <w:t>Các ứng dụng này cung cấp các chức năng và dịch vụ mạng cụ thể, như quản lý lưu lượng, bảo mật, và ảo hóa mạng.</w:t>
      </w:r>
    </w:p>
    <w:p w14:paraId="719A966F" w14:textId="69A715EA" w:rsidR="00AA2CCA" w:rsidRPr="00AA2CCA" w:rsidRDefault="00AA2CCA" w:rsidP="00AA2CCA">
      <w:pPr>
        <w:pStyle w:val="Nidungvnbn"/>
      </w:pPr>
      <w:r>
        <w:lastRenderedPageBreak/>
        <w:t>Các lớp giao tiếp  thông  qua  một  tập  hợp các giao diện được gọi là northbound APIs và southbound  APIs.</w:t>
      </w:r>
    </w:p>
    <w:p w14:paraId="67C4D18A" w14:textId="4DFFC0DF" w:rsidR="00AA2CCA" w:rsidRDefault="00AA2CCA" w:rsidP="00AA2CCA">
      <w:pPr>
        <w:pStyle w:val="Heading3"/>
      </w:pPr>
      <w:bookmarkStart w:id="14" w:name="_Toc171863842"/>
      <w:r>
        <w:t>Một số mô hình SDN phổ biến</w:t>
      </w:r>
      <w:bookmarkEnd w:id="14"/>
    </w:p>
    <w:p w14:paraId="7F4975D8" w14:textId="77777777" w:rsidR="00AA2CCA" w:rsidRDefault="00AA2CCA" w:rsidP="00AA2CCA">
      <w:pPr>
        <w:pStyle w:val="Nidungvnbn"/>
      </w:pPr>
      <w:r>
        <w:t xml:space="preserve">Open </w:t>
      </w:r>
      <w:r w:rsidRPr="00AA2CCA">
        <w:t>SDN</w:t>
      </w:r>
      <w:r>
        <w:t xml:space="preserve"> (hình 2): được triển khai bằng cách sử dụng switch OpenFlow. Đây</w:t>
      </w:r>
    </w:p>
    <w:p w14:paraId="28290ACA" w14:textId="403ADA0D" w:rsidR="00AA2CCA" w:rsidRDefault="00AA2CCA" w:rsidP="00AA2CCA">
      <w:pPr>
        <w:pStyle w:val="Nidungvnbn"/>
        <w:ind w:firstLine="0"/>
      </w:pPr>
      <w:r>
        <w:t>là một  cách triển  khai đơn giản của SDN. Trong  Open SDN, bộ điều khiển giao tiếp với các switch bằng cách sử dụng southbound  APIs thông  qua giao thức OpenFlow.</w:t>
      </w:r>
    </w:p>
    <w:p w14:paraId="04D2718B" w14:textId="77777777" w:rsidR="00AA2CCA" w:rsidRDefault="00AA2CCA" w:rsidP="00AA2CCA">
      <w:pPr>
        <w:pStyle w:val="Caption"/>
        <w:keepNext/>
      </w:pPr>
      <w:r>
        <w:rPr>
          <w:noProof/>
        </w:rPr>
        <w:drawing>
          <wp:inline distT="0" distB="0" distL="0" distR="0" wp14:anchorId="755D3F52" wp14:editId="5C80E354">
            <wp:extent cx="2937163" cy="2872037"/>
            <wp:effectExtent l="0" t="0" r="0" b="5080"/>
            <wp:docPr id="927496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5318" cy="2880012"/>
                    </a:xfrm>
                    <a:prstGeom prst="rect">
                      <a:avLst/>
                    </a:prstGeom>
                    <a:noFill/>
                  </pic:spPr>
                </pic:pic>
              </a:graphicData>
            </a:graphic>
          </wp:inline>
        </w:drawing>
      </w:r>
    </w:p>
    <w:p w14:paraId="29E3211F" w14:textId="77F1DA9F" w:rsidR="00AA2CCA" w:rsidRDefault="00AA2CCA" w:rsidP="00AA2CCA">
      <w:pPr>
        <w:pStyle w:val="Caption"/>
      </w:pPr>
      <w:bookmarkStart w:id="15" w:name="_Toc171863902"/>
      <w:r>
        <w:t xml:space="preserve">Hình </w:t>
      </w:r>
      <w:r>
        <w:fldChar w:fldCharType="begin"/>
      </w:r>
      <w:r>
        <w:instrText xml:space="preserve"> SEQ Hình \* ARABIC </w:instrText>
      </w:r>
      <w:r>
        <w:fldChar w:fldCharType="separate"/>
      </w:r>
      <w:r w:rsidR="00397F1D">
        <w:rPr>
          <w:noProof/>
        </w:rPr>
        <w:t>2</w:t>
      </w:r>
      <w:r>
        <w:fldChar w:fldCharType="end"/>
      </w:r>
      <w:r>
        <w:t>: Open SDN</w:t>
      </w:r>
      <w:bookmarkEnd w:id="15"/>
    </w:p>
    <w:p w14:paraId="7CDC14E3" w14:textId="77777777" w:rsidR="00AA2CCA" w:rsidRDefault="00AA2CCA" w:rsidP="00AA2CCA">
      <w:pPr>
        <w:pStyle w:val="Nidungvnbn"/>
      </w:pPr>
      <w:r>
        <w:t>SDN via APIs:  các chức năng trong  các thiết  bị từ xa như switch  được gọi</w:t>
      </w:r>
    </w:p>
    <w:p w14:paraId="5A1617A1" w14:textId="221A36C3" w:rsidR="00AA2CCA" w:rsidRDefault="00AA2CCA" w:rsidP="00AA2CCA">
      <w:pPr>
        <w:pStyle w:val="Nidungvnbn"/>
        <w:ind w:firstLine="0"/>
      </w:pPr>
      <w:r>
        <w:t>bằng các phương pháp truyền  thống như SNMP hoặc CLI hoặc thông qua các phương pháp  mới như Rest API. Ở đây, các thiết  bị được cung cấp với điểm điều khiển cho phép bộ điều khiển thao  tác  các thiết  bị từ xa bằng cách sử dụng các API.</w:t>
      </w:r>
    </w:p>
    <w:p w14:paraId="354AE8BA" w14:textId="77777777" w:rsidR="00AA2CCA" w:rsidRDefault="00AA2CCA" w:rsidP="00AA2CCA">
      <w:pPr>
        <w:pStyle w:val="Nidungvnbn"/>
      </w:pPr>
      <w:r>
        <w:t>SDN via Hypervisor-</w:t>
      </w:r>
      <w:r w:rsidRPr="00AA2CCA">
        <w:t>based</w:t>
      </w:r>
      <w:r>
        <w:t xml:space="preserve">  Overlay Network (hình 3): cấu hình của các thiết</w:t>
      </w:r>
    </w:p>
    <w:p w14:paraId="5B0A8228" w14:textId="15CEEFF4" w:rsidR="00AA2CCA" w:rsidRDefault="00AA2CCA" w:rsidP="00AA2CCA">
      <w:pPr>
        <w:pStyle w:val="Nidungvnbn"/>
        <w:ind w:firstLine="0"/>
      </w:pPr>
      <w:r>
        <w:t>bị vật lý không thay đổi. Thay vào đó, các mạng lớp phủ dựa trên Hypervisor được tạo ra trên mạng vật lý. Chỉ có các thiết  bị ở biên của mạng vật lý được kết nối với các mạng ảo hóa, do đó che giấu thông  tin  của các thiết  bị khác trong mạng vật lý.</w:t>
      </w:r>
    </w:p>
    <w:p w14:paraId="7BF06850" w14:textId="77777777" w:rsidR="00AA2CCA" w:rsidRDefault="00AA2CCA" w:rsidP="00AA2CCA">
      <w:pPr>
        <w:pStyle w:val="Caption"/>
        <w:keepNext/>
      </w:pPr>
      <w:r>
        <w:rPr>
          <w:noProof/>
        </w:rPr>
        <w:lastRenderedPageBreak/>
        <w:drawing>
          <wp:inline distT="0" distB="0" distL="0" distR="0" wp14:anchorId="576D8BB2" wp14:editId="1FA6715C">
            <wp:extent cx="3429000" cy="3294793"/>
            <wp:effectExtent l="0" t="0" r="0" b="1270"/>
            <wp:docPr id="1313190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9186" cy="3304580"/>
                    </a:xfrm>
                    <a:prstGeom prst="rect">
                      <a:avLst/>
                    </a:prstGeom>
                    <a:noFill/>
                  </pic:spPr>
                </pic:pic>
              </a:graphicData>
            </a:graphic>
          </wp:inline>
        </w:drawing>
      </w:r>
    </w:p>
    <w:p w14:paraId="6797018E" w14:textId="62AF9167" w:rsidR="00AA2CCA" w:rsidRDefault="00AA2CCA" w:rsidP="00AA2CCA">
      <w:pPr>
        <w:pStyle w:val="Caption"/>
      </w:pPr>
      <w:bookmarkStart w:id="16" w:name="_Toc171863903"/>
      <w:r>
        <w:t xml:space="preserve">Hình </w:t>
      </w:r>
      <w:r>
        <w:fldChar w:fldCharType="begin"/>
      </w:r>
      <w:r>
        <w:instrText xml:space="preserve"> SEQ Hình \* ARABIC </w:instrText>
      </w:r>
      <w:r>
        <w:fldChar w:fldCharType="separate"/>
      </w:r>
      <w:r w:rsidR="00397F1D">
        <w:rPr>
          <w:noProof/>
        </w:rPr>
        <w:t>3</w:t>
      </w:r>
      <w:r>
        <w:fldChar w:fldCharType="end"/>
      </w:r>
      <w:r>
        <w:t>: SDN via Hypervisor-</w:t>
      </w:r>
      <w:r w:rsidRPr="00AA2CCA">
        <w:t>based</w:t>
      </w:r>
      <w:r>
        <w:t xml:space="preserve">  Overlay Network</w:t>
      </w:r>
      <w:bookmarkEnd w:id="16"/>
    </w:p>
    <w:p w14:paraId="4B585A8F" w14:textId="77777777" w:rsidR="00AA2CCA" w:rsidRDefault="00AA2CCA" w:rsidP="00AA2CCA">
      <w:pPr>
        <w:pStyle w:val="Nidungvnbn"/>
      </w:pPr>
      <w:r>
        <w:t>Hybrid SDN là sự kết hợp của Mạng truyền  thống với Mạng được định nghĩa</w:t>
      </w:r>
    </w:p>
    <w:p w14:paraId="289973DD" w14:textId="1796EB41" w:rsidR="00AA2CCA" w:rsidRDefault="00AA2CCA" w:rsidP="00AA2CCA">
      <w:pPr>
        <w:pStyle w:val="Nidungvnbn"/>
        <w:ind w:firstLine="0"/>
      </w:pPr>
      <w:r w:rsidRPr="00AA2CCA">
        <w:t>bằng</w:t>
      </w:r>
      <w:r>
        <w:t xml:space="preserve"> phần mềm trong một mạng duy nhất  để hỗ trợ các loại chức năng khác nhau trên một mạng.</w:t>
      </w:r>
    </w:p>
    <w:p w14:paraId="146D355D" w14:textId="7740B43A" w:rsidR="00E40CBB" w:rsidRDefault="00E40CBB" w:rsidP="00E40CBB">
      <w:pPr>
        <w:pStyle w:val="Heading3"/>
      </w:pPr>
      <w:bookmarkStart w:id="17" w:name="_Toc171863843"/>
      <w:r>
        <w:t>So sánh SDN và mạng truyền thống</w:t>
      </w:r>
      <w:bookmarkEnd w:id="17"/>
    </w:p>
    <w:tbl>
      <w:tblPr>
        <w:tblStyle w:val="TableGrid"/>
        <w:tblW w:w="0" w:type="auto"/>
        <w:tblLook w:val="04A0" w:firstRow="1" w:lastRow="0" w:firstColumn="1" w:lastColumn="0" w:noHBand="0" w:noVBand="1"/>
      </w:tblPr>
      <w:tblGrid>
        <w:gridCol w:w="4388"/>
        <w:gridCol w:w="4389"/>
      </w:tblGrid>
      <w:tr w:rsidR="00E40CBB" w14:paraId="12B6DC8F" w14:textId="77777777" w:rsidTr="00E40CBB">
        <w:tc>
          <w:tcPr>
            <w:tcW w:w="4388" w:type="dxa"/>
          </w:tcPr>
          <w:p w14:paraId="1AB348FE" w14:textId="246DFC83" w:rsidR="00E40CBB" w:rsidRPr="00E40CBB" w:rsidRDefault="00E40CBB" w:rsidP="00E40CBB">
            <w:pPr>
              <w:pStyle w:val="Nidungvnbn"/>
              <w:ind w:firstLine="0"/>
              <w:rPr>
                <w:b/>
                <w:bCs/>
              </w:rPr>
            </w:pPr>
            <w:r w:rsidRPr="00E40CBB">
              <w:rPr>
                <w:b/>
                <w:bCs/>
              </w:rPr>
              <w:t>Mạng Định Nghĩa Bằng Phần Mềm</w:t>
            </w:r>
          </w:p>
        </w:tc>
        <w:tc>
          <w:tcPr>
            <w:tcW w:w="4389" w:type="dxa"/>
          </w:tcPr>
          <w:p w14:paraId="6B03FABC" w14:textId="55BB731A" w:rsidR="00E40CBB" w:rsidRPr="00E40CBB" w:rsidRDefault="00E40CBB" w:rsidP="00E40CBB">
            <w:pPr>
              <w:pStyle w:val="Nidungvnbn"/>
              <w:ind w:firstLine="0"/>
              <w:rPr>
                <w:b/>
                <w:bCs/>
              </w:rPr>
            </w:pPr>
            <w:r w:rsidRPr="00E40CBB">
              <w:rPr>
                <w:b/>
                <w:bCs/>
              </w:rPr>
              <w:t>Mạng Truyền Thống</w:t>
            </w:r>
          </w:p>
        </w:tc>
      </w:tr>
      <w:tr w:rsidR="00E40CBB" w14:paraId="74971C07" w14:textId="77777777" w:rsidTr="00E40CBB">
        <w:tc>
          <w:tcPr>
            <w:tcW w:w="4388" w:type="dxa"/>
          </w:tcPr>
          <w:p w14:paraId="0C3820E9" w14:textId="7471E596" w:rsidR="00E40CBB" w:rsidRDefault="00E40CBB" w:rsidP="00E40CBB">
            <w:pPr>
              <w:pStyle w:val="Nidungvnbn"/>
              <w:ind w:firstLine="0"/>
            </w:pPr>
            <w:r w:rsidRPr="00E40CBB">
              <w:t>Mạng Định Nghĩa Bằng Phần Mềm là một cách tiếp cận mạng ảo.</w:t>
            </w:r>
          </w:p>
        </w:tc>
        <w:tc>
          <w:tcPr>
            <w:tcW w:w="4389" w:type="dxa"/>
          </w:tcPr>
          <w:p w14:paraId="60533EA5" w14:textId="29DB8B2D" w:rsidR="00E40CBB" w:rsidRDefault="00E40CBB" w:rsidP="00E40CBB">
            <w:pPr>
              <w:pStyle w:val="Nidungvnbn"/>
              <w:ind w:firstLine="0"/>
            </w:pPr>
            <w:r w:rsidRPr="00E40CBB">
              <w:t>Mạng truyền  thống là cách tiếp cận mạng cổ điển.</w:t>
            </w:r>
          </w:p>
        </w:tc>
      </w:tr>
      <w:tr w:rsidR="00E40CBB" w14:paraId="2C0E6297" w14:textId="77777777" w:rsidTr="00E40CBB">
        <w:tc>
          <w:tcPr>
            <w:tcW w:w="4388" w:type="dxa"/>
          </w:tcPr>
          <w:p w14:paraId="641B1B72" w14:textId="78F1DE0A" w:rsidR="00E40CBB" w:rsidRDefault="00E40CBB" w:rsidP="00E40CBB">
            <w:pPr>
              <w:pStyle w:val="Nidungvnbn"/>
              <w:ind w:firstLine="0"/>
            </w:pPr>
            <w:r w:rsidRPr="00E40CBB">
              <w:t>Kiểm soát tập  trung.</w:t>
            </w:r>
          </w:p>
        </w:tc>
        <w:tc>
          <w:tcPr>
            <w:tcW w:w="4389" w:type="dxa"/>
          </w:tcPr>
          <w:p w14:paraId="7EF8DB9F" w14:textId="2B09B01A" w:rsidR="00E40CBB" w:rsidRDefault="00E40CBB" w:rsidP="00E40CBB">
            <w:pPr>
              <w:pStyle w:val="Nidungvnbn"/>
              <w:ind w:firstLine="0"/>
            </w:pPr>
            <w:r w:rsidRPr="00E40CBB">
              <w:t>Kiểm soát phân tán.</w:t>
            </w:r>
          </w:p>
        </w:tc>
      </w:tr>
      <w:tr w:rsidR="00E40CBB" w14:paraId="616A6531" w14:textId="77777777" w:rsidTr="00E40CBB">
        <w:tc>
          <w:tcPr>
            <w:tcW w:w="4388" w:type="dxa"/>
          </w:tcPr>
          <w:p w14:paraId="3EE91033" w14:textId="368EEE39" w:rsidR="00E40CBB" w:rsidRDefault="00E40CBB" w:rsidP="00E40CBB">
            <w:pPr>
              <w:pStyle w:val="Nidungvnbn"/>
              <w:ind w:firstLine="0"/>
            </w:pPr>
            <w:r w:rsidRPr="00E40CBB">
              <w:t>Có thể lập trình  được.</w:t>
            </w:r>
          </w:p>
        </w:tc>
        <w:tc>
          <w:tcPr>
            <w:tcW w:w="4389" w:type="dxa"/>
          </w:tcPr>
          <w:p w14:paraId="0E1F4A19" w14:textId="37BACFFA" w:rsidR="00E40CBB" w:rsidRDefault="00E40CBB" w:rsidP="00E40CBB">
            <w:pPr>
              <w:pStyle w:val="Nidungvnbn"/>
              <w:ind w:firstLine="0"/>
            </w:pPr>
            <w:r w:rsidRPr="00E40CBB">
              <w:t>Không thể lập trình  được</w:t>
            </w:r>
          </w:p>
        </w:tc>
      </w:tr>
      <w:tr w:rsidR="00E40CBB" w14:paraId="029A18EC" w14:textId="77777777" w:rsidTr="00E40CBB">
        <w:tc>
          <w:tcPr>
            <w:tcW w:w="4388" w:type="dxa"/>
          </w:tcPr>
          <w:p w14:paraId="1E423B2D" w14:textId="3F2E21DC" w:rsidR="00E40CBB" w:rsidRPr="00E40CBB" w:rsidRDefault="00E40CBB" w:rsidP="00E40CBB">
            <w:pPr>
              <w:pStyle w:val="Nidungvnbn"/>
              <w:ind w:firstLine="0"/>
            </w:pPr>
            <w:r w:rsidRPr="00E40CBB">
              <w:t>Có giao diện mở.</w:t>
            </w:r>
          </w:p>
        </w:tc>
        <w:tc>
          <w:tcPr>
            <w:tcW w:w="4389" w:type="dxa"/>
          </w:tcPr>
          <w:p w14:paraId="6DE4EE62" w14:textId="1D89E44B" w:rsidR="00E40CBB" w:rsidRPr="00E40CBB" w:rsidRDefault="00E40CBB" w:rsidP="00E40CBB">
            <w:pPr>
              <w:pStyle w:val="Nidungvnbn"/>
              <w:ind w:firstLine="0"/>
            </w:pPr>
            <w:r w:rsidRPr="00E40CBB">
              <w:t>Có giao diện đóng.</w:t>
            </w:r>
          </w:p>
        </w:tc>
      </w:tr>
      <w:tr w:rsidR="00E40CBB" w14:paraId="087B8681" w14:textId="77777777" w:rsidTr="00E40CBB">
        <w:tc>
          <w:tcPr>
            <w:tcW w:w="4388" w:type="dxa"/>
          </w:tcPr>
          <w:p w14:paraId="588386B7" w14:textId="4006C71D" w:rsidR="00E40CBB" w:rsidRPr="00E40CBB" w:rsidRDefault="00E40CBB" w:rsidP="00E40CBB">
            <w:pPr>
              <w:pStyle w:val="Nidungvnbn"/>
              <w:ind w:firstLine="0"/>
            </w:pPr>
            <w:r w:rsidRPr="00E40CBB">
              <w:t>Data plane và Control Plane được tách biệt bởi phần mềm.</w:t>
            </w:r>
          </w:p>
        </w:tc>
        <w:tc>
          <w:tcPr>
            <w:tcW w:w="4389" w:type="dxa"/>
          </w:tcPr>
          <w:p w14:paraId="48D402C8" w14:textId="15871895" w:rsidR="00E40CBB" w:rsidRPr="00E40CBB" w:rsidRDefault="00E40CBB" w:rsidP="00E40CBB">
            <w:pPr>
              <w:pStyle w:val="Nidungvnbn"/>
              <w:keepNext/>
              <w:ind w:firstLine="0"/>
            </w:pPr>
            <w:r w:rsidRPr="00E40CBB">
              <w:t>Data Plane và Control Plane được gắn kết trên cùng một mặt  phẳng.</w:t>
            </w:r>
          </w:p>
        </w:tc>
      </w:tr>
    </w:tbl>
    <w:p w14:paraId="5DF2A489" w14:textId="4FDCF0D8" w:rsidR="00E40CBB" w:rsidRDefault="00E40CBB" w:rsidP="00E40CBB">
      <w:pPr>
        <w:pStyle w:val="Caption"/>
      </w:pPr>
      <w:r>
        <w:t xml:space="preserve">Bảng </w:t>
      </w:r>
      <w:r>
        <w:fldChar w:fldCharType="begin"/>
      </w:r>
      <w:r>
        <w:instrText xml:space="preserve"> SEQ Bảng \* ARABIC </w:instrText>
      </w:r>
      <w:r>
        <w:fldChar w:fldCharType="separate"/>
      </w:r>
      <w:r w:rsidR="005E3C75">
        <w:rPr>
          <w:noProof/>
        </w:rPr>
        <w:t>2</w:t>
      </w:r>
      <w:r>
        <w:fldChar w:fldCharType="end"/>
      </w:r>
      <w:r>
        <w:t>: So sánh giữa SDN và mạng truyền thống</w:t>
      </w:r>
    </w:p>
    <w:p w14:paraId="77039E57" w14:textId="750E8BFA" w:rsidR="009D0949" w:rsidRDefault="009D0949" w:rsidP="009D0949">
      <w:pPr>
        <w:pStyle w:val="Heading3"/>
      </w:pPr>
      <w:bookmarkStart w:id="18" w:name="_Toc171863844"/>
      <w:r>
        <w:t>Ưu điểm và nhược điểm của SDN</w:t>
      </w:r>
      <w:bookmarkEnd w:id="18"/>
    </w:p>
    <w:p w14:paraId="53C97958" w14:textId="10B0F82B" w:rsidR="009D0949" w:rsidRPr="009D0949" w:rsidRDefault="009D0949" w:rsidP="009D0949">
      <w:pPr>
        <w:pStyle w:val="Nidungvnbn"/>
      </w:pPr>
      <w:r>
        <w:t>Ưu điểm của SDN:</w:t>
      </w:r>
    </w:p>
    <w:p w14:paraId="34738358" w14:textId="1B625E70" w:rsidR="009D0949" w:rsidRDefault="009D0949" w:rsidP="009D0949">
      <w:pPr>
        <w:pStyle w:val="Nidungvnbn"/>
        <w:numPr>
          <w:ilvl w:val="0"/>
          <w:numId w:val="46"/>
        </w:numPr>
      </w:pPr>
      <w:r>
        <w:lastRenderedPageBreak/>
        <w:t>Tập trung quản lý  và  kiểm soát mạng: SDN tách  biệt phần  điều khiển mạng  (control  plane)  khỏi phần  chuyển  tiếp  dữ liệu (data  plane),  cho phép quản lý và kiểm soát toàn bộ mạng từ một điểm trung  tâm  duy nhất.</w:t>
      </w:r>
    </w:p>
    <w:p w14:paraId="21AF6264" w14:textId="332150CC" w:rsidR="009D0949" w:rsidRDefault="009D0949" w:rsidP="00BA11BF">
      <w:pPr>
        <w:pStyle w:val="Nidungvnbn"/>
        <w:numPr>
          <w:ilvl w:val="0"/>
          <w:numId w:val="46"/>
        </w:numPr>
      </w:pPr>
      <w:r>
        <w:t>Khả năng lập  trình cao: Với việc tách biệt phần điều khiển, SDN cung cấp khả năng lập trình  mạng, giúp quản lý và cấu hình mạng một cách linh hoạt</w:t>
      </w:r>
      <w:r w:rsidR="00E95E5B">
        <w:t xml:space="preserve"> </w:t>
      </w:r>
      <w:r>
        <w:t>và hiệu quả hơn.</w:t>
      </w:r>
    </w:p>
    <w:p w14:paraId="640D387E" w14:textId="56997995" w:rsidR="009D0949" w:rsidRDefault="009D0949" w:rsidP="008017DF">
      <w:pPr>
        <w:pStyle w:val="Nidungvnbn"/>
        <w:numPr>
          <w:ilvl w:val="0"/>
          <w:numId w:val="46"/>
        </w:numPr>
      </w:pPr>
      <w:r>
        <w:t>Ảo hóa  mạng: SDN cho phép ảo hóa tài nguyên mạng vật lý, tạo ra các mạng ảo riêng biệt cho các ứng dụng và dịch vụ khác nhau, tăng cường hiệu quả sử</w:t>
      </w:r>
      <w:r w:rsidR="00E95E5B">
        <w:t xml:space="preserve"> </w:t>
      </w:r>
      <w:r>
        <w:t>dụng tài nguyên.</w:t>
      </w:r>
    </w:p>
    <w:p w14:paraId="3ACCED7D" w14:textId="3ECB6436" w:rsidR="009D0949" w:rsidRDefault="009D0949" w:rsidP="00C20098">
      <w:pPr>
        <w:pStyle w:val="Nidungvnbn"/>
        <w:numPr>
          <w:ilvl w:val="0"/>
          <w:numId w:val="46"/>
        </w:numPr>
      </w:pPr>
      <w:r>
        <w:t>Đổi  mới  và  triển khai nhanh: Nhờ khả năng lập trình,  SDN giúp đơn giản hóa việc triển khai và đổi mới các tính năng mạng mới, giảm thời gian và chi</w:t>
      </w:r>
      <w:r w:rsidR="00E95E5B">
        <w:t xml:space="preserve"> </w:t>
      </w:r>
      <w:r>
        <w:t>phí.</w:t>
      </w:r>
    </w:p>
    <w:p w14:paraId="1DC6B6B9" w14:textId="73566240" w:rsidR="009D0949" w:rsidRDefault="009D0949" w:rsidP="00A1443C">
      <w:pPr>
        <w:pStyle w:val="Nidungvnbn"/>
        <w:numPr>
          <w:ilvl w:val="0"/>
          <w:numId w:val="46"/>
        </w:numPr>
      </w:pPr>
      <w:r>
        <w:t>Hỗ  trợ điện toán đám mây: SDN là một công nghệ quan trọng trong việc hỗ trợ và cải thiện các dịch vụ điện toán đám mây, cho phép quản lý tài nguyên</w:t>
      </w:r>
      <w:r w:rsidR="00E95E5B">
        <w:t xml:space="preserve"> </w:t>
      </w:r>
      <w:r>
        <w:t>mạng một cách hiệu quả hơn.</w:t>
      </w:r>
    </w:p>
    <w:p w14:paraId="4A143AD7" w14:textId="48BE644F" w:rsidR="009D0949" w:rsidRDefault="009D0949" w:rsidP="00D859F0">
      <w:pPr>
        <w:pStyle w:val="Nidungvnbn"/>
        <w:numPr>
          <w:ilvl w:val="0"/>
          <w:numId w:val="46"/>
        </w:numPr>
      </w:pPr>
      <w:r>
        <w:t>An  ninh mạng tăng cường: Với khả năng giám sát và kiểm soát tập trung, SDN có thể được sử dụng để triển khai các giải pháp an ninh mạng hiệu quả</w:t>
      </w:r>
      <w:r w:rsidR="00E95E5B">
        <w:t xml:space="preserve"> </w:t>
      </w:r>
      <w:r>
        <w:t>hơn.</w:t>
      </w:r>
    </w:p>
    <w:p w14:paraId="6611393C" w14:textId="6961B410" w:rsidR="00E95E5B" w:rsidRDefault="00E95E5B" w:rsidP="00E95E5B">
      <w:pPr>
        <w:pStyle w:val="Nidungvnbn"/>
      </w:pPr>
      <w:r>
        <w:t xml:space="preserve">Nhược điểm của SDN: </w:t>
      </w:r>
    </w:p>
    <w:p w14:paraId="0EB7DFDF" w14:textId="362418B7" w:rsidR="00E95E5B" w:rsidRPr="00E95E5B" w:rsidRDefault="00E95E5B" w:rsidP="006A08D6">
      <w:pPr>
        <w:pStyle w:val="Nidungvnbn"/>
        <w:numPr>
          <w:ilvl w:val="0"/>
          <w:numId w:val="48"/>
        </w:numPr>
      </w:pPr>
      <w:r w:rsidRPr="00E95E5B">
        <w:t>Phụ thuộc vào bộ điều khiển trung tâm: SDN phụ thuộc vào bộ điều</w:t>
      </w:r>
      <w:r>
        <w:t xml:space="preserve"> </w:t>
      </w:r>
      <w:r w:rsidRPr="00E95E5B">
        <w:t>khiển trung tâm để quản lý và kiểm soát mạng. Nếu bộ điều khiển bị lỗi hoặc</w:t>
      </w:r>
      <w:r>
        <w:t xml:space="preserve"> </w:t>
      </w:r>
      <w:r w:rsidRPr="00E95E5B">
        <w:t>tấn công, toàn bộ mạng sẽ bị ảnh hưởng.</w:t>
      </w:r>
    </w:p>
    <w:p w14:paraId="04A88F51" w14:textId="6C3B4A4E" w:rsidR="00E95E5B" w:rsidRDefault="00E95E5B" w:rsidP="004A3BD6">
      <w:pPr>
        <w:pStyle w:val="Nidungvnbn"/>
        <w:numPr>
          <w:ilvl w:val="0"/>
          <w:numId w:val="48"/>
        </w:numPr>
      </w:pPr>
      <w:r>
        <w:t>Vấn đề tương thích và di chuyển: Việc chuyển đổi từ mạng truyền thống sang SDN có thể gặp phải vấn đề tương thích và khó khăn trong di chuyển.</w:t>
      </w:r>
    </w:p>
    <w:p w14:paraId="3B6B1622" w14:textId="3644E52F" w:rsidR="00E95E5B" w:rsidRDefault="00E95E5B" w:rsidP="00FC0011">
      <w:pPr>
        <w:pStyle w:val="Nidungvnbn"/>
        <w:numPr>
          <w:ilvl w:val="0"/>
          <w:numId w:val="48"/>
        </w:numPr>
      </w:pPr>
      <w:r>
        <w:t>Yêu cầu về nhân lực có kỹ năng chuyên môn: Triển khai và vận hành SDN đòi hỏi nhân lực có kỹ năng chuyên môn cao về lập trình mạng và quản lý hệ thống phức tạp.</w:t>
      </w:r>
    </w:p>
    <w:p w14:paraId="37BDFD2B" w14:textId="1CBFB355" w:rsidR="00E95E5B" w:rsidRDefault="00E95E5B" w:rsidP="004F6FB1">
      <w:pPr>
        <w:pStyle w:val="Nidungvnbn"/>
        <w:numPr>
          <w:ilvl w:val="0"/>
          <w:numId w:val="48"/>
        </w:numPr>
      </w:pPr>
      <w:r>
        <w:lastRenderedPageBreak/>
        <w:t>Rủi ro về bảo mật: Tập trung điều khiển mạng tại một điểm duy nhất cũng làm tăng nguy cơ bị tấn công và xâm nhập bảo mật.</w:t>
      </w:r>
    </w:p>
    <w:p w14:paraId="5FE600DB" w14:textId="1A47DDDB" w:rsidR="00E95E5B" w:rsidRDefault="00E95E5B" w:rsidP="00FD4DFF">
      <w:pPr>
        <w:pStyle w:val="Nidungvnbn"/>
        <w:numPr>
          <w:ilvl w:val="0"/>
          <w:numId w:val="48"/>
        </w:numPr>
      </w:pPr>
      <w:r>
        <w:t>Chi phí triển khai ban đầu cao: Chi phí triển khai SDN ban đầu có thể cao hơn so với mạng truyền thống, đặc biệt là đối với các tổ chức quy mô lớn.</w:t>
      </w:r>
    </w:p>
    <w:p w14:paraId="2A217318" w14:textId="6089753A" w:rsidR="00E95E5B" w:rsidRDefault="00E95E5B" w:rsidP="00E95E5B">
      <w:pPr>
        <w:pStyle w:val="Nidungvnbn"/>
      </w:pPr>
      <w:r w:rsidRPr="00E95E5B">
        <w:t>Mặc</w:t>
      </w:r>
      <w:r>
        <w:t xml:space="preserve"> dù có một số nhược điểm, nhưng SDN vẫn được coi là một công nghệ mạng tiên tiến và có tiềm năng lớn trong  tương lai. Mạng định nghĩa bằng phần  mềm (Software-Defined  Networking - SDN) đã mở ra nhiều ứng dụng tiềm năng trong các lĩnh vực khác nhau.  Một số ứng dụng quan trọng của SDN bao gồm:</w:t>
      </w:r>
    </w:p>
    <w:p w14:paraId="57F57EA6" w14:textId="1732454D" w:rsidR="00E95E5B" w:rsidRDefault="00E95E5B" w:rsidP="0030000A">
      <w:pPr>
        <w:pStyle w:val="Nidungvnbn"/>
        <w:numPr>
          <w:ilvl w:val="0"/>
          <w:numId w:val="49"/>
        </w:numPr>
      </w:pPr>
      <w:r>
        <w:t>Quản lý  và  kiểm soát mạng tập trung: SDN cho phép quản lý và kiểm soát toàn  bộ mạng từ một điểm trung  tâm  duy nhất,  điều này giúp đơn giản hóa việc triển khai và cấu hình mạng, cũng như nâng cao hiệu quả quản lý.</w:t>
      </w:r>
    </w:p>
    <w:p w14:paraId="5E04FD3D" w14:textId="73D33A2A" w:rsidR="00E95E5B" w:rsidRDefault="00E95E5B" w:rsidP="0030045E">
      <w:pPr>
        <w:pStyle w:val="Nidungvnbn"/>
        <w:numPr>
          <w:ilvl w:val="0"/>
          <w:numId w:val="49"/>
        </w:numPr>
      </w:pPr>
      <w:r>
        <w:t>Ảo  hóa  mạng: Nhờ khả năng lập trình  của SDN, các tài nguyên mạng vật lý có thể được ảo hóa và cấp phát  một cách linh hoạt cho các ứng dụng và dịch vụ khác nhau, tăng cường hiệu quả sử dụng tài nguyên.</w:t>
      </w:r>
    </w:p>
    <w:p w14:paraId="3C50A27F" w14:textId="537AB2CD" w:rsidR="00E95E5B" w:rsidRDefault="00E95E5B" w:rsidP="00FD5171">
      <w:pPr>
        <w:pStyle w:val="Nidungvnbn"/>
        <w:numPr>
          <w:ilvl w:val="0"/>
          <w:numId w:val="49"/>
        </w:numPr>
      </w:pPr>
      <w:r>
        <w:t>Điện toán đám mây: SDN là một công nghệ quan trọng trong việc hỗ trợ và cải thiện các dịch vụ điện toán  đám mây, cho phép quản lý tài nguyên mạng một cách hiệu quả và linh hoạt hơn.</w:t>
      </w:r>
    </w:p>
    <w:p w14:paraId="694D8550" w14:textId="3D8A41D2" w:rsidR="00E95E5B" w:rsidRDefault="00E95E5B" w:rsidP="00B54B3E">
      <w:pPr>
        <w:pStyle w:val="Nidungvnbn"/>
        <w:numPr>
          <w:ilvl w:val="0"/>
          <w:numId w:val="49"/>
        </w:numPr>
      </w:pPr>
      <w:r>
        <w:t>An  ninh mạng: Với khả năng giám sát và kiểm soát tập  trung,  SDN có thể được sử dụng  để triển  khai các giải pháp  an ninh  mạng hiệu quả  hơn, như phát  hiện và ngăn chặn các cuộc tấn công mạng, triển khai tường lửa và chính sách kiểm soát truy  cập.</w:t>
      </w:r>
    </w:p>
    <w:p w14:paraId="169EA02E" w14:textId="71D20F8B" w:rsidR="00E95E5B" w:rsidRDefault="00E95E5B" w:rsidP="00CB711E">
      <w:pPr>
        <w:pStyle w:val="Nidungvnbn"/>
        <w:numPr>
          <w:ilvl w:val="0"/>
          <w:numId w:val="49"/>
        </w:numPr>
      </w:pPr>
      <w:r>
        <w:t>Internet of  Things (IoT): Với khả  năng  quản  lý và cấu hình  mạng  linh hoạt,  SDN có thể đóng một vai trò quan trọng trong việc kết nối và quản lý các thiết  bị IoT một cách hiệu quả.</w:t>
      </w:r>
    </w:p>
    <w:p w14:paraId="48C0EBEB" w14:textId="0DD07731" w:rsidR="00E95E5B" w:rsidRDefault="00E95E5B" w:rsidP="00CD5DA1">
      <w:pPr>
        <w:pStyle w:val="Nidungvnbn"/>
        <w:numPr>
          <w:ilvl w:val="0"/>
          <w:numId w:val="49"/>
        </w:numPr>
      </w:pPr>
      <w:r>
        <w:t>Mạng doanh nghiệp: SDN cung cấp khả  năng  quản  lý và kiểm soát  tập trung,  giúp đơn giản hóa  việc triển  khai  và vận  hành  mạng  doanh  nghiệp, đồng thời tăng cường an ninh và hiệu quả sử dụng tài nguyên.</w:t>
      </w:r>
    </w:p>
    <w:p w14:paraId="53D353EF" w14:textId="1218ABA8" w:rsidR="00E95E5B" w:rsidRPr="009D0949" w:rsidRDefault="00E95E5B" w:rsidP="005D221F">
      <w:pPr>
        <w:pStyle w:val="Nidungvnbn"/>
        <w:numPr>
          <w:ilvl w:val="0"/>
          <w:numId w:val="49"/>
        </w:numPr>
      </w:pPr>
      <w:r>
        <w:lastRenderedPageBreak/>
        <w:t>Mạng trung tâm dữ  liệu:  Trong  các trung  tâm  dữ liệu lớn, SDN giúp tối ưu hóa việc sử dụng tài  nguyên mạng,  nâng cao hiệu năng và khả năng mở rộng của mạng.</w:t>
      </w:r>
    </w:p>
    <w:p w14:paraId="129CD028" w14:textId="74F9921D" w:rsidR="00872606" w:rsidRDefault="00872606" w:rsidP="001D49C3">
      <w:pPr>
        <w:pStyle w:val="Heading2"/>
        <w:rPr>
          <w:lang w:val="en-US"/>
        </w:rPr>
      </w:pPr>
      <w:bookmarkStart w:id="19" w:name="_Toc171863845"/>
      <w:r>
        <w:t xml:space="preserve">Mô </w:t>
      </w:r>
      <w:r w:rsidR="002A21D4">
        <w:rPr>
          <w:lang w:val="en-US"/>
        </w:rPr>
        <w:t>hình Decision Tree</w:t>
      </w:r>
      <w:bookmarkEnd w:id="19"/>
    </w:p>
    <w:p w14:paraId="7F8C4D89" w14:textId="6EBCB326" w:rsidR="00C929A5" w:rsidRDefault="00C929A5" w:rsidP="00C929A5">
      <w:pPr>
        <w:pStyle w:val="Heading3"/>
      </w:pPr>
      <w:bookmarkStart w:id="20" w:name="_Toc171863846"/>
      <w:r>
        <w:t>Định nghĩa Decision Tree</w:t>
      </w:r>
      <w:bookmarkEnd w:id="20"/>
    </w:p>
    <w:p w14:paraId="7401FDF5" w14:textId="04DBD89D" w:rsidR="00620B46" w:rsidRPr="004E597B" w:rsidRDefault="00620B46" w:rsidP="004E597B">
      <w:pPr>
        <w:pStyle w:val="Nidungvnbn"/>
      </w:pPr>
      <w:r w:rsidRPr="004E597B">
        <w:t>Cây quyết  định (Decision Tree)  là một trong  những công cụ mạnh  mẽ nhất</w:t>
      </w:r>
      <w:r w:rsidR="004E597B">
        <w:t xml:space="preserve"> </w:t>
      </w:r>
      <w:r w:rsidRPr="004E597B">
        <w:t>của các thuật toán học có giám sát được sử dụng cho cả hai nhiệm vụ phân loại và hồi quy. Nó xây dựng một cấu trúc cây giống như sơ đồ luồng, trong  đó mỗi nút bên trong biểu thị một bài kiểm tra trên một thuộc tính, mỗi nhánh đại diện cho một  kết quả của bài kiểm tra và mỗi nút lá (nút cuối) chứa một  nhãn  lớp. Cây được xây dựng bằng cách chia đệ quy dữ liệu huấn  luyện thành  các tập  con dựa trên  các giá trị  của các thuộc  tính  cho đến khi một tiêu chí dừng được đáp ứng, chẳng hạn như độ sâu tối đa của cây hoặc số lượng mẫu tối thiểu cần thiết  để chia một nút.</w:t>
      </w:r>
    </w:p>
    <w:p w14:paraId="38360DAE" w14:textId="6D072FFC" w:rsidR="00620B46" w:rsidRDefault="00620B46" w:rsidP="00620B46">
      <w:pPr>
        <w:pStyle w:val="Nidungvnbn"/>
      </w:pPr>
      <w:r>
        <w:t>Trong quá trình  huấn luyện, thuật toán Cây Quyết Định chọn thuộc tính tốt nhất  để chia dữ liệu dựa trên  một số chỉ số như entropy  hoặc độ bất  thuần  Gini (Gini  impurity), mà đo lường mức độ bất  thuần  hoặc ngẫu nhiên trong  các tập con. Mục tiêu là tìm thuộc  tính  tối đa hóa thu  được thông  tin hoặc giảm độ bất thuần  sau khi chia.</w:t>
      </w:r>
    </w:p>
    <w:p w14:paraId="038B3665" w14:textId="0496A1FF" w:rsidR="00C929A5" w:rsidRDefault="00C929A5" w:rsidP="00C929A5">
      <w:pPr>
        <w:pStyle w:val="Heading3"/>
      </w:pPr>
      <w:bookmarkStart w:id="21" w:name="_Toc171863847"/>
      <w:r>
        <w:t>Cấu trúc cây quyết định</w:t>
      </w:r>
      <w:bookmarkEnd w:id="21"/>
    </w:p>
    <w:p w14:paraId="001AE989" w14:textId="28357837" w:rsidR="004E597B" w:rsidRDefault="004E597B" w:rsidP="004E597B">
      <w:pPr>
        <w:pStyle w:val="Nidungvnbn"/>
      </w:pPr>
      <w:r w:rsidRPr="00620B46">
        <w:t>Hình 4 mô tả cấu tr</w:t>
      </w:r>
      <w:r>
        <w:t>úc đơn giản của thuật toán Decision Tree. Các thuật ngữ được giải thích như sau:</w:t>
      </w:r>
    </w:p>
    <w:p w14:paraId="237DE09F" w14:textId="77777777" w:rsidR="004E597B" w:rsidRDefault="004E597B" w:rsidP="004E597B">
      <w:pPr>
        <w:pStyle w:val="Nidungvnbn"/>
        <w:numPr>
          <w:ilvl w:val="0"/>
          <w:numId w:val="50"/>
        </w:numPr>
      </w:pPr>
      <w:r>
        <w:t>Root Node: Là nút ở trên cùng của cây, đại diện cho toàn bộ tập dữ liệu. Đây là điểm khởi đầu của quá trình ra quyết định.</w:t>
      </w:r>
    </w:p>
    <w:p w14:paraId="2F1F01EA" w14:textId="77777777" w:rsidR="004E597B" w:rsidRDefault="004E597B" w:rsidP="004E597B">
      <w:pPr>
        <w:pStyle w:val="Nidungvnbn"/>
        <w:numPr>
          <w:ilvl w:val="0"/>
          <w:numId w:val="50"/>
        </w:numPr>
      </w:pPr>
      <w:r>
        <w:t>Decision/Internal Node: Nút biểu thị một lựa chọn liên quan đến một đặc trưng đầu vào. Việc phân nhánh từ các nút nội bộ kết nối chúng với các nút lá hoặc các nút nội bộ khác.</w:t>
      </w:r>
    </w:p>
    <w:p w14:paraId="5399412D" w14:textId="77777777" w:rsidR="004E597B" w:rsidRDefault="004E597B" w:rsidP="004E597B">
      <w:pPr>
        <w:pStyle w:val="Nidungvnbn"/>
        <w:numPr>
          <w:ilvl w:val="0"/>
          <w:numId w:val="50"/>
        </w:numPr>
      </w:pPr>
      <w:r>
        <w:lastRenderedPageBreak/>
        <w:t>Leaf/Terminal Node: Nút không có nút con, chỉ ra một nhãn lớp hoặc một giá trị số.</w:t>
      </w:r>
    </w:p>
    <w:p w14:paraId="303F1BD1" w14:textId="7650521E" w:rsidR="004E597B" w:rsidRDefault="004E597B" w:rsidP="004E597B">
      <w:pPr>
        <w:pStyle w:val="Nidungvnbn"/>
        <w:numPr>
          <w:ilvl w:val="0"/>
          <w:numId w:val="50"/>
        </w:numPr>
      </w:pPr>
      <w:r>
        <w:t>Branch/Sub-Tree: Một phần nhỏ của cây quyết định bắt đầu từ một nút nội bộ và kết thúc tại các nút lá.</w:t>
      </w:r>
    </w:p>
    <w:p w14:paraId="2503D583" w14:textId="77777777" w:rsidR="00E55A42" w:rsidRDefault="00E55A42" w:rsidP="00E55A42">
      <w:pPr>
        <w:pStyle w:val="Caption"/>
        <w:keepNext/>
      </w:pPr>
      <w:r>
        <w:rPr>
          <w:noProof/>
        </w:rPr>
        <w:drawing>
          <wp:inline distT="0" distB="0" distL="0" distR="0" wp14:anchorId="224570F9" wp14:editId="5D0BC59D">
            <wp:extent cx="4705815" cy="2656903"/>
            <wp:effectExtent l="0" t="0" r="0" b="0"/>
            <wp:docPr id="1752811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0043" cy="2783502"/>
                    </a:xfrm>
                    <a:prstGeom prst="rect">
                      <a:avLst/>
                    </a:prstGeom>
                    <a:noFill/>
                    <a:ln>
                      <a:noFill/>
                    </a:ln>
                  </pic:spPr>
                </pic:pic>
              </a:graphicData>
            </a:graphic>
          </wp:inline>
        </w:drawing>
      </w:r>
    </w:p>
    <w:p w14:paraId="702E9554" w14:textId="1B1286E5" w:rsidR="00E55A42" w:rsidRDefault="00E55A42" w:rsidP="00E55A42">
      <w:pPr>
        <w:pStyle w:val="Caption"/>
      </w:pPr>
      <w:bookmarkStart w:id="22" w:name="_Toc171863904"/>
      <w:r>
        <w:t xml:space="preserve">Hình </w:t>
      </w:r>
      <w:r>
        <w:fldChar w:fldCharType="begin"/>
      </w:r>
      <w:r>
        <w:instrText xml:space="preserve"> SEQ Hình \* ARABIC </w:instrText>
      </w:r>
      <w:r>
        <w:fldChar w:fldCharType="separate"/>
      </w:r>
      <w:r w:rsidR="00397F1D">
        <w:rPr>
          <w:noProof/>
        </w:rPr>
        <w:t>4</w:t>
      </w:r>
      <w:r>
        <w:fldChar w:fldCharType="end"/>
      </w:r>
      <w:r>
        <w:t>: Cấu trúc cây quyết định</w:t>
      </w:r>
      <w:bookmarkEnd w:id="22"/>
    </w:p>
    <w:p w14:paraId="0B857D9B" w14:textId="77777777" w:rsidR="00E55A42" w:rsidRPr="004E597B" w:rsidRDefault="00E55A42" w:rsidP="00E55A42">
      <w:pPr>
        <w:pStyle w:val="Nidungvnbn"/>
      </w:pPr>
      <w:r>
        <w:t>Một số thuật ngữ khác:</w:t>
      </w:r>
    </w:p>
    <w:p w14:paraId="1B306745" w14:textId="77777777" w:rsidR="00E55A42" w:rsidRDefault="00E55A42" w:rsidP="00E55A42">
      <w:pPr>
        <w:pStyle w:val="Nidungvnbn"/>
        <w:numPr>
          <w:ilvl w:val="0"/>
          <w:numId w:val="50"/>
        </w:numPr>
      </w:pPr>
      <w:r>
        <w:t>Splitting: Quá trình chia một nút thành hai hoặc nhiều nút con bằng cách sử dụng tiêu chí chia tách và một đặc trưng được chọn.</w:t>
      </w:r>
    </w:p>
    <w:p w14:paraId="2AF6923E" w14:textId="77777777" w:rsidR="00E55A42" w:rsidRDefault="00E55A42" w:rsidP="00E55A42">
      <w:pPr>
        <w:pStyle w:val="Nidungvnbn"/>
        <w:numPr>
          <w:ilvl w:val="0"/>
          <w:numId w:val="50"/>
        </w:numPr>
      </w:pPr>
      <w:r>
        <w:t>Parent Node: Nút chia thành một hoặc nhiều nút con.</w:t>
      </w:r>
    </w:p>
    <w:p w14:paraId="505515A3" w14:textId="77777777" w:rsidR="00E55A42" w:rsidRDefault="00E55A42" w:rsidP="00E55A42">
      <w:pPr>
        <w:pStyle w:val="Nidungvnbn"/>
        <w:numPr>
          <w:ilvl w:val="0"/>
          <w:numId w:val="50"/>
        </w:numPr>
      </w:pPr>
      <w:r>
        <w:t>Child Node: Các nút xuất hiện khi một nút cha được chia.</w:t>
      </w:r>
    </w:p>
    <w:p w14:paraId="1127B3C2" w14:textId="02584C0F" w:rsidR="00E55A42" w:rsidRDefault="00E55A42" w:rsidP="00E55A42">
      <w:pPr>
        <w:pStyle w:val="Nidungvnbn"/>
        <w:numPr>
          <w:ilvl w:val="0"/>
          <w:numId w:val="50"/>
        </w:numPr>
      </w:pPr>
      <w:r>
        <w:t>Impurity: Một phép đo độ đồng nhất của biến mục tiêu trong một tập hợp dữ liệu con. Nó đề cập đến mức độ ngẫu nhiên hoặc không chắc chắn trong một tập hợp các ví dụ. Chỉ số Gini và entropy là hai phép đo độ bất thuần thường được sử dụng trong cây quyết định cho các nhiệm vụ phân loại.</w:t>
      </w:r>
    </w:p>
    <w:p w14:paraId="1C7532BE" w14:textId="5CAFCA82" w:rsidR="00E55A42" w:rsidRPr="00E55A42" w:rsidRDefault="00E55A42" w:rsidP="00F655DB">
      <w:pPr>
        <w:pStyle w:val="Nidungvnbn"/>
        <w:numPr>
          <w:ilvl w:val="0"/>
          <w:numId w:val="50"/>
        </w:numPr>
      </w:pPr>
      <w:r w:rsidRPr="00E55A42">
        <w:t>Variance: Phương  sai đo lường mức độ biến đổi giữa các biến dự đoán  và</w:t>
      </w:r>
      <w:r>
        <w:t xml:space="preserve"> </w:t>
      </w:r>
      <w:r w:rsidRPr="00E55A42">
        <w:t>biến mục tiêu trong các mẫu khác nhau của một tập dữ liệu. Nó được sử dụng cho các bài toán  hồi quy trong  cây quyết  định.  Mean  Squared  Error,</w:t>
      </w:r>
      <w:r>
        <w:t xml:space="preserve"> </w:t>
      </w:r>
      <w:r w:rsidRPr="00E55A42">
        <w:t>Mean Absolute Error,</w:t>
      </w:r>
      <w:r>
        <w:t xml:space="preserve"> </w:t>
      </w:r>
      <w:r w:rsidRPr="00E55A42">
        <w:t xml:space="preserve">friedman_mse, hoặc Half Poisson  </w:t>
      </w:r>
      <w:r w:rsidRPr="00E55A42">
        <w:lastRenderedPageBreak/>
        <w:t>deviance được sử dụng để đo lường phương sai cho các nhiệm vụ hồi quy trong cây quyết định.</w:t>
      </w:r>
    </w:p>
    <w:p w14:paraId="6033C09E" w14:textId="54563ED1" w:rsidR="00E55A42" w:rsidRPr="00E55A42" w:rsidRDefault="00E55A42" w:rsidP="00EC6718">
      <w:pPr>
        <w:pStyle w:val="Nidungvnbn"/>
        <w:numPr>
          <w:ilvl w:val="0"/>
          <w:numId w:val="50"/>
        </w:numPr>
      </w:pPr>
      <w:r w:rsidRPr="00E55A42">
        <w:t>Information Gain: Thông tin thu được là một phép đo sự giảm độ bất thuần đạt được bằng cách chia một tập dữ liệu trên một đặc trưng cụ thể trong cây quyết  định.  Tiêu chí chia tách  được xác định bởi đặc trưng  cung cấp thông tin thu được lớn nhất.  Nó được sử dụng để xác định đặc trưng thông tin nhất</w:t>
      </w:r>
      <w:r>
        <w:t xml:space="preserve"> </w:t>
      </w:r>
      <w:r w:rsidRPr="00E55A42">
        <w:t>để chia tại mỗi nút  của cây, với mục tiêu tạo ra các tập  con thuần  nhất.</w:t>
      </w:r>
    </w:p>
    <w:p w14:paraId="7ECC5687" w14:textId="31B90E3E" w:rsidR="00620B46" w:rsidRDefault="00E55A42" w:rsidP="00E55A42">
      <w:pPr>
        <w:pStyle w:val="Nidungvnbn"/>
        <w:numPr>
          <w:ilvl w:val="0"/>
          <w:numId w:val="50"/>
        </w:numPr>
      </w:pPr>
      <w:r w:rsidRPr="00E55A42">
        <w:t>Pruning: Quá trình  loại bỏ các nhánh  khỏi cây không cung cấp thêm thông</w:t>
      </w:r>
      <w:r>
        <w:t xml:space="preserve"> </w:t>
      </w:r>
      <w:r w:rsidRPr="00E55A42">
        <w:t>tin hoặc dẫn đến hiện tượng quá khớp (overfitting).</w:t>
      </w:r>
    </w:p>
    <w:p w14:paraId="2510FFE7" w14:textId="1C9D3C4B" w:rsidR="004E597B" w:rsidRDefault="004E597B" w:rsidP="004E597B">
      <w:pPr>
        <w:pStyle w:val="Nidungvnbn"/>
      </w:pPr>
      <w:r w:rsidRPr="004E597B">
        <w:t>Quá trình tạo cây quyết định bao gồm:</w:t>
      </w:r>
    </w:p>
    <w:p w14:paraId="018D021A" w14:textId="0CEF34EE" w:rsidR="004E597B" w:rsidRDefault="004E597B" w:rsidP="005756AA">
      <w:pPr>
        <w:pStyle w:val="Nidungvnbn"/>
        <w:numPr>
          <w:ilvl w:val="0"/>
          <w:numId w:val="51"/>
        </w:numPr>
      </w:pPr>
      <w:r>
        <w:t xml:space="preserve">Chọn thuộc tính tốt nhất: Sử dụng số liệu như </w:t>
      </w:r>
      <w:r w:rsidRPr="004E597B">
        <w:t xml:space="preserve">Gini impurity, entropy, </w:t>
      </w:r>
      <w:r>
        <w:t>hoặc</w:t>
      </w:r>
      <w:r w:rsidRPr="004E597B">
        <w:t xml:space="preserve"> information gain</w:t>
      </w:r>
      <w:r>
        <w:t xml:space="preserve">, </w:t>
      </w:r>
      <w:r w:rsidR="00D020A3">
        <w:t>thuộc tính tốt nhất</w:t>
      </w:r>
      <w:r>
        <w:t xml:space="preserve"> để phân chia dữ liệu sẽ được chọn.</w:t>
      </w:r>
    </w:p>
    <w:p w14:paraId="3867E8DB" w14:textId="025891CE" w:rsidR="004E597B" w:rsidRDefault="004E597B" w:rsidP="00D161FC">
      <w:pPr>
        <w:pStyle w:val="Nidungvnbn"/>
        <w:numPr>
          <w:ilvl w:val="0"/>
          <w:numId w:val="51"/>
        </w:numPr>
      </w:pPr>
      <w:r>
        <w:t>Tách tập dữ liệu: Tập dữ liệu được chia thành các tập con dựa trên thuộc tính đã chọn.</w:t>
      </w:r>
    </w:p>
    <w:p w14:paraId="173C912D" w14:textId="055CE1AE" w:rsidR="004E597B" w:rsidRDefault="004E597B" w:rsidP="004E597B">
      <w:pPr>
        <w:pStyle w:val="Nidungvnbn"/>
        <w:numPr>
          <w:ilvl w:val="0"/>
          <w:numId w:val="51"/>
        </w:numPr>
      </w:pPr>
      <w:r>
        <w:t>Lặp lại quy trình: Quy trình được lặp lại đệ quy cho từng tập hợp con, tạo một nút bên trong hoặc nút lá mới cho đến khi đáp ứng tiêu chí dừng (ví dụ: tất cả các phiên bản trong một nút thuộc về cùng một lớp hoặc đạt đến độ sâu được xác định trước).</w:t>
      </w:r>
    </w:p>
    <w:p w14:paraId="430BF183" w14:textId="156703DF" w:rsidR="005A3660" w:rsidRDefault="005A3660" w:rsidP="005A3660">
      <w:pPr>
        <w:pStyle w:val="Nidungvnbn"/>
      </w:pPr>
      <w:r w:rsidRPr="00A57FA6">
        <w:rPr>
          <w:b/>
          <w:bCs/>
        </w:rPr>
        <w:t>Entropy</w:t>
      </w:r>
      <w:r>
        <w:t xml:space="preserve"> là thước đo mức độ ngẫu nhiên hoặc không chắc chắn trong tập dữ liệu. Trong trường hợp phân loại, nó đo lường sự ngẫu nhiên dựa trên phân bố của</w:t>
      </w:r>
    </w:p>
    <w:p w14:paraId="6BAA43F3" w14:textId="6EF7AC09" w:rsidR="005A3660" w:rsidRDefault="005A3660" w:rsidP="005A3660">
      <w:pPr>
        <w:pStyle w:val="Nidungvnbn"/>
        <w:ind w:firstLine="0"/>
      </w:pPr>
      <w:r>
        <w:t xml:space="preserve">các nhãn lớp trong tập dữ liệu. </w:t>
      </w:r>
      <w:r w:rsidRPr="005A3660">
        <w:t>Công thức tính entropy cho một tập dữ liệu D với n lớp được định nghĩa như sau:</w:t>
      </w:r>
    </w:p>
    <w:p w14:paraId="2407120F" w14:textId="14EAB200" w:rsidR="00C26142" w:rsidRPr="006A3D66" w:rsidRDefault="00C26142" w:rsidP="00A57FA6">
      <w:pPr>
        <w:pStyle w:val="Nidungvnbn"/>
        <w:ind w:firstLine="0"/>
        <w:jc w:val="center"/>
        <w:rPr>
          <w:rFonts w:eastAsiaTheme="minorEastAsia"/>
          <w:lang w:val="fr-FR"/>
        </w:rPr>
      </w:pPr>
      <w:r w:rsidRPr="00C26142">
        <w:rPr>
          <w:lang w:val="fr-FR"/>
        </w:rPr>
        <w:t xml:space="preserve">Entropy(D) =  </w:t>
      </w:r>
      <m:oMath>
        <m:r>
          <w:rPr>
            <w:rFonts w:ascii="Cambria Math" w:hAnsi="Cambria Math"/>
            <w:lang w:val="fr-FR"/>
          </w:rPr>
          <m:t>-</m:t>
        </m:r>
      </m:oMath>
      <w:r w:rsidRPr="00C26142">
        <w:rPr>
          <w:rFonts w:eastAsiaTheme="minorEastAsia"/>
          <w:lang w:val="fr-FR"/>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lang w:val="fr-FR"/>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lang w:val="fr-FR"/>
                      </w:rPr>
                      <m:t>log</m:t>
                    </m:r>
                  </m:e>
                  <m:sub>
                    <m:r>
                      <w:rPr>
                        <w:rFonts w:ascii="Cambria Math" w:eastAsiaTheme="minorEastAsia" w:hAnsi="Cambria Math"/>
                        <w:lang w:val="fr-FR"/>
                      </w:rPr>
                      <m:t>2</m:t>
                    </m:r>
                  </m:sub>
                </m:sSub>
              </m:fName>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e>
            </m:func>
          </m:e>
        </m:nary>
      </m:oMath>
    </w:p>
    <w:p w14:paraId="6A0A0317" w14:textId="42DE0DC4" w:rsidR="00A57FA6" w:rsidRDefault="00A57FA6" w:rsidP="00A57FA6">
      <w:pPr>
        <w:pStyle w:val="Nidungvnbn"/>
      </w:pPr>
      <w:r>
        <w:t>Trong đó:</w:t>
      </w:r>
    </w:p>
    <w:p w14:paraId="61C6766A" w14:textId="32B908D4" w:rsidR="00A57FA6" w:rsidRDefault="00000000" w:rsidP="00A57FA6">
      <w:pPr>
        <w:pStyle w:val="Nidungvnbn"/>
        <w:numPr>
          <w:ilvl w:val="0"/>
          <w:numId w:val="52"/>
        </w:num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oMath>
      <w:r w:rsidR="00A57FA6">
        <w:rPr>
          <w:rFonts w:eastAsiaTheme="minorEastAsia"/>
        </w:rPr>
        <w:t xml:space="preserve"> là </w:t>
      </w:r>
      <w:r w:rsidR="00A57FA6">
        <w:t xml:space="preserve">xác suất (tần suất) của lớp thứ </w:t>
      </w:r>
      <w:r w:rsidR="00A57FA6">
        <w:rPr>
          <w:rStyle w:val="mord"/>
        </w:rPr>
        <w:t>i</w:t>
      </w:r>
      <w:r w:rsidR="00A57FA6">
        <w:t xml:space="preserve"> trong tập dữ liệu </w:t>
      </w:r>
      <w:r w:rsidR="00A57FA6">
        <w:rPr>
          <w:rStyle w:val="katex-mathml"/>
        </w:rPr>
        <w:t>D</w:t>
      </w:r>
      <w:r w:rsidR="00A57FA6">
        <w:t>.</w:t>
      </w:r>
    </w:p>
    <w:p w14:paraId="58D2F755" w14:textId="26B6D9CC" w:rsidR="00A57FA6" w:rsidRPr="00A57FA6" w:rsidRDefault="00A57FA6" w:rsidP="00A57FA6">
      <w:pPr>
        <w:pStyle w:val="Nidungvnbn"/>
        <w:numPr>
          <w:ilvl w:val="0"/>
          <w:numId w:val="52"/>
        </w:numPr>
      </w:pPr>
      <w:r>
        <w:rPr>
          <w:rStyle w:val="mord"/>
        </w:rPr>
        <w:t>n</w:t>
      </w:r>
      <w:r>
        <w:t xml:space="preserve"> là số lượng lớp khác nhau trong tập dữ liệu D.</w:t>
      </w:r>
    </w:p>
    <w:p w14:paraId="07803F62" w14:textId="28B09543" w:rsidR="00A57FA6" w:rsidRDefault="00A57FA6" w:rsidP="00A57FA6">
      <w:pPr>
        <w:pStyle w:val="Nidungvnbn"/>
      </w:pPr>
      <w:r>
        <w:lastRenderedPageBreak/>
        <w:t>Entropy đạt giá trị cao nhất khi các lớp được phân phối đều nhau, tức là mức độ bất định cao nhất. Ngược lại, entropy bằng 0 khi tất cả các phần tử thuộc về một lớp duy nhất, tức là không có bất định nào.</w:t>
      </w:r>
    </w:p>
    <w:p w14:paraId="7830D43E" w14:textId="195B0568" w:rsidR="005A3660" w:rsidRDefault="00A57FA6" w:rsidP="00A57FA6">
      <w:pPr>
        <w:pStyle w:val="Nidungvnbn"/>
      </w:pPr>
      <w:r>
        <w:t>Việc sử dụng entropy trong cây quyết định giúp chọn thuộc tính phân tách tốt nhất bằng cách giảm thiểu mức độ bất định sau khi phân tách. Thuộc tính nào giảm entropy nhiều nhất sẽ được chọn để phân tách tại mỗi nút.</w:t>
      </w:r>
    </w:p>
    <w:p w14:paraId="18952435" w14:textId="77777777" w:rsidR="00A57FA6" w:rsidRDefault="00A57FA6" w:rsidP="00A57FA6">
      <w:pPr>
        <w:pStyle w:val="Nidungvnbn"/>
      </w:pPr>
      <w:r w:rsidRPr="00A57FA6">
        <w:rPr>
          <w:b/>
          <w:bCs/>
        </w:rPr>
        <w:t>Information Gain</w:t>
      </w:r>
      <w:r w:rsidRPr="00A57FA6">
        <w:t xml:space="preserve"> (IG) là một chỉ số dùng để chọn thuộc tính tốt nhất để phân tách dữ liệu tại mỗi nút trong cây quyết định. IG đo lường sự giảm thiểu bất định (entropy) khi phân tách dữ liệu dựa trên một thuộc tính cụ thể. Công thức tính IG dựa trên entropy như sau:</w:t>
      </w:r>
    </w:p>
    <w:p w14:paraId="65764822" w14:textId="39C36386" w:rsidR="00A57FA6" w:rsidRPr="00A57FA6" w:rsidRDefault="00A01792" w:rsidP="00A01792">
      <w:pPr>
        <w:pStyle w:val="Nidungvnbn"/>
        <w:jc w:val="center"/>
      </w:pPr>
      <w:r>
        <w:t>IG</w:t>
      </w:r>
      <w:r w:rsidR="007E7706">
        <w:t>(D,A)</w:t>
      </w:r>
      <w:r>
        <w:t xml:space="preserve"> = </w:t>
      </w:r>
      <m:oMath>
        <m:r>
          <m:rPr>
            <m:sty m:val="p"/>
          </m:rPr>
          <w:rPr>
            <w:rFonts w:ascii="Cambria Math" w:hAnsi="Cambria Math"/>
          </w:rPr>
          <m:t xml:space="preserve">Entropy(D) </m:t>
        </m:r>
        <m:r>
          <w:rPr>
            <w:rFonts w:ascii="Cambria Math" w:hAnsi="Cambria Math"/>
          </w:rPr>
          <m:t>-</m:t>
        </m:r>
      </m:oMath>
      <w:r>
        <w:t xml:space="preserve"> </w:t>
      </w:r>
      <m:oMath>
        <m:nary>
          <m:naryPr>
            <m:chr m:val="∑"/>
            <m:limLoc m:val="subSup"/>
            <m:supHide m:val="1"/>
            <m:ctrlPr>
              <w:rPr>
                <w:rFonts w:ascii="Cambria Math" w:hAnsi="Cambria Math"/>
                <w:i/>
              </w:rPr>
            </m:ctrlPr>
          </m:naryPr>
          <m:sub>
            <m:r>
              <w:rPr>
                <w:rFonts w:ascii="Cambria Math" w:hAnsi="Cambria Math"/>
              </w:rPr>
              <m:t>v ∈ values(A)</m:t>
            </m:r>
          </m:sub>
          <m:sup/>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v</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*Entropy(</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e>
        </m:nary>
      </m:oMath>
    </w:p>
    <w:p w14:paraId="7829C396" w14:textId="77777777" w:rsidR="007E7706" w:rsidRPr="007E7706" w:rsidRDefault="007E7706" w:rsidP="00D96DCB">
      <w:pPr>
        <w:pStyle w:val="Nidungvnbn"/>
      </w:pPr>
      <w:r w:rsidRPr="007E7706">
        <w:t>Trong đó:</w:t>
      </w:r>
    </w:p>
    <w:p w14:paraId="7F43D1A9" w14:textId="0BE5640A" w:rsidR="00A57FA6" w:rsidRDefault="007E7706" w:rsidP="007E7706">
      <w:pPr>
        <w:pStyle w:val="Nidungvnbn"/>
        <w:numPr>
          <w:ilvl w:val="1"/>
          <w:numId w:val="53"/>
        </w:numPr>
      </w:pPr>
      <w:r w:rsidRPr="007E7706">
        <w:t>IG(D,A</w:t>
      </w:r>
      <w:r>
        <w:t>)</w:t>
      </w:r>
      <w:r w:rsidRPr="007E7706">
        <w:t xml:space="preserve"> là Information Gain khi phân tách tập dữ liệu D dựa trên thuộc tính A</w:t>
      </w:r>
      <w:r>
        <w:t>.</w:t>
      </w:r>
    </w:p>
    <w:p w14:paraId="5BDD0AC3" w14:textId="794C8771" w:rsidR="007E7706" w:rsidRDefault="007E7706" w:rsidP="007E7706">
      <w:pPr>
        <w:pStyle w:val="Nidungvnbn"/>
        <w:numPr>
          <w:ilvl w:val="1"/>
          <w:numId w:val="53"/>
        </w:numPr>
      </w:pPr>
      <w:r w:rsidRPr="007E7706">
        <w:t>Entropy(D) là entropy của toàn bộ tập dữ liệu D.</w:t>
      </w:r>
    </w:p>
    <w:p w14:paraId="5D50D46D" w14:textId="253D5BE2" w:rsidR="007E7706" w:rsidRDefault="007E7706" w:rsidP="007E7706">
      <w:pPr>
        <w:pStyle w:val="Nidungvnbn"/>
        <w:numPr>
          <w:ilvl w:val="1"/>
          <w:numId w:val="53"/>
        </w:numPr>
      </w:pPr>
      <w:r w:rsidRPr="00D96DCB">
        <w:t xml:space="preserve">Values(A) </w:t>
      </w:r>
      <w:r w:rsidR="00D96DCB" w:rsidRPr="00D96DCB">
        <w:t>là tập hợp các giá trị có thể có của th</w:t>
      </w:r>
      <w:r w:rsidR="00D96DCB">
        <w:t>uộc tính A.</w:t>
      </w:r>
    </w:p>
    <w:p w14:paraId="5417321E" w14:textId="7E011A39" w:rsidR="00D96DCB" w:rsidRPr="00D96DCB" w:rsidRDefault="00000000" w:rsidP="007E7706">
      <w:pPr>
        <w:pStyle w:val="Nidungvnbn"/>
        <w:numPr>
          <w:ilvl w:val="1"/>
          <w:numId w:val="53"/>
        </w:numPr>
      </w:pPr>
      <m:oMath>
        <m:sSub>
          <m:sSubPr>
            <m:ctrlPr>
              <w:rPr>
                <w:rFonts w:ascii="Cambria Math" w:hAnsi="Cambria Math"/>
                <w:i/>
              </w:rPr>
            </m:ctrlPr>
          </m:sSubPr>
          <m:e>
            <m:r>
              <w:rPr>
                <w:rFonts w:ascii="Cambria Math" w:hAnsi="Cambria Math"/>
              </w:rPr>
              <m:t>D</m:t>
            </m:r>
          </m:e>
          <m:sub>
            <m:r>
              <w:rPr>
                <w:rFonts w:ascii="Cambria Math" w:hAnsi="Cambria Math"/>
              </w:rPr>
              <m:t>v</m:t>
            </m:r>
          </m:sub>
        </m:sSub>
      </m:oMath>
      <w:r w:rsidR="00D96DCB" w:rsidRPr="00D96DCB">
        <w:rPr>
          <w:rFonts w:eastAsiaTheme="minorEastAsia"/>
        </w:rPr>
        <w:t xml:space="preserve"> là tập con của D mà thuộc tính A có giá tr</w:t>
      </w:r>
      <w:r w:rsidR="00D96DCB">
        <w:rPr>
          <w:rFonts w:eastAsiaTheme="minorEastAsia"/>
        </w:rPr>
        <w:t>ị bằng v.</w:t>
      </w:r>
    </w:p>
    <w:p w14:paraId="519C8E04" w14:textId="1514D9A6" w:rsidR="00D96DCB" w:rsidRPr="00D96DCB" w:rsidRDefault="00000000" w:rsidP="007E7706">
      <w:pPr>
        <w:pStyle w:val="Nidungvnbn"/>
        <w:numPr>
          <w:ilvl w:val="1"/>
          <w:numId w:val="53"/>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v</m:t>
                </m:r>
              </m:sub>
            </m:sSub>
          </m:e>
        </m:d>
      </m:oMath>
      <w:r w:rsidR="00D96DCB" w:rsidRPr="00D96DCB">
        <w:rPr>
          <w:rFonts w:eastAsiaTheme="minorEastAsia"/>
        </w:rPr>
        <w:t xml:space="preserve"> là số lượng phần tử trong t</w:t>
      </w:r>
      <w:r w:rsidR="00D96DCB">
        <w:rPr>
          <w:rFonts w:eastAsiaTheme="minorEastAsia"/>
        </w:rPr>
        <w:t xml:space="preserve">ập con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oMath>
      <w:r w:rsidR="00D96DCB">
        <w:rPr>
          <w:rFonts w:eastAsiaTheme="minorEastAsia"/>
        </w:rPr>
        <w:t>.</w:t>
      </w:r>
    </w:p>
    <w:p w14:paraId="3445E583" w14:textId="0384B4B3" w:rsidR="00D96DCB" w:rsidRDefault="00000000" w:rsidP="007E7706">
      <w:pPr>
        <w:pStyle w:val="Nidungvnbn"/>
        <w:numPr>
          <w:ilvl w:val="1"/>
          <w:numId w:val="53"/>
        </w:numPr>
        <w:rPr>
          <w:rStyle w:val="katex-mathml"/>
        </w:rPr>
      </w:pPr>
      <m:oMath>
        <m:d>
          <m:dPr>
            <m:begChr m:val="|"/>
            <m:endChr m:val="|"/>
            <m:ctrlPr>
              <w:rPr>
                <w:rFonts w:ascii="Cambria Math" w:hAnsi="Cambria Math"/>
                <w:i/>
              </w:rPr>
            </m:ctrlPr>
          </m:dPr>
          <m:e>
            <m:r>
              <w:rPr>
                <w:rFonts w:ascii="Cambria Math" w:hAnsi="Cambria Math"/>
              </w:rPr>
              <m:t>D</m:t>
            </m:r>
          </m:e>
        </m:d>
      </m:oMath>
      <w:r w:rsidR="00D96DCB">
        <w:rPr>
          <w:rFonts w:eastAsiaTheme="minorEastAsia"/>
        </w:rPr>
        <w:t xml:space="preserve"> </w:t>
      </w:r>
      <w:r w:rsidR="00D96DCB">
        <w:t xml:space="preserve">là số lượng phần tử trong toàn bộ tập dữ liệu </w:t>
      </w:r>
      <w:r w:rsidR="00D96DCB">
        <w:rPr>
          <w:rStyle w:val="katex-mathml"/>
        </w:rPr>
        <w:t>D.</w:t>
      </w:r>
    </w:p>
    <w:p w14:paraId="63BDD7C2" w14:textId="41B41CB2" w:rsidR="00D96DCB" w:rsidRDefault="00D96DCB" w:rsidP="00D96DCB">
      <w:pPr>
        <w:pStyle w:val="Nidungvnbn"/>
      </w:pPr>
      <w:r w:rsidRPr="00D96DCB">
        <w:t>Chỉ</w:t>
      </w:r>
      <w:r>
        <w:t xml:space="preserve"> số </w:t>
      </w:r>
      <w:r w:rsidRPr="00D96DCB">
        <w:rPr>
          <w:b/>
          <w:bCs/>
        </w:rPr>
        <w:t xml:space="preserve">Gini </w:t>
      </w:r>
      <w:r>
        <w:t>(Gini impurity) là một chỉ số khác được sử dụng để đo lường mức độ tinh khiết của một tập dữ liệu và giúp chọn thuộc tính tốt nhất để phân tách tại mỗi nút trong cây quyết định. Công thức tính Gini impurity cho một tập dữ liệu D với n lớp được định nghĩa như sau:</w:t>
      </w:r>
    </w:p>
    <w:p w14:paraId="470EAC36" w14:textId="42F315DF" w:rsidR="00D96DCB" w:rsidRDefault="00D96DCB" w:rsidP="00D96DCB">
      <w:pPr>
        <w:pStyle w:val="Nidungvnbn"/>
        <w:jc w:val="center"/>
        <w:rPr>
          <w:rFonts w:eastAsiaTheme="minorEastAsia"/>
        </w:rPr>
      </w:pPr>
      <w:r>
        <w:t xml:space="preserve">Gini(D) = 1 </w:t>
      </w:r>
      <m:oMath>
        <m:r>
          <w:rPr>
            <w:rFonts w:ascii="Cambria Math" w:hAnsi="Cambria Math"/>
          </w:rPr>
          <m:t>-</m:t>
        </m:r>
      </m:oMath>
      <w:r>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2</m:t>
                </m:r>
              </m:sup>
            </m:sSubSup>
          </m:e>
        </m:nary>
      </m:oMath>
    </w:p>
    <w:p w14:paraId="1B14478B" w14:textId="77777777" w:rsidR="00D96DCB" w:rsidRPr="00D96DCB" w:rsidRDefault="00D96DCB" w:rsidP="00D96DCB">
      <w:pPr>
        <w:pStyle w:val="Nidungvnbn"/>
      </w:pPr>
      <w:r w:rsidRPr="00D96DCB">
        <w:t>Trong đó:</w:t>
      </w:r>
    </w:p>
    <w:p w14:paraId="74096B9F" w14:textId="0DED7629" w:rsidR="00D96DCB" w:rsidRPr="00D96DCB" w:rsidRDefault="00000000" w:rsidP="00D96DCB">
      <w:pPr>
        <w:pStyle w:val="Nidungvnbn"/>
        <w:numPr>
          <w:ilvl w:val="0"/>
          <w:numId w:val="54"/>
        </w:num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D96DCB" w:rsidRPr="00D96DCB">
        <w:t>​ là xác suất (tần suất) của lớp thứ i trong tập dữ liệu</w:t>
      </w:r>
      <w:r w:rsidR="00D96DCB">
        <w:t xml:space="preserve"> </w:t>
      </w:r>
      <w:r w:rsidR="00D96DCB" w:rsidRPr="00D96DCB">
        <w:t>D.</w:t>
      </w:r>
    </w:p>
    <w:p w14:paraId="2872A195" w14:textId="598CC0FC" w:rsidR="00D96DCB" w:rsidRPr="00D96DCB" w:rsidRDefault="00D96DCB" w:rsidP="00D96DCB">
      <w:pPr>
        <w:pStyle w:val="Nidungvnbn"/>
        <w:numPr>
          <w:ilvl w:val="0"/>
          <w:numId w:val="54"/>
        </w:numPr>
      </w:pPr>
      <w:r w:rsidRPr="00D96DCB">
        <w:t>n là số lượng lớp khác nhau trong tập dữ liệu D.</w:t>
      </w:r>
    </w:p>
    <w:p w14:paraId="4F1993F6" w14:textId="2F2F72B3" w:rsidR="00D96DCB" w:rsidRPr="00D96DCB" w:rsidRDefault="00D96DCB" w:rsidP="00D96DCB">
      <w:pPr>
        <w:pStyle w:val="Nidungvnbn"/>
      </w:pPr>
      <w:r w:rsidRPr="00D96DCB">
        <w:lastRenderedPageBreak/>
        <w:t xml:space="preserve">Giống như </w:t>
      </w:r>
      <w:r>
        <w:t>E</w:t>
      </w:r>
      <w:r w:rsidRPr="00D96DCB">
        <w:t>ntropy, Gini impurity đạt giá trị cao nhất khi các lớp được phân phối đều nhau và giá trị thấp nhất khi tất cả các phần tử thuộc về một lớp duy nhất.</w:t>
      </w:r>
    </w:p>
    <w:p w14:paraId="4D1FC4C9" w14:textId="4F1CC344" w:rsidR="00D96DCB" w:rsidRDefault="00836090" w:rsidP="00836090">
      <w:pPr>
        <w:pStyle w:val="Heading3"/>
      </w:pPr>
      <w:bookmarkStart w:id="23" w:name="_Toc171863848"/>
      <w:r w:rsidRPr="00836090">
        <w:t>Các phiên bản của th</w:t>
      </w:r>
      <w:r>
        <w:t>uật toán Decision Tree</w:t>
      </w:r>
      <w:bookmarkEnd w:id="23"/>
    </w:p>
    <w:p w14:paraId="005A9430" w14:textId="77777777" w:rsidR="00836090" w:rsidRPr="00836090" w:rsidRDefault="00836090" w:rsidP="00836090">
      <w:pPr>
        <w:pStyle w:val="Nidungvnbn"/>
        <w:rPr>
          <w:b/>
          <w:bCs/>
        </w:rPr>
      </w:pPr>
      <w:r w:rsidRPr="00836090">
        <w:rPr>
          <w:b/>
          <w:bCs/>
        </w:rPr>
        <w:t>ID3 (Iterative Dichotomiser 3)</w:t>
      </w:r>
    </w:p>
    <w:p w14:paraId="2DF392BC" w14:textId="77777777" w:rsidR="00836090" w:rsidRDefault="00836090" w:rsidP="00836090">
      <w:pPr>
        <w:pStyle w:val="Nidungvnbn"/>
        <w:numPr>
          <w:ilvl w:val="1"/>
          <w:numId w:val="56"/>
        </w:numPr>
      </w:pPr>
      <w:r>
        <w:t>Mô tả: ID3 là một trong những thuật toán cây quyết định đầu tiên, phát triển bởi Ross Quinlan vào những năm 1980. ID3 sử dụng lợi ích thông tin (Information Gain) để chọn thuộc tính phân tách.</w:t>
      </w:r>
    </w:p>
    <w:p w14:paraId="745110F5" w14:textId="77777777" w:rsidR="00836090" w:rsidRDefault="00836090" w:rsidP="00836090">
      <w:pPr>
        <w:pStyle w:val="Nidungvnbn"/>
        <w:numPr>
          <w:ilvl w:val="1"/>
          <w:numId w:val="56"/>
        </w:numPr>
      </w:pPr>
      <w:r>
        <w:t>Đặc điểm:</w:t>
      </w:r>
    </w:p>
    <w:p w14:paraId="65048D59" w14:textId="77777777" w:rsidR="00836090" w:rsidRDefault="00836090" w:rsidP="00836090">
      <w:pPr>
        <w:pStyle w:val="Nidungvnbn"/>
        <w:numPr>
          <w:ilvl w:val="0"/>
          <w:numId w:val="58"/>
        </w:numPr>
      </w:pPr>
      <w:r>
        <w:t>Dễ hiểu và dễ triển khai.</w:t>
      </w:r>
    </w:p>
    <w:p w14:paraId="7AAF8365" w14:textId="77777777" w:rsidR="00836090" w:rsidRDefault="00836090" w:rsidP="00836090">
      <w:pPr>
        <w:pStyle w:val="Nidungvnbn"/>
        <w:numPr>
          <w:ilvl w:val="0"/>
          <w:numId w:val="58"/>
        </w:numPr>
      </w:pPr>
      <w:r>
        <w:t>Chỉ sử dụng cho dữ liệu phân loại.</w:t>
      </w:r>
    </w:p>
    <w:p w14:paraId="3A50A165" w14:textId="77777777" w:rsidR="00836090" w:rsidRDefault="00836090" w:rsidP="00836090">
      <w:pPr>
        <w:pStyle w:val="Nidungvnbn"/>
        <w:numPr>
          <w:ilvl w:val="0"/>
          <w:numId w:val="59"/>
        </w:numPr>
      </w:pPr>
      <w:r>
        <w:t>Nhược điểm:</w:t>
      </w:r>
    </w:p>
    <w:p w14:paraId="424C6227" w14:textId="77777777" w:rsidR="00836090" w:rsidRDefault="00836090" w:rsidP="00836090">
      <w:pPr>
        <w:pStyle w:val="Nidungvnbn"/>
        <w:numPr>
          <w:ilvl w:val="0"/>
          <w:numId w:val="60"/>
        </w:numPr>
      </w:pPr>
      <w:r>
        <w:t>Dễ bị overfitting.</w:t>
      </w:r>
    </w:p>
    <w:p w14:paraId="34C7A053" w14:textId="075E506E" w:rsidR="00836090" w:rsidRDefault="00836090" w:rsidP="00836090">
      <w:pPr>
        <w:pStyle w:val="Nidungvnbn"/>
        <w:numPr>
          <w:ilvl w:val="0"/>
          <w:numId w:val="60"/>
        </w:numPr>
      </w:pPr>
      <w:r>
        <w:t>Không hỗ trợ dữ liệu liên tục (phải được rời rạc hóa trước khi sử dụng).</w:t>
      </w:r>
    </w:p>
    <w:p w14:paraId="0CAB23C2" w14:textId="77777777" w:rsidR="00836090" w:rsidRPr="00836090" w:rsidRDefault="00836090" w:rsidP="00836090">
      <w:pPr>
        <w:pStyle w:val="Nidungvnbn"/>
        <w:rPr>
          <w:b/>
          <w:bCs/>
        </w:rPr>
      </w:pPr>
      <w:r w:rsidRPr="00836090">
        <w:rPr>
          <w:b/>
          <w:bCs/>
        </w:rPr>
        <w:t>C4.5</w:t>
      </w:r>
    </w:p>
    <w:p w14:paraId="1C877FA7" w14:textId="77777777" w:rsidR="00836090" w:rsidRDefault="00836090" w:rsidP="00836090">
      <w:pPr>
        <w:pStyle w:val="Nidungvnbn"/>
        <w:numPr>
          <w:ilvl w:val="0"/>
          <w:numId w:val="61"/>
        </w:numPr>
      </w:pPr>
      <w:r>
        <w:t>Mô tả: Cũng được phát triển bởi Ross Quinlan như một cải tiến của ID3. C4.5 khắc phục nhiều nhược điểm của ID3.</w:t>
      </w:r>
    </w:p>
    <w:p w14:paraId="1538E9A9" w14:textId="77777777" w:rsidR="00836090" w:rsidRDefault="00836090" w:rsidP="00836090">
      <w:pPr>
        <w:pStyle w:val="Nidungvnbn"/>
        <w:numPr>
          <w:ilvl w:val="0"/>
          <w:numId w:val="61"/>
        </w:numPr>
      </w:pPr>
      <w:r>
        <w:t>Đặc điểm:</w:t>
      </w:r>
    </w:p>
    <w:p w14:paraId="4368B084" w14:textId="77777777" w:rsidR="00836090" w:rsidRDefault="00836090" w:rsidP="00836090">
      <w:pPr>
        <w:pStyle w:val="Nidungvnbn"/>
        <w:numPr>
          <w:ilvl w:val="0"/>
          <w:numId w:val="62"/>
        </w:numPr>
      </w:pPr>
      <w:r>
        <w:t>Hỗ trợ cả dữ liệu phân loại và liên tục.</w:t>
      </w:r>
    </w:p>
    <w:p w14:paraId="224893AB" w14:textId="77777777" w:rsidR="00836090" w:rsidRDefault="00836090" w:rsidP="00836090">
      <w:pPr>
        <w:pStyle w:val="Nidungvnbn"/>
        <w:numPr>
          <w:ilvl w:val="0"/>
          <w:numId w:val="62"/>
        </w:numPr>
      </w:pPr>
      <w:r>
        <w:t>Sử dụng tỷ lệ lợi ích (Gain Ratio) để chọn thuộc tính phân tách.</w:t>
      </w:r>
    </w:p>
    <w:p w14:paraId="5555C72F" w14:textId="77777777" w:rsidR="00836090" w:rsidRDefault="00836090" w:rsidP="00836090">
      <w:pPr>
        <w:pStyle w:val="Nidungvnbn"/>
        <w:numPr>
          <w:ilvl w:val="0"/>
          <w:numId w:val="62"/>
        </w:numPr>
      </w:pPr>
      <w:r>
        <w:t>Xử lý các giá trị thiếu (missing values).</w:t>
      </w:r>
    </w:p>
    <w:p w14:paraId="56C73B87" w14:textId="77777777" w:rsidR="00836090" w:rsidRDefault="00836090" w:rsidP="00836090">
      <w:pPr>
        <w:pStyle w:val="Nidungvnbn"/>
        <w:numPr>
          <w:ilvl w:val="0"/>
          <w:numId w:val="62"/>
        </w:numPr>
      </w:pPr>
      <w:r>
        <w:t>Pruning cây để tránh overfitting.</w:t>
      </w:r>
    </w:p>
    <w:p w14:paraId="344381A3" w14:textId="77777777" w:rsidR="00836090" w:rsidRDefault="00836090" w:rsidP="00836090">
      <w:pPr>
        <w:pStyle w:val="Nidungvnbn"/>
        <w:numPr>
          <w:ilvl w:val="0"/>
          <w:numId w:val="63"/>
        </w:numPr>
      </w:pPr>
      <w:r>
        <w:t>Nhược điểm:</w:t>
      </w:r>
    </w:p>
    <w:p w14:paraId="257FCFAB" w14:textId="1CD10AA8" w:rsidR="00836090" w:rsidRDefault="00836090" w:rsidP="00836090">
      <w:pPr>
        <w:pStyle w:val="Nidungvnbn"/>
        <w:numPr>
          <w:ilvl w:val="0"/>
          <w:numId w:val="64"/>
        </w:numPr>
      </w:pPr>
      <w:r>
        <w:t>Có thể khá phức tạp và tốn thời gian tính toán.</w:t>
      </w:r>
    </w:p>
    <w:p w14:paraId="3B2EFE86" w14:textId="77777777" w:rsidR="00836090" w:rsidRPr="00836090" w:rsidRDefault="00836090" w:rsidP="00836090">
      <w:pPr>
        <w:pStyle w:val="Nidungvnbn"/>
        <w:rPr>
          <w:b/>
          <w:bCs/>
        </w:rPr>
      </w:pPr>
      <w:r w:rsidRPr="00836090">
        <w:rPr>
          <w:b/>
          <w:bCs/>
        </w:rPr>
        <w:t>CART (Classification and Regression Trees)</w:t>
      </w:r>
    </w:p>
    <w:p w14:paraId="14E72AB5" w14:textId="77777777" w:rsidR="00836090" w:rsidRDefault="00836090" w:rsidP="00836090">
      <w:pPr>
        <w:pStyle w:val="Nidungvnbn"/>
        <w:numPr>
          <w:ilvl w:val="0"/>
          <w:numId w:val="63"/>
        </w:numPr>
      </w:pPr>
      <w:r>
        <w:t>Mô tả: Được phát triển bởi Breiman và các cộng sự, CART có thể được sử dụng cho cả bài toán phân loại và hồi quy.</w:t>
      </w:r>
    </w:p>
    <w:p w14:paraId="035E14EF" w14:textId="77777777" w:rsidR="00836090" w:rsidRDefault="00836090" w:rsidP="00836090">
      <w:pPr>
        <w:pStyle w:val="Nidungvnbn"/>
        <w:numPr>
          <w:ilvl w:val="0"/>
          <w:numId w:val="63"/>
        </w:numPr>
      </w:pPr>
      <w:r>
        <w:t>Đặc điểm:</w:t>
      </w:r>
    </w:p>
    <w:p w14:paraId="4B55CA9F" w14:textId="77777777" w:rsidR="00836090" w:rsidRDefault="00836090" w:rsidP="00836090">
      <w:pPr>
        <w:pStyle w:val="Nidungvnbn"/>
        <w:numPr>
          <w:ilvl w:val="0"/>
          <w:numId w:val="64"/>
        </w:numPr>
      </w:pPr>
      <w:r>
        <w:lastRenderedPageBreak/>
        <w:t>Sử dụng chỉ số Gini (Gini Impurity) cho phân loại và độ lệch bình phương trung bình (Mean Squared Error) cho hồi quy.</w:t>
      </w:r>
    </w:p>
    <w:p w14:paraId="354B1FA3" w14:textId="77777777" w:rsidR="00836090" w:rsidRDefault="00836090" w:rsidP="00836090">
      <w:pPr>
        <w:pStyle w:val="Nidungvnbn"/>
        <w:numPr>
          <w:ilvl w:val="0"/>
          <w:numId w:val="64"/>
        </w:numPr>
      </w:pPr>
      <w:r>
        <w:t>Pruning cây để tránh overfitting.</w:t>
      </w:r>
    </w:p>
    <w:p w14:paraId="1E097CF2" w14:textId="77777777" w:rsidR="00836090" w:rsidRDefault="00836090" w:rsidP="00836090">
      <w:pPr>
        <w:pStyle w:val="Nidungvnbn"/>
        <w:numPr>
          <w:ilvl w:val="0"/>
          <w:numId w:val="65"/>
        </w:numPr>
      </w:pPr>
      <w:r>
        <w:t>Nhược điểm:</w:t>
      </w:r>
    </w:p>
    <w:p w14:paraId="262082B0" w14:textId="6D0B0363" w:rsidR="00836090" w:rsidRDefault="00836090" w:rsidP="00836090">
      <w:pPr>
        <w:pStyle w:val="Nidungvnbn"/>
        <w:numPr>
          <w:ilvl w:val="0"/>
          <w:numId w:val="66"/>
        </w:numPr>
      </w:pPr>
      <w:r>
        <w:t>Có thể tạo ra các cây phức tạp nếu không pruning đúng cách.</w:t>
      </w:r>
    </w:p>
    <w:p w14:paraId="4F73A916" w14:textId="77777777" w:rsidR="00836090" w:rsidRPr="00836090" w:rsidRDefault="00836090" w:rsidP="00836090">
      <w:pPr>
        <w:pStyle w:val="Nidungvnbn"/>
        <w:rPr>
          <w:b/>
          <w:bCs/>
        </w:rPr>
      </w:pPr>
      <w:r w:rsidRPr="00836090">
        <w:rPr>
          <w:b/>
          <w:bCs/>
        </w:rPr>
        <w:t>CHAID (Chi-squared Automatic Interaction Detector)</w:t>
      </w:r>
    </w:p>
    <w:p w14:paraId="232A7EFF" w14:textId="77777777" w:rsidR="00836090" w:rsidRDefault="00836090" w:rsidP="00836090">
      <w:pPr>
        <w:pStyle w:val="Nidungvnbn"/>
        <w:numPr>
          <w:ilvl w:val="0"/>
          <w:numId w:val="65"/>
        </w:numPr>
      </w:pPr>
      <w:r>
        <w:t>Mô tả: CHAID sử dụng kiểm định Chi-squared để xác định phân tách tốt nhất tại mỗi nút.</w:t>
      </w:r>
    </w:p>
    <w:p w14:paraId="3056B37C" w14:textId="77777777" w:rsidR="00836090" w:rsidRDefault="00836090" w:rsidP="00836090">
      <w:pPr>
        <w:pStyle w:val="Nidungvnbn"/>
        <w:numPr>
          <w:ilvl w:val="0"/>
          <w:numId w:val="65"/>
        </w:numPr>
      </w:pPr>
      <w:r>
        <w:t>Đặc điểm:</w:t>
      </w:r>
    </w:p>
    <w:p w14:paraId="09307464" w14:textId="77777777" w:rsidR="00836090" w:rsidRDefault="00836090" w:rsidP="00836090">
      <w:pPr>
        <w:pStyle w:val="Nidungvnbn"/>
        <w:numPr>
          <w:ilvl w:val="0"/>
          <w:numId w:val="66"/>
        </w:numPr>
      </w:pPr>
      <w:r>
        <w:t>Thích hợp cho cả bài toán phân loại và hồi quy.</w:t>
      </w:r>
    </w:p>
    <w:p w14:paraId="22EDD9BA" w14:textId="77777777" w:rsidR="00836090" w:rsidRDefault="00836090" w:rsidP="00836090">
      <w:pPr>
        <w:pStyle w:val="Nidungvnbn"/>
        <w:numPr>
          <w:ilvl w:val="0"/>
          <w:numId w:val="66"/>
        </w:numPr>
      </w:pPr>
      <w:r>
        <w:t>Tạo ra các cây quyết định không nhị phân (các nút có thể có nhiều nhánh hơn).</w:t>
      </w:r>
    </w:p>
    <w:p w14:paraId="19C66D4B" w14:textId="77777777" w:rsidR="00836090" w:rsidRDefault="00836090" w:rsidP="00836090">
      <w:pPr>
        <w:pStyle w:val="Nidungvnbn"/>
        <w:numPr>
          <w:ilvl w:val="0"/>
          <w:numId w:val="67"/>
        </w:numPr>
      </w:pPr>
      <w:r>
        <w:t>Nhược điểm:</w:t>
      </w:r>
    </w:p>
    <w:p w14:paraId="6E5DF4EE" w14:textId="6C5B9CFA" w:rsidR="00836090" w:rsidRDefault="00836090" w:rsidP="00836090">
      <w:pPr>
        <w:pStyle w:val="Nidungvnbn"/>
        <w:numPr>
          <w:ilvl w:val="0"/>
          <w:numId w:val="68"/>
        </w:numPr>
      </w:pPr>
      <w:r>
        <w:t>Có thể tạo ra cây phức tạp và khó hiểu.</w:t>
      </w:r>
    </w:p>
    <w:p w14:paraId="2FCF604F" w14:textId="5D88B4E3" w:rsidR="00580A4C" w:rsidRDefault="00580A4C" w:rsidP="00580A4C">
      <w:pPr>
        <w:pStyle w:val="Heading3"/>
      </w:pPr>
      <w:bookmarkStart w:id="24" w:name="_Toc171863849"/>
      <w:r>
        <w:t>Ứng dụng của Decision Tree</w:t>
      </w:r>
      <w:bookmarkEnd w:id="24"/>
    </w:p>
    <w:p w14:paraId="1CDBB304" w14:textId="18449526" w:rsidR="00580A4C" w:rsidRDefault="00580A4C" w:rsidP="00580A4C">
      <w:pPr>
        <w:pStyle w:val="Nidungvnbn"/>
      </w:pPr>
      <w:r>
        <w:t>Các thuật toán cây quyết định được sử dụng rộng rãi trong một loạt các ứng dụng học máy, bao gồm:</w:t>
      </w:r>
    </w:p>
    <w:p w14:paraId="1AE7E9BA" w14:textId="1E570CB2" w:rsidR="00580A4C" w:rsidRDefault="00580A4C" w:rsidP="00580A4C">
      <w:pPr>
        <w:pStyle w:val="Nidungvnbn"/>
        <w:numPr>
          <w:ilvl w:val="0"/>
          <w:numId w:val="67"/>
        </w:numPr>
      </w:pPr>
      <w:r>
        <w:t>Phân loại (Classification):</w:t>
      </w:r>
    </w:p>
    <w:p w14:paraId="4DFE3D84" w14:textId="77777777" w:rsidR="00580A4C" w:rsidRDefault="00580A4C" w:rsidP="00580A4C">
      <w:pPr>
        <w:pStyle w:val="Nidungvnbn"/>
        <w:numPr>
          <w:ilvl w:val="0"/>
          <w:numId w:val="68"/>
        </w:numPr>
      </w:pPr>
      <w:r>
        <w:t>Phát hiện gian lận trong giao dịch tài chính.</w:t>
      </w:r>
    </w:p>
    <w:p w14:paraId="2D8ACC98" w14:textId="77777777" w:rsidR="00580A4C" w:rsidRDefault="00580A4C" w:rsidP="00580A4C">
      <w:pPr>
        <w:pStyle w:val="Nidungvnbn"/>
        <w:numPr>
          <w:ilvl w:val="0"/>
          <w:numId w:val="68"/>
        </w:numPr>
      </w:pPr>
      <w:r>
        <w:t>Chẩn đoán y khoa, phân loại bệnh dựa trên các triệu chứng.</w:t>
      </w:r>
    </w:p>
    <w:p w14:paraId="06BDE869" w14:textId="40D79C50" w:rsidR="00580A4C" w:rsidRDefault="00580A4C" w:rsidP="00580A4C">
      <w:pPr>
        <w:pStyle w:val="Nidungvnbn"/>
        <w:numPr>
          <w:ilvl w:val="0"/>
          <w:numId w:val="68"/>
        </w:numPr>
      </w:pPr>
      <w:r>
        <w:t>Phân loại email vào các thư mục khác nhau, như thư rác và thư quan trọng.</w:t>
      </w:r>
    </w:p>
    <w:p w14:paraId="2138E388" w14:textId="65ED5DE2" w:rsidR="00B91F1B" w:rsidRDefault="00B91F1B" w:rsidP="007F40D1">
      <w:pPr>
        <w:pStyle w:val="Nidungvnbn"/>
        <w:numPr>
          <w:ilvl w:val="0"/>
          <w:numId w:val="67"/>
        </w:numPr>
      </w:pPr>
      <w:r>
        <w:t>Hồi quy (Regression):</w:t>
      </w:r>
    </w:p>
    <w:p w14:paraId="1E7DAD74" w14:textId="77777777" w:rsidR="00B91F1B" w:rsidRDefault="00B91F1B" w:rsidP="00B91F1B">
      <w:pPr>
        <w:pStyle w:val="Nidungvnbn"/>
        <w:numPr>
          <w:ilvl w:val="0"/>
          <w:numId w:val="69"/>
        </w:numPr>
      </w:pPr>
      <w:r>
        <w:t>Dự đoán giá nhà dựa trên các đặc điểm như diện tích, vị trí, số phòng.</w:t>
      </w:r>
    </w:p>
    <w:p w14:paraId="56740BD6" w14:textId="77777777" w:rsidR="00B91F1B" w:rsidRDefault="00B91F1B" w:rsidP="00B91F1B">
      <w:pPr>
        <w:pStyle w:val="Nidungvnbn"/>
        <w:numPr>
          <w:ilvl w:val="0"/>
          <w:numId w:val="69"/>
        </w:numPr>
      </w:pPr>
      <w:r>
        <w:t>Dự đoán doanh thu bán hàng dựa trên các yếu tố thị trường, quảng cáo.</w:t>
      </w:r>
    </w:p>
    <w:p w14:paraId="0F6C5D4B" w14:textId="3CF702A2" w:rsidR="00580A4C" w:rsidRDefault="00B91F1B" w:rsidP="00B91F1B">
      <w:pPr>
        <w:pStyle w:val="Nidungvnbn"/>
        <w:numPr>
          <w:ilvl w:val="0"/>
          <w:numId w:val="69"/>
        </w:numPr>
      </w:pPr>
      <w:r>
        <w:t>Dự đoán nhu cầu năng lượng hoặc tiêu thụ điện.</w:t>
      </w:r>
    </w:p>
    <w:p w14:paraId="054A47B5" w14:textId="4B934146" w:rsidR="00B91F1B" w:rsidRDefault="00B91F1B" w:rsidP="00137F9A">
      <w:pPr>
        <w:pStyle w:val="Nidungvnbn"/>
        <w:numPr>
          <w:ilvl w:val="0"/>
          <w:numId w:val="67"/>
        </w:numPr>
      </w:pPr>
      <w:r>
        <w:lastRenderedPageBreak/>
        <w:t>Phân tích khách hàng (Customer Analysis):</w:t>
      </w:r>
    </w:p>
    <w:p w14:paraId="0DAD9757" w14:textId="77777777" w:rsidR="00B91F1B" w:rsidRDefault="00B91F1B" w:rsidP="00B91F1B">
      <w:pPr>
        <w:pStyle w:val="Nidungvnbn"/>
        <w:numPr>
          <w:ilvl w:val="0"/>
          <w:numId w:val="70"/>
        </w:numPr>
      </w:pPr>
      <w:r>
        <w:t>Phân đoạn thị trường, xác định nhóm khách hàng có hành vi mua sắm tương tự.</w:t>
      </w:r>
    </w:p>
    <w:p w14:paraId="57939B01" w14:textId="77777777" w:rsidR="00B91F1B" w:rsidRDefault="00B91F1B" w:rsidP="00B91F1B">
      <w:pPr>
        <w:pStyle w:val="Nidungvnbn"/>
        <w:numPr>
          <w:ilvl w:val="0"/>
          <w:numId w:val="70"/>
        </w:numPr>
      </w:pPr>
      <w:r>
        <w:t>Dự đoán khả năng khách hàng rời bỏ dịch vụ (churn prediction).</w:t>
      </w:r>
    </w:p>
    <w:p w14:paraId="41EB3F15" w14:textId="54AE4A42" w:rsidR="00B91F1B" w:rsidRDefault="00B91F1B" w:rsidP="00B91F1B">
      <w:pPr>
        <w:pStyle w:val="Nidungvnbn"/>
        <w:numPr>
          <w:ilvl w:val="0"/>
          <w:numId w:val="70"/>
        </w:numPr>
      </w:pPr>
      <w:r>
        <w:t>Phân tích giá trị khách hàng để tối ưu hóa chiến lược marketing.</w:t>
      </w:r>
    </w:p>
    <w:p w14:paraId="729DA468" w14:textId="4D27B37E" w:rsidR="00B91F1B" w:rsidRDefault="00B91F1B" w:rsidP="00B91F1B">
      <w:pPr>
        <w:pStyle w:val="Heading3"/>
      </w:pPr>
      <w:bookmarkStart w:id="25" w:name="_Toc171863850"/>
      <w:r>
        <w:t>Ưu điểm và nhược điểm của Decision Tree</w:t>
      </w:r>
      <w:bookmarkEnd w:id="25"/>
    </w:p>
    <w:p w14:paraId="1ABFFE38" w14:textId="22B1A457" w:rsidR="00B91F1B" w:rsidRDefault="00B91F1B" w:rsidP="00B91F1B">
      <w:pPr>
        <w:pStyle w:val="Nidungvnbn"/>
      </w:pPr>
      <w:r>
        <w:t>Ưu điểm:</w:t>
      </w:r>
    </w:p>
    <w:p w14:paraId="12B3386C" w14:textId="3B06DBB3" w:rsidR="00B91F1B" w:rsidRDefault="00B91F1B" w:rsidP="00D411B3">
      <w:pPr>
        <w:pStyle w:val="Nidungvnbn"/>
        <w:numPr>
          <w:ilvl w:val="0"/>
          <w:numId w:val="67"/>
        </w:numPr>
      </w:pPr>
      <w:r>
        <w:t>Dễ hiểu và dễ triển khai:</w:t>
      </w:r>
    </w:p>
    <w:p w14:paraId="008837F1" w14:textId="77777777" w:rsidR="00B91F1B" w:rsidRDefault="00B91F1B" w:rsidP="00B91F1B">
      <w:pPr>
        <w:pStyle w:val="Nidungvnbn"/>
        <w:numPr>
          <w:ilvl w:val="0"/>
          <w:numId w:val="71"/>
        </w:numPr>
      </w:pPr>
      <w:r>
        <w:t>Kết quả của cây quyết định có thể được diễn giải dễ dàng bằng các biểu đồ cây.</w:t>
      </w:r>
    </w:p>
    <w:p w14:paraId="0772485F" w14:textId="04D6CE94" w:rsidR="00B91F1B" w:rsidRDefault="00B91F1B" w:rsidP="00B91F1B">
      <w:pPr>
        <w:pStyle w:val="Nidungvnbn"/>
        <w:numPr>
          <w:ilvl w:val="0"/>
          <w:numId w:val="71"/>
        </w:numPr>
      </w:pPr>
      <w:r>
        <w:t>Quyết định tại mỗi nút rất trực quan, dễ dàng giải thích cho người không chuyên.</w:t>
      </w:r>
    </w:p>
    <w:p w14:paraId="6331A60A" w14:textId="0C0BC439" w:rsidR="00B91F1B" w:rsidRDefault="00B91F1B" w:rsidP="00E60878">
      <w:pPr>
        <w:pStyle w:val="Nidungvnbn"/>
        <w:numPr>
          <w:ilvl w:val="0"/>
          <w:numId w:val="67"/>
        </w:numPr>
      </w:pPr>
      <w:r>
        <w:t>Xử lý tốt cả dữ liệu phân loại và liên tục:</w:t>
      </w:r>
    </w:p>
    <w:p w14:paraId="02BBC0A7" w14:textId="77777777" w:rsidR="00B91F1B" w:rsidRDefault="00B91F1B" w:rsidP="00B91F1B">
      <w:pPr>
        <w:pStyle w:val="Nidungvnbn"/>
        <w:numPr>
          <w:ilvl w:val="0"/>
          <w:numId w:val="72"/>
        </w:numPr>
      </w:pPr>
      <w:r>
        <w:t>Có thể áp dụng cho cả bài toán phân loại và hồi quy.</w:t>
      </w:r>
    </w:p>
    <w:p w14:paraId="4E693093" w14:textId="77DA732C" w:rsidR="00B91F1B" w:rsidRDefault="00B91F1B" w:rsidP="00B91F1B">
      <w:pPr>
        <w:pStyle w:val="Nidungvnbn"/>
        <w:numPr>
          <w:ilvl w:val="0"/>
          <w:numId w:val="72"/>
        </w:numPr>
      </w:pPr>
      <w:r>
        <w:t>Hỗ trợ dữ liệu với nhiều loại thuộc tính khác nhau.</w:t>
      </w:r>
    </w:p>
    <w:p w14:paraId="4B896A63" w14:textId="721E8D61" w:rsidR="00B91F1B" w:rsidRDefault="00B91F1B" w:rsidP="00B91F1B">
      <w:pPr>
        <w:pStyle w:val="Nidungvnbn"/>
        <w:numPr>
          <w:ilvl w:val="0"/>
          <w:numId w:val="67"/>
        </w:numPr>
      </w:pPr>
      <w:r>
        <w:t>Không yêu cầu tiền xử lý dữ liệu nhiều:</w:t>
      </w:r>
    </w:p>
    <w:p w14:paraId="71C32942" w14:textId="77777777" w:rsidR="00B91F1B" w:rsidRDefault="00B91F1B" w:rsidP="00B91F1B">
      <w:pPr>
        <w:pStyle w:val="Nidungvnbn"/>
        <w:numPr>
          <w:ilvl w:val="0"/>
          <w:numId w:val="73"/>
        </w:numPr>
      </w:pPr>
      <w:r>
        <w:t>Không cần chuẩn hóa dữ liệu hoặc loại bỏ giá trị thiếu.</w:t>
      </w:r>
    </w:p>
    <w:p w14:paraId="4D9848AE" w14:textId="6712CC40" w:rsidR="00B91F1B" w:rsidRDefault="00B91F1B" w:rsidP="00B91F1B">
      <w:pPr>
        <w:pStyle w:val="Nidungvnbn"/>
        <w:numPr>
          <w:ilvl w:val="0"/>
          <w:numId w:val="73"/>
        </w:numPr>
      </w:pPr>
      <w:r>
        <w:t>Không bị ảnh hưởng nhiều bởi các thuộc tính không quan trọng.</w:t>
      </w:r>
    </w:p>
    <w:p w14:paraId="368F8CB3" w14:textId="6A6A7F64" w:rsidR="00B91F1B" w:rsidRDefault="00B91F1B" w:rsidP="00294B01">
      <w:pPr>
        <w:pStyle w:val="Nidungvnbn"/>
        <w:numPr>
          <w:ilvl w:val="0"/>
          <w:numId w:val="67"/>
        </w:numPr>
      </w:pPr>
      <w:r>
        <w:t>Xử lý tốt các tương tác phi tuyến tính giữa các thuộc tính:</w:t>
      </w:r>
    </w:p>
    <w:p w14:paraId="124CA625" w14:textId="3C157430" w:rsidR="00B91F1B" w:rsidRDefault="00B91F1B" w:rsidP="00B91F1B">
      <w:pPr>
        <w:pStyle w:val="Nidungvnbn"/>
        <w:numPr>
          <w:ilvl w:val="0"/>
          <w:numId w:val="74"/>
        </w:numPr>
      </w:pPr>
      <w:r>
        <w:t>Có thể tìm ra các mối quan hệ phức tạp giữa các thuộc tính mà các mô hình tuyến tính có thể bỏ sót.</w:t>
      </w:r>
    </w:p>
    <w:p w14:paraId="3AC24D9A" w14:textId="56780E3E" w:rsidR="00B91F1B" w:rsidRPr="00B91F1B" w:rsidRDefault="00B91F1B" w:rsidP="00B91F1B">
      <w:pPr>
        <w:pStyle w:val="Nidungvnbn"/>
      </w:pPr>
      <w:r>
        <w:t>Nhược điểm:</w:t>
      </w:r>
    </w:p>
    <w:p w14:paraId="1F2B33B1" w14:textId="36D19C03" w:rsidR="00B91F1B" w:rsidRDefault="00B91F1B" w:rsidP="00B91F1B">
      <w:pPr>
        <w:pStyle w:val="Nidungvnbn"/>
        <w:numPr>
          <w:ilvl w:val="0"/>
          <w:numId w:val="67"/>
        </w:numPr>
      </w:pPr>
      <w:r>
        <w:t>Dễ bị overfitting:</w:t>
      </w:r>
    </w:p>
    <w:p w14:paraId="576ADF92" w14:textId="77777777" w:rsidR="00B91F1B" w:rsidRDefault="00B91F1B" w:rsidP="00B91F1B">
      <w:pPr>
        <w:pStyle w:val="Nidungvnbn"/>
        <w:numPr>
          <w:ilvl w:val="0"/>
          <w:numId w:val="74"/>
        </w:numPr>
      </w:pPr>
      <w:r>
        <w:t>Cây quyết định có thể học quá mức các chi tiết của dữ liệu huấn luyện, dẫn đến hiệu suất kém trên dữ liệu mới.</w:t>
      </w:r>
    </w:p>
    <w:p w14:paraId="3A0FCED0" w14:textId="77777777" w:rsidR="00B91F1B" w:rsidRDefault="00B91F1B" w:rsidP="00B91F1B">
      <w:pPr>
        <w:pStyle w:val="Nidungvnbn"/>
        <w:numPr>
          <w:ilvl w:val="0"/>
          <w:numId w:val="74"/>
        </w:numPr>
      </w:pPr>
      <w:r>
        <w:t>Cần phải áp dụng kỹ thuật pruning để giảm thiểu vấn đề này.</w:t>
      </w:r>
    </w:p>
    <w:p w14:paraId="0B7DD530" w14:textId="77777777" w:rsidR="00B91F1B" w:rsidRDefault="00B91F1B" w:rsidP="00B91F1B">
      <w:pPr>
        <w:pStyle w:val="Nidungvnbn"/>
        <w:numPr>
          <w:ilvl w:val="0"/>
          <w:numId w:val="67"/>
        </w:numPr>
      </w:pPr>
      <w:r>
        <w:t>Không ổn định:</w:t>
      </w:r>
    </w:p>
    <w:p w14:paraId="75683AD2" w14:textId="77777777" w:rsidR="00B91F1B" w:rsidRDefault="00B91F1B" w:rsidP="00B91F1B">
      <w:pPr>
        <w:pStyle w:val="Nidungvnbn"/>
      </w:pPr>
    </w:p>
    <w:p w14:paraId="3AA586D2" w14:textId="77777777" w:rsidR="00B91F1B" w:rsidRDefault="00B91F1B" w:rsidP="00B91F1B">
      <w:pPr>
        <w:pStyle w:val="Nidungvnbn"/>
        <w:numPr>
          <w:ilvl w:val="0"/>
          <w:numId w:val="75"/>
        </w:numPr>
      </w:pPr>
      <w:r>
        <w:lastRenderedPageBreak/>
        <w:t>Một thay đổi nhỏ trong dữ liệu có thể dẫn đến cấu trúc cây rất khác nhau.</w:t>
      </w:r>
    </w:p>
    <w:p w14:paraId="7B31FBEE" w14:textId="77777777" w:rsidR="00B91F1B" w:rsidRDefault="00B91F1B" w:rsidP="00B91F1B">
      <w:pPr>
        <w:pStyle w:val="Nidungvnbn"/>
        <w:numPr>
          <w:ilvl w:val="0"/>
          <w:numId w:val="75"/>
        </w:numPr>
      </w:pPr>
      <w:r>
        <w:t>Các thuộc tính khác nhau có thể gây ra các cây khác nhau khi huấn luyện lại trên cùng một dữ liệu.</w:t>
      </w:r>
    </w:p>
    <w:p w14:paraId="1866DA0F" w14:textId="1E08755D" w:rsidR="00B91F1B" w:rsidRDefault="00B91F1B" w:rsidP="00B91F1B">
      <w:pPr>
        <w:pStyle w:val="Nidungvnbn"/>
        <w:numPr>
          <w:ilvl w:val="0"/>
          <w:numId w:val="67"/>
        </w:numPr>
      </w:pPr>
      <w:r>
        <w:t>Hiệu suất kém khi xử lý các thuộc tính với giá trị nhỏ:</w:t>
      </w:r>
    </w:p>
    <w:p w14:paraId="3CC838A2" w14:textId="77777777" w:rsidR="00B91F1B" w:rsidRDefault="00B91F1B" w:rsidP="00B91F1B">
      <w:pPr>
        <w:pStyle w:val="Nidungvnbn"/>
        <w:numPr>
          <w:ilvl w:val="0"/>
          <w:numId w:val="76"/>
        </w:numPr>
      </w:pPr>
      <w:r>
        <w:t>Các thuộc tính với giá trị nhỏ có thể không được chọn làm thuộc tính phân tách chính.</w:t>
      </w:r>
    </w:p>
    <w:p w14:paraId="683167C1" w14:textId="77777777" w:rsidR="00B91F1B" w:rsidRDefault="00B91F1B" w:rsidP="00B91F1B">
      <w:pPr>
        <w:pStyle w:val="Nidungvnbn"/>
        <w:numPr>
          <w:ilvl w:val="0"/>
          <w:numId w:val="76"/>
        </w:numPr>
      </w:pPr>
      <w:r>
        <w:t>Đặc biệt khi có nhiều thuộc tính với giá trị không đồng đều.</w:t>
      </w:r>
    </w:p>
    <w:p w14:paraId="51AC818E" w14:textId="3F56B411" w:rsidR="00B91F1B" w:rsidRDefault="00B91F1B" w:rsidP="00B91F1B">
      <w:pPr>
        <w:pStyle w:val="Nidungvnbn"/>
        <w:numPr>
          <w:ilvl w:val="0"/>
          <w:numId w:val="67"/>
        </w:numPr>
      </w:pPr>
      <w:r>
        <w:t>Khả năng tổng quát hóa kém:</w:t>
      </w:r>
    </w:p>
    <w:p w14:paraId="61F3113B" w14:textId="77777777" w:rsidR="00B91F1B" w:rsidRDefault="00B91F1B" w:rsidP="00B91F1B">
      <w:pPr>
        <w:pStyle w:val="Nidungvnbn"/>
        <w:numPr>
          <w:ilvl w:val="0"/>
          <w:numId w:val="77"/>
        </w:numPr>
      </w:pPr>
      <w:r>
        <w:t>Khi dữ liệu có quá nhiều lớp hoặc giá trị, cây quyết định có thể không tổng quát hóa tốt.</w:t>
      </w:r>
    </w:p>
    <w:p w14:paraId="345BD05B" w14:textId="44E8ECCF" w:rsidR="00B91F1B" w:rsidRPr="00B91F1B" w:rsidRDefault="00B91F1B" w:rsidP="00B91F1B">
      <w:pPr>
        <w:pStyle w:val="Nidungvnbn"/>
        <w:numPr>
          <w:ilvl w:val="0"/>
          <w:numId w:val="77"/>
        </w:numPr>
      </w:pPr>
      <w:r>
        <w:t>Điều này dẫn đến các quyết định sai lầm khi áp dụng trên dữ liệu mới.</w:t>
      </w:r>
    </w:p>
    <w:p w14:paraId="38F6A8E9" w14:textId="77777777" w:rsidR="000044BC" w:rsidRDefault="004F79A0" w:rsidP="00BF2FF1">
      <w:pPr>
        <w:pStyle w:val="Heading1"/>
        <w:rPr>
          <w:lang w:val="en-US"/>
        </w:rPr>
      </w:pPr>
      <w:bookmarkStart w:id="26" w:name="_Toc171863851"/>
      <w:r>
        <w:rPr>
          <w:lang w:val="en-US"/>
        </w:rPr>
        <w:t>THỰC NGHIỆM</w:t>
      </w:r>
      <w:bookmarkEnd w:id="26"/>
    </w:p>
    <w:p w14:paraId="69BABF4B" w14:textId="036AF89D" w:rsidR="00394013" w:rsidRDefault="009F1F89" w:rsidP="00546D2F">
      <w:pPr>
        <w:pStyle w:val="Heading2"/>
        <w:rPr>
          <w:lang w:val="en-US"/>
        </w:rPr>
      </w:pPr>
      <w:r>
        <w:rPr>
          <w:lang w:val="en-US"/>
        </w:rPr>
        <w:t>Yêu cầu đặt ra</w:t>
      </w:r>
    </w:p>
    <w:p w14:paraId="0A86BFE9" w14:textId="7BEA518B" w:rsidR="009F1F89" w:rsidRDefault="009F1F89" w:rsidP="009F1F89">
      <w:pPr>
        <w:pStyle w:val="Nidungvnbn"/>
        <w:numPr>
          <w:ilvl w:val="0"/>
          <w:numId w:val="67"/>
        </w:numPr>
        <w:rPr>
          <w:lang w:val="fr-FR"/>
        </w:rPr>
      </w:pPr>
      <w:r w:rsidRPr="009F1F89">
        <w:rPr>
          <w:lang w:val="fr-FR"/>
        </w:rPr>
        <w:t xml:space="preserve">Cài đặt: Mininet, Ubuntu 20.4.6, </w:t>
      </w:r>
      <w:r>
        <w:rPr>
          <w:lang w:val="fr-FR"/>
        </w:rPr>
        <w:t>Ryu, Python 3, Git</w:t>
      </w:r>
    </w:p>
    <w:p w14:paraId="7C4D7E99" w14:textId="41920EA2" w:rsidR="009F1F89" w:rsidRDefault="009F1F89" w:rsidP="009F1F89">
      <w:pPr>
        <w:pStyle w:val="Nidungvnbn"/>
        <w:numPr>
          <w:ilvl w:val="0"/>
          <w:numId w:val="67"/>
        </w:numPr>
        <w:rPr>
          <w:lang w:val="fr-FR"/>
        </w:rPr>
      </w:pPr>
      <w:r>
        <w:rPr>
          <w:lang w:val="fr-FR"/>
        </w:rPr>
        <w:t xml:space="preserve">Yêu cầu về mạng : </w:t>
      </w:r>
    </w:p>
    <w:p w14:paraId="344E5ABD" w14:textId="593385A0" w:rsidR="009F1F89" w:rsidRDefault="009F1F89" w:rsidP="009F1F89">
      <w:pPr>
        <w:pStyle w:val="Heading2"/>
        <w:rPr>
          <w:lang w:val="en-US"/>
        </w:rPr>
      </w:pPr>
      <w:r>
        <w:rPr>
          <w:lang w:val="en-US"/>
        </w:rPr>
        <w:t>Thiết kế hệ thống</w:t>
      </w:r>
    </w:p>
    <w:p w14:paraId="5EEDB6F0" w14:textId="77777777" w:rsidR="00397F1D" w:rsidRDefault="00397F1D" w:rsidP="00397F1D">
      <w:pPr>
        <w:pStyle w:val="Caption"/>
        <w:keepNext/>
      </w:pPr>
      <w:r>
        <w:rPr>
          <w:noProof/>
        </w:rPr>
        <w:lastRenderedPageBreak/>
        <w:drawing>
          <wp:inline distT="0" distB="0" distL="0" distR="0" wp14:anchorId="29F81AAA" wp14:editId="76748629">
            <wp:extent cx="6173898" cy="3181109"/>
            <wp:effectExtent l="0" t="0" r="0" b="635"/>
            <wp:docPr id="1226635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2898" cy="3211509"/>
                    </a:xfrm>
                    <a:prstGeom prst="rect">
                      <a:avLst/>
                    </a:prstGeom>
                    <a:noFill/>
                  </pic:spPr>
                </pic:pic>
              </a:graphicData>
            </a:graphic>
          </wp:inline>
        </w:drawing>
      </w:r>
    </w:p>
    <w:p w14:paraId="7A8D89CC" w14:textId="34581C6C" w:rsidR="00397F1D" w:rsidRPr="00397F1D" w:rsidRDefault="00397F1D" w:rsidP="00397F1D">
      <w:pPr>
        <w:pStyle w:val="Caption"/>
      </w:pPr>
      <w:r>
        <w:t xml:space="preserve">Hình </w:t>
      </w:r>
      <w:r>
        <w:fldChar w:fldCharType="begin"/>
      </w:r>
      <w:r>
        <w:instrText xml:space="preserve"> SEQ Hình \* ARABIC </w:instrText>
      </w:r>
      <w:r>
        <w:fldChar w:fldCharType="separate"/>
      </w:r>
      <w:r>
        <w:rPr>
          <w:noProof/>
        </w:rPr>
        <w:t>5</w:t>
      </w:r>
      <w:r>
        <w:fldChar w:fldCharType="end"/>
      </w:r>
      <w:r>
        <w:t>: Thiết kế hệ thống SDN</w:t>
      </w:r>
    </w:p>
    <w:p w14:paraId="3E18776D" w14:textId="23F629CB" w:rsidR="009F1F89" w:rsidRDefault="009F1F89" w:rsidP="009F1F89">
      <w:pPr>
        <w:pStyle w:val="Heading2"/>
        <w:rPr>
          <w:lang w:val="en-US"/>
        </w:rPr>
      </w:pPr>
      <w:r>
        <w:rPr>
          <w:lang w:val="en-US"/>
        </w:rPr>
        <w:t>Thu thập dữ liệu</w:t>
      </w:r>
    </w:p>
    <w:p w14:paraId="759366C1" w14:textId="77777777" w:rsidR="009F1F89" w:rsidRDefault="009F1F89" w:rsidP="009F1F89">
      <w:pPr>
        <w:pStyle w:val="Caption"/>
        <w:keepNext/>
      </w:pPr>
      <w:r>
        <w:rPr>
          <w:noProof/>
        </w:rPr>
        <w:drawing>
          <wp:inline distT="0" distB="0" distL="0" distR="0" wp14:anchorId="56DC3F4E" wp14:editId="06E4E35A">
            <wp:extent cx="5579745" cy="1355090"/>
            <wp:effectExtent l="0" t="0" r="1905" b="0"/>
            <wp:docPr id="63555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54079" name=""/>
                    <pic:cNvPicPr/>
                  </pic:nvPicPr>
                  <pic:blipFill>
                    <a:blip r:embed="rId17"/>
                    <a:stretch>
                      <a:fillRect/>
                    </a:stretch>
                  </pic:blipFill>
                  <pic:spPr>
                    <a:xfrm>
                      <a:off x="0" y="0"/>
                      <a:ext cx="5579745" cy="1355090"/>
                    </a:xfrm>
                    <a:prstGeom prst="rect">
                      <a:avLst/>
                    </a:prstGeom>
                  </pic:spPr>
                </pic:pic>
              </a:graphicData>
            </a:graphic>
          </wp:inline>
        </w:drawing>
      </w:r>
    </w:p>
    <w:p w14:paraId="71B0BBAF" w14:textId="47EAF4FD" w:rsidR="009F1F89" w:rsidRDefault="009F1F89" w:rsidP="009F1F89">
      <w:pPr>
        <w:pStyle w:val="Caption"/>
      </w:pPr>
      <w:r w:rsidRPr="009F1F89">
        <w:t xml:space="preserve">Hình </w:t>
      </w:r>
      <w:r>
        <w:fldChar w:fldCharType="begin"/>
      </w:r>
      <w:r w:rsidRPr="009F1F89">
        <w:instrText xml:space="preserve"> SEQ Hình \* ARABIC </w:instrText>
      </w:r>
      <w:r>
        <w:fldChar w:fldCharType="separate"/>
      </w:r>
      <w:r w:rsidR="00397F1D">
        <w:rPr>
          <w:noProof/>
        </w:rPr>
        <w:t>6</w:t>
      </w:r>
      <w:r>
        <w:fldChar w:fldCharType="end"/>
      </w:r>
      <w:r w:rsidRPr="009F1F89">
        <w:t>: Sơ đồ quá tr</w:t>
      </w:r>
      <w:r>
        <w:t>ình thu thập dataset</w:t>
      </w:r>
    </w:p>
    <w:p w14:paraId="104E1BAD" w14:textId="733F9BB6" w:rsidR="009F1F89" w:rsidRDefault="00D832E8" w:rsidP="00D832E8">
      <w:pPr>
        <w:pStyle w:val="Nidungvnbn"/>
      </w:pPr>
      <w:r>
        <w:t xml:space="preserve">Hình </w:t>
      </w:r>
      <w:r>
        <w:t>5</w:t>
      </w:r>
      <w:r>
        <w:t xml:space="preserve"> mô tả quá trình thu thập dữ liệu để xây dựng dataset, dữ liệu được</w:t>
      </w:r>
      <w:r>
        <w:t xml:space="preserve"> </w:t>
      </w:r>
      <w:r>
        <w:t>thu thập trong 2 loại lưu lượng là bình thường và lưu lượng trong trường hợp tấn</w:t>
      </w:r>
      <w:r>
        <w:t xml:space="preserve"> </w:t>
      </w:r>
      <w:r>
        <w:t>công DDoS. Dữ liệu thu thập từ 2 loại lưu lượng được tiến hành trích xuất đặc</w:t>
      </w:r>
      <w:r>
        <w:t xml:space="preserve"> </w:t>
      </w:r>
      <w:r>
        <w:t>trưng, các đặc trưng được mô tả như bảng 3, nhãn 1 sẽ được gán cho lưu lượng</w:t>
      </w:r>
      <w:r>
        <w:t xml:space="preserve"> </w:t>
      </w:r>
      <w:r>
        <w:t>bình thường, nhãn 0 sẽ được gán cho trường hợp có DDoS. Dataset này sau đó</w:t>
      </w:r>
      <w:r>
        <w:t xml:space="preserve"> </w:t>
      </w:r>
      <w:r>
        <w:t>được sử dụng để huấn luyện mô hình máy học tại khối "Train Model". Mô hình</w:t>
      </w:r>
      <w:r>
        <w:t xml:space="preserve"> </w:t>
      </w:r>
      <w:r>
        <w:t>được huấn luyện có thể được sử dụng để phân loại và phát hiện tấn công DDoS</w:t>
      </w:r>
      <w:r>
        <w:t xml:space="preserve"> </w:t>
      </w:r>
      <w:r>
        <w:t>dựa trên dữ liệu lưu lượng mạng. Quy trình này thể hiện một hệ thống phát hiện</w:t>
      </w:r>
      <w:r>
        <w:t xml:space="preserve"> </w:t>
      </w:r>
      <w:r>
        <w:t xml:space="preserve">tấn công DDoS bằng cách sử </w:t>
      </w:r>
      <w:r>
        <w:lastRenderedPageBreak/>
        <w:t>dụng kỹ thuật học máy có giám sát, trong đó dữ liệu</w:t>
      </w:r>
      <w:r>
        <w:t xml:space="preserve"> </w:t>
      </w:r>
      <w:r>
        <w:t>bình thường và dữ liệu tấn công được gán nhãn khác nhau để huấn luyện mô hình</w:t>
      </w:r>
      <w:r>
        <w:t xml:space="preserve"> </w:t>
      </w:r>
      <w:r>
        <w:t>phân loại.</w:t>
      </w:r>
    </w:p>
    <w:p w14:paraId="15B1E9E6" w14:textId="77777777" w:rsidR="000F080C" w:rsidRPr="009F1F89" w:rsidRDefault="000F080C" w:rsidP="00D832E8">
      <w:pPr>
        <w:pStyle w:val="Nidungvnbn"/>
      </w:pPr>
    </w:p>
    <w:tbl>
      <w:tblPr>
        <w:tblStyle w:val="TableGrid"/>
        <w:tblW w:w="0" w:type="auto"/>
        <w:tblLook w:val="04A0" w:firstRow="1" w:lastRow="0" w:firstColumn="1" w:lastColumn="0" w:noHBand="0" w:noVBand="1"/>
      </w:tblPr>
      <w:tblGrid>
        <w:gridCol w:w="4388"/>
        <w:gridCol w:w="4389"/>
      </w:tblGrid>
      <w:tr w:rsidR="00FD0674" w14:paraId="02670A11" w14:textId="77777777" w:rsidTr="00FD0674">
        <w:tc>
          <w:tcPr>
            <w:tcW w:w="4388" w:type="dxa"/>
          </w:tcPr>
          <w:p w14:paraId="043E9C0B" w14:textId="667F6BF7" w:rsidR="00FD0674" w:rsidRPr="005E3C75" w:rsidRDefault="00FD0674" w:rsidP="00546D2F">
            <w:pPr>
              <w:pStyle w:val="Nidungvnbn"/>
              <w:ind w:firstLine="0"/>
              <w:rPr>
                <w:b/>
                <w:bCs/>
              </w:rPr>
            </w:pPr>
            <w:r w:rsidRPr="005E3C75">
              <w:rPr>
                <w:b/>
                <w:bCs/>
              </w:rPr>
              <w:t>Tên trường</w:t>
            </w:r>
          </w:p>
        </w:tc>
        <w:tc>
          <w:tcPr>
            <w:tcW w:w="4389" w:type="dxa"/>
          </w:tcPr>
          <w:p w14:paraId="70F50252" w14:textId="66EBCBAD" w:rsidR="00FD0674" w:rsidRPr="005E3C75" w:rsidRDefault="00FD0674" w:rsidP="00546D2F">
            <w:pPr>
              <w:pStyle w:val="Nidungvnbn"/>
              <w:ind w:firstLine="0"/>
              <w:rPr>
                <w:b/>
                <w:bCs/>
              </w:rPr>
            </w:pPr>
            <w:r w:rsidRPr="005E3C75">
              <w:rPr>
                <w:b/>
                <w:bCs/>
              </w:rPr>
              <w:t>Mô tả</w:t>
            </w:r>
          </w:p>
        </w:tc>
      </w:tr>
      <w:tr w:rsidR="00FD0674" w14:paraId="1ACE36FE" w14:textId="77777777" w:rsidTr="00FD0674">
        <w:tc>
          <w:tcPr>
            <w:tcW w:w="4388" w:type="dxa"/>
          </w:tcPr>
          <w:p w14:paraId="45F9CE78" w14:textId="33CC6ACB" w:rsidR="00FD0674" w:rsidRDefault="00FD0674" w:rsidP="00546D2F">
            <w:pPr>
              <w:pStyle w:val="Nidungvnbn"/>
              <w:ind w:firstLine="0"/>
            </w:pPr>
            <w:r w:rsidRPr="00FD0674">
              <w:t>timestamp</w:t>
            </w:r>
          </w:p>
        </w:tc>
        <w:tc>
          <w:tcPr>
            <w:tcW w:w="4389" w:type="dxa"/>
          </w:tcPr>
          <w:p w14:paraId="1B72B674" w14:textId="477F0244" w:rsidR="00FD0674" w:rsidRDefault="00FD0674" w:rsidP="00FD0674">
            <w:pPr>
              <w:pStyle w:val="Nidungvnbn"/>
              <w:ind w:firstLine="0"/>
            </w:pPr>
            <w:r>
              <w:t>Thời gian thu thập thống kê, ở định dạng timestamp</w:t>
            </w:r>
            <w:r>
              <w:t xml:space="preserve"> </w:t>
            </w:r>
            <w:r>
              <w:t>(số giây từ thời điểm bắt đầu của epoch).</w:t>
            </w:r>
          </w:p>
        </w:tc>
      </w:tr>
      <w:tr w:rsidR="00FD0674" w14:paraId="7C2BC6F5" w14:textId="77777777" w:rsidTr="00FD0674">
        <w:tc>
          <w:tcPr>
            <w:tcW w:w="4388" w:type="dxa"/>
          </w:tcPr>
          <w:p w14:paraId="7420603F" w14:textId="0FD8CDC1" w:rsidR="00FD0674" w:rsidRDefault="007A783F" w:rsidP="00546D2F">
            <w:pPr>
              <w:pStyle w:val="Nidungvnbn"/>
              <w:ind w:firstLine="0"/>
            </w:pPr>
            <w:r w:rsidRPr="007A783F">
              <w:t>datapath_id</w:t>
            </w:r>
          </w:p>
        </w:tc>
        <w:tc>
          <w:tcPr>
            <w:tcW w:w="4389" w:type="dxa"/>
          </w:tcPr>
          <w:p w14:paraId="19195703" w14:textId="3308FD62" w:rsidR="00FD0674" w:rsidRDefault="007A783F" w:rsidP="007A783F">
            <w:pPr>
              <w:pStyle w:val="Nidungvnbn"/>
              <w:ind w:firstLine="0"/>
            </w:pPr>
            <w:r>
              <w:t>ID của datapath (switch OpenFlow) mà thống kê</w:t>
            </w:r>
            <w:r>
              <w:t xml:space="preserve"> </w:t>
            </w:r>
            <w:r>
              <w:t>được thu thập từ đó.</w:t>
            </w:r>
          </w:p>
        </w:tc>
      </w:tr>
      <w:tr w:rsidR="00FD0674" w14:paraId="364099C6" w14:textId="77777777" w:rsidTr="00FD0674">
        <w:tc>
          <w:tcPr>
            <w:tcW w:w="4388" w:type="dxa"/>
          </w:tcPr>
          <w:p w14:paraId="367CA009" w14:textId="6D598621" w:rsidR="00FD0674" w:rsidRDefault="007A783F" w:rsidP="00546D2F">
            <w:pPr>
              <w:pStyle w:val="Nidungvnbn"/>
              <w:ind w:firstLine="0"/>
            </w:pPr>
            <w:r w:rsidRPr="007A783F">
              <w:t>flow_id</w:t>
            </w:r>
          </w:p>
        </w:tc>
        <w:tc>
          <w:tcPr>
            <w:tcW w:w="4389" w:type="dxa"/>
          </w:tcPr>
          <w:p w14:paraId="66145CFF" w14:textId="5FB1AF43" w:rsidR="00FD0674" w:rsidRDefault="007A783F" w:rsidP="007A783F">
            <w:pPr>
              <w:pStyle w:val="Nidungvnbn"/>
              <w:ind w:firstLine="0"/>
            </w:pPr>
            <w:r>
              <w:t>ID được tính toán dựa trên thông tin của luồng,</w:t>
            </w:r>
            <w:r>
              <w:t xml:space="preserve"> </w:t>
            </w:r>
            <w:r>
              <w:t>bao gồm địa chỉ IP nguồn, cổng nguồn, địa chỉ</w:t>
            </w:r>
            <w:r>
              <w:t xml:space="preserve"> </w:t>
            </w:r>
            <w:r>
              <w:t>IP đích, cổng đích và giao thức IP.</w:t>
            </w:r>
          </w:p>
        </w:tc>
      </w:tr>
      <w:tr w:rsidR="00FD0674" w14:paraId="20CB7944" w14:textId="77777777" w:rsidTr="00FD0674">
        <w:tc>
          <w:tcPr>
            <w:tcW w:w="4388" w:type="dxa"/>
          </w:tcPr>
          <w:p w14:paraId="6758136C" w14:textId="1D4E8B7C" w:rsidR="00FD0674" w:rsidRDefault="007A783F" w:rsidP="00546D2F">
            <w:pPr>
              <w:pStyle w:val="Nidungvnbn"/>
              <w:ind w:firstLine="0"/>
            </w:pPr>
            <w:r w:rsidRPr="007A783F">
              <w:t>ip_src</w:t>
            </w:r>
          </w:p>
        </w:tc>
        <w:tc>
          <w:tcPr>
            <w:tcW w:w="4389" w:type="dxa"/>
          </w:tcPr>
          <w:p w14:paraId="38EE15EA" w14:textId="5C3E8976" w:rsidR="00FD0674" w:rsidRDefault="007A783F" w:rsidP="00546D2F">
            <w:pPr>
              <w:pStyle w:val="Nidungvnbn"/>
              <w:ind w:firstLine="0"/>
            </w:pPr>
            <w:r w:rsidRPr="007A783F">
              <w:t>Địa chỉ IP nguồn của luồng.</w:t>
            </w:r>
          </w:p>
        </w:tc>
      </w:tr>
      <w:tr w:rsidR="00FD0674" w14:paraId="3D55CC8E" w14:textId="77777777" w:rsidTr="00FD0674">
        <w:tc>
          <w:tcPr>
            <w:tcW w:w="4388" w:type="dxa"/>
          </w:tcPr>
          <w:p w14:paraId="38F7F594" w14:textId="0B6B13D4" w:rsidR="00FD0674" w:rsidRDefault="007A783F" w:rsidP="00546D2F">
            <w:pPr>
              <w:pStyle w:val="Nidungvnbn"/>
              <w:ind w:firstLine="0"/>
            </w:pPr>
            <w:r w:rsidRPr="007A783F">
              <w:t>tp_src</w:t>
            </w:r>
          </w:p>
        </w:tc>
        <w:tc>
          <w:tcPr>
            <w:tcW w:w="4389" w:type="dxa"/>
          </w:tcPr>
          <w:p w14:paraId="1B94FA5F" w14:textId="5D4F4DE8" w:rsidR="00FD0674" w:rsidRDefault="007A783F" w:rsidP="00546D2F">
            <w:pPr>
              <w:pStyle w:val="Nidungvnbn"/>
              <w:ind w:firstLine="0"/>
            </w:pPr>
            <w:r w:rsidRPr="007A783F">
              <w:t>Cổng nguồn của luồng (TCP hoặc UDP).</w:t>
            </w:r>
          </w:p>
        </w:tc>
      </w:tr>
      <w:tr w:rsidR="00FD0674" w14:paraId="18F6DA22" w14:textId="77777777" w:rsidTr="00FD0674">
        <w:tc>
          <w:tcPr>
            <w:tcW w:w="4388" w:type="dxa"/>
          </w:tcPr>
          <w:p w14:paraId="1F952659" w14:textId="1FD12FA4" w:rsidR="00FD0674" w:rsidRDefault="007A783F" w:rsidP="00546D2F">
            <w:pPr>
              <w:pStyle w:val="Nidungvnbn"/>
              <w:ind w:firstLine="0"/>
            </w:pPr>
            <w:r w:rsidRPr="007A783F">
              <w:t>ip_dst</w:t>
            </w:r>
          </w:p>
        </w:tc>
        <w:tc>
          <w:tcPr>
            <w:tcW w:w="4389" w:type="dxa"/>
          </w:tcPr>
          <w:p w14:paraId="37ECF81A" w14:textId="514FF4EE" w:rsidR="00FD0674" w:rsidRDefault="007A783F" w:rsidP="00546D2F">
            <w:pPr>
              <w:pStyle w:val="Nidungvnbn"/>
              <w:ind w:firstLine="0"/>
            </w:pPr>
            <w:r w:rsidRPr="007A783F">
              <w:t>Địa chỉ IP đích của luồng.</w:t>
            </w:r>
          </w:p>
        </w:tc>
      </w:tr>
      <w:tr w:rsidR="00FD0674" w14:paraId="05AF5FBC" w14:textId="77777777" w:rsidTr="00FD0674">
        <w:tc>
          <w:tcPr>
            <w:tcW w:w="4388" w:type="dxa"/>
          </w:tcPr>
          <w:p w14:paraId="511B1847" w14:textId="6B67287F" w:rsidR="00FD0674" w:rsidRDefault="007A783F" w:rsidP="00546D2F">
            <w:pPr>
              <w:pStyle w:val="Nidungvnbn"/>
              <w:ind w:firstLine="0"/>
            </w:pPr>
            <w:r w:rsidRPr="007A783F">
              <w:t>tp_dst</w:t>
            </w:r>
          </w:p>
        </w:tc>
        <w:tc>
          <w:tcPr>
            <w:tcW w:w="4389" w:type="dxa"/>
          </w:tcPr>
          <w:p w14:paraId="177F320A" w14:textId="290FFDBC" w:rsidR="00FD0674" w:rsidRDefault="007A783F" w:rsidP="00546D2F">
            <w:pPr>
              <w:pStyle w:val="Nidungvnbn"/>
              <w:ind w:firstLine="0"/>
            </w:pPr>
            <w:r w:rsidRPr="007A783F">
              <w:t>Cổng đích của luồng (TCP hoặc UDP).</w:t>
            </w:r>
          </w:p>
        </w:tc>
      </w:tr>
      <w:tr w:rsidR="007A783F" w14:paraId="18EDCFFD" w14:textId="77777777" w:rsidTr="00FD0674">
        <w:tc>
          <w:tcPr>
            <w:tcW w:w="4388" w:type="dxa"/>
          </w:tcPr>
          <w:p w14:paraId="19CFA3B7" w14:textId="2FC34D27" w:rsidR="007A783F" w:rsidRPr="007A783F" w:rsidRDefault="007A783F" w:rsidP="00546D2F">
            <w:pPr>
              <w:pStyle w:val="Nidungvnbn"/>
              <w:ind w:firstLine="0"/>
            </w:pPr>
            <w:r w:rsidRPr="007A783F">
              <w:t>ip_proto</w:t>
            </w:r>
          </w:p>
        </w:tc>
        <w:tc>
          <w:tcPr>
            <w:tcW w:w="4389" w:type="dxa"/>
          </w:tcPr>
          <w:p w14:paraId="4DC85190" w14:textId="7844ED61" w:rsidR="007A783F" w:rsidRPr="007A783F" w:rsidRDefault="007A783F" w:rsidP="007A783F">
            <w:pPr>
              <w:pStyle w:val="Nidungvnbn"/>
              <w:ind w:firstLine="0"/>
            </w:pPr>
            <w:r>
              <w:t>Giao thức IP của luồng (ví dụ: 1 cho ICMP, 6 cho</w:t>
            </w:r>
            <w:r>
              <w:t xml:space="preserve"> </w:t>
            </w:r>
            <w:r>
              <w:t>TCP, 17 cho UDP).</w:t>
            </w:r>
          </w:p>
        </w:tc>
      </w:tr>
      <w:tr w:rsidR="007A783F" w14:paraId="0FC5B503" w14:textId="77777777" w:rsidTr="00FD0674">
        <w:tc>
          <w:tcPr>
            <w:tcW w:w="4388" w:type="dxa"/>
          </w:tcPr>
          <w:p w14:paraId="4FFCB89E" w14:textId="6A30796E" w:rsidR="007A783F" w:rsidRPr="007A783F" w:rsidRDefault="007A783F" w:rsidP="00546D2F">
            <w:pPr>
              <w:pStyle w:val="Nidungvnbn"/>
              <w:ind w:firstLine="0"/>
            </w:pPr>
            <w:r w:rsidRPr="007A783F">
              <w:t>icmp_code</w:t>
            </w:r>
          </w:p>
        </w:tc>
        <w:tc>
          <w:tcPr>
            <w:tcW w:w="4389" w:type="dxa"/>
          </w:tcPr>
          <w:p w14:paraId="2D4373FE" w14:textId="00C1BCAA" w:rsidR="007A783F" w:rsidRPr="007A783F" w:rsidRDefault="007A783F" w:rsidP="00546D2F">
            <w:pPr>
              <w:pStyle w:val="Nidungvnbn"/>
              <w:ind w:firstLine="0"/>
            </w:pPr>
            <w:r w:rsidRPr="007A783F">
              <w:t>Mã ICMP (nếu giao thức IP là ICMP).</w:t>
            </w:r>
          </w:p>
        </w:tc>
      </w:tr>
      <w:tr w:rsidR="007A783F" w14:paraId="3A0859FA" w14:textId="77777777" w:rsidTr="00FD0674">
        <w:tc>
          <w:tcPr>
            <w:tcW w:w="4388" w:type="dxa"/>
          </w:tcPr>
          <w:p w14:paraId="5F33DB9A" w14:textId="404A627E" w:rsidR="007A783F" w:rsidRPr="007A783F" w:rsidRDefault="007A783F" w:rsidP="00546D2F">
            <w:pPr>
              <w:pStyle w:val="Nidungvnbn"/>
              <w:ind w:firstLine="0"/>
            </w:pPr>
            <w:r w:rsidRPr="007A783F">
              <w:t>icmp_type</w:t>
            </w:r>
          </w:p>
        </w:tc>
        <w:tc>
          <w:tcPr>
            <w:tcW w:w="4389" w:type="dxa"/>
          </w:tcPr>
          <w:p w14:paraId="637C7E5B" w14:textId="2488F4BC" w:rsidR="007A783F" w:rsidRPr="007A783F" w:rsidRDefault="007A783F" w:rsidP="00546D2F">
            <w:pPr>
              <w:pStyle w:val="Nidungvnbn"/>
              <w:ind w:firstLine="0"/>
            </w:pPr>
            <w:r w:rsidRPr="007A783F">
              <w:t>Loại ICMP (nếu giao thức IP là ICMP).</w:t>
            </w:r>
          </w:p>
        </w:tc>
      </w:tr>
      <w:tr w:rsidR="007A783F" w14:paraId="3C36F8D6" w14:textId="77777777" w:rsidTr="00FD0674">
        <w:tc>
          <w:tcPr>
            <w:tcW w:w="4388" w:type="dxa"/>
          </w:tcPr>
          <w:p w14:paraId="6FFAA9D6" w14:textId="345E7FC4" w:rsidR="007A783F" w:rsidRPr="007A783F" w:rsidRDefault="007A783F" w:rsidP="00546D2F">
            <w:pPr>
              <w:pStyle w:val="Nidungvnbn"/>
              <w:ind w:firstLine="0"/>
            </w:pPr>
            <w:r w:rsidRPr="007A783F">
              <w:t>flow_duration_sec</w:t>
            </w:r>
          </w:p>
        </w:tc>
        <w:tc>
          <w:tcPr>
            <w:tcW w:w="4389" w:type="dxa"/>
          </w:tcPr>
          <w:p w14:paraId="7E5273F2" w14:textId="16590698" w:rsidR="007A783F" w:rsidRPr="007A783F" w:rsidRDefault="007A783F" w:rsidP="00546D2F">
            <w:pPr>
              <w:pStyle w:val="Nidungvnbn"/>
              <w:ind w:firstLine="0"/>
            </w:pPr>
            <w:r w:rsidRPr="007A783F">
              <w:t>Thời gian tồn tại của luồng (tính bằng giây).</w:t>
            </w:r>
          </w:p>
        </w:tc>
      </w:tr>
      <w:tr w:rsidR="007A783F" w14:paraId="17478EA3" w14:textId="77777777" w:rsidTr="00FD0674">
        <w:tc>
          <w:tcPr>
            <w:tcW w:w="4388" w:type="dxa"/>
          </w:tcPr>
          <w:p w14:paraId="5665FE05" w14:textId="68615DF4" w:rsidR="007A783F" w:rsidRPr="007A783F" w:rsidRDefault="007A783F" w:rsidP="00546D2F">
            <w:pPr>
              <w:pStyle w:val="Nidungvnbn"/>
              <w:ind w:firstLine="0"/>
            </w:pPr>
            <w:r w:rsidRPr="007A783F">
              <w:t>flow_duration_nsec</w:t>
            </w:r>
          </w:p>
        </w:tc>
        <w:tc>
          <w:tcPr>
            <w:tcW w:w="4389" w:type="dxa"/>
          </w:tcPr>
          <w:p w14:paraId="21CED82A" w14:textId="60CDD1F3" w:rsidR="007A783F" w:rsidRPr="007A783F" w:rsidRDefault="007A783F" w:rsidP="00546D2F">
            <w:pPr>
              <w:pStyle w:val="Nidungvnbn"/>
              <w:ind w:firstLine="0"/>
            </w:pPr>
            <w:r w:rsidRPr="007A783F">
              <w:t>Thời gian tồn tại của luồng (tính bằng nano giây).</w:t>
            </w:r>
          </w:p>
        </w:tc>
      </w:tr>
      <w:tr w:rsidR="007A783F" w14:paraId="7B23C5DE" w14:textId="77777777" w:rsidTr="00FD0674">
        <w:tc>
          <w:tcPr>
            <w:tcW w:w="4388" w:type="dxa"/>
          </w:tcPr>
          <w:p w14:paraId="4EA94477" w14:textId="2FC70A55" w:rsidR="007A783F" w:rsidRPr="007A783F" w:rsidRDefault="007A783F" w:rsidP="00546D2F">
            <w:pPr>
              <w:pStyle w:val="Nidungvnbn"/>
              <w:ind w:firstLine="0"/>
            </w:pPr>
            <w:r w:rsidRPr="007A783F">
              <w:lastRenderedPageBreak/>
              <w:t>idle_timeout</w:t>
            </w:r>
          </w:p>
        </w:tc>
        <w:tc>
          <w:tcPr>
            <w:tcW w:w="4389" w:type="dxa"/>
          </w:tcPr>
          <w:p w14:paraId="4EB46F6F" w14:textId="7ECAAB43" w:rsidR="007A783F" w:rsidRPr="007A783F" w:rsidRDefault="007A783F" w:rsidP="007A783F">
            <w:pPr>
              <w:pStyle w:val="Nidungvnbn"/>
              <w:ind w:firstLine="0"/>
            </w:pPr>
            <w:r>
              <w:t>Giá trị idle timeout của luồng (thời gian tối đa</w:t>
            </w:r>
            <w:r>
              <w:t xml:space="preserve"> </w:t>
            </w:r>
            <w:r>
              <w:t>luồng không hoạt động trước khi bị xóa).</w:t>
            </w:r>
          </w:p>
        </w:tc>
      </w:tr>
      <w:tr w:rsidR="007A783F" w14:paraId="4394A528" w14:textId="77777777" w:rsidTr="00FD0674">
        <w:tc>
          <w:tcPr>
            <w:tcW w:w="4388" w:type="dxa"/>
          </w:tcPr>
          <w:p w14:paraId="03453964" w14:textId="36123A31" w:rsidR="007A783F" w:rsidRPr="007A783F" w:rsidRDefault="007A783F" w:rsidP="00546D2F">
            <w:pPr>
              <w:pStyle w:val="Nidungvnbn"/>
              <w:ind w:firstLine="0"/>
            </w:pPr>
            <w:r w:rsidRPr="007A783F">
              <w:t>hard_timeout</w:t>
            </w:r>
          </w:p>
        </w:tc>
        <w:tc>
          <w:tcPr>
            <w:tcW w:w="4389" w:type="dxa"/>
          </w:tcPr>
          <w:p w14:paraId="11B7646F" w14:textId="7FD00FBE" w:rsidR="007A783F" w:rsidRPr="007A783F" w:rsidRDefault="007A783F" w:rsidP="007A783F">
            <w:pPr>
              <w:pStyle w:val="Nidungvnbn"/>
              <w:ind w:firstLine="0"/>
            </w:pPr>
            <w:r>
              <w:t>Giá trị hard timeout của luồng (thời gian tối đa</w:t>
            </w:r>
            <w:r>
              <w:t xml:space="preserve"> </w:t>
            </w:r>
            <w:r>
              <w:t>luồng tồn tại trước khi bị xóa).</w:t>
            </w:r>
          </w:p>
        </w:tc>
      </w:tr>
      <w:tr w:rsidR="007A783F" w14:paraId="2BC69FCC" w14:textId="77777777" w:rsidTr="00FD0674">
        <w:tc>
          <w:tcPr>
            <w:tcW w:w="4388" w:type="dxa"/>
          </w:tcPr>
          <w:p w14:paraId="48C5BBFD" w14:textId="0A819959" w:rsidR="007A783F" w:rsidRPr="007A783F" w:rsidRDefault="007A783F" w:rsidP="00546D2F">
            <w:pPr>
              <w:pStyle w:val="Nidungvnbn"/>
              <w:ind w:firstLine="0"/>
            </w:pPr>
            <w:r w:rsidRPr="007A783F">
              <w:t>flags</w:t>
            </w:r>
          </w:p>
        </w:tc>
        <w:tc>
          <w:tcPr>
            <w:tcW w:w="4389" w:type="dxa"/>
          </w:tcPr>
          <w:p w14:paraId="64C9C63B" w14:textId="7E8F28C4" w:rsidR="007A783F" w:rsidRPr="007A783F" w:rsidRDefault="007A783F" w:rsidP="00546D2F">
            <w:pPr>
              <w:pStyle w:val="Nidungvnbn"/>
              <w:ind w:firstLine="0"/>
            </w:pPr>
            <w:r w:rsidRPr="007A783F">
              <w:t>Các cờ liên quan đến luồng.</w:t>
            </w:r>
          </w:p>
        </w:tc>
      </w:tr>
      <w:tr w:rsidR="007A783F" w14:paraId="77957848" w14:textId="77777777" w:rsidTr="00FD0674">
        <w:tc>
          <w:tcPr>
            <w:tcW w:w="4388" w:type="dxa"/>
          </w:tcPr>
          <w:p w14:paraId="7B5E982D" w14:textId="0E062C9B" w:rsidR="007A783F" w:rsidRPr="007A783F" w:rsidRDefault="007A783F" w:rsidP="00546D2F">
            <w:pPr>
              <w:pStyle w:val="Nidungvnbn"/>
              <w:ind w:firstLine="0"/>
            </w:pPr>
            <w:r w:rsidRPr="007A783F">
              <w:t>packet_count</w:t>
            </w:r>
          </w:p>
        </w:tc>
        <w:tc>
          <w:tcPr>
            <w:tcW w:w="4389" w:type="dxa"/>
          </w:tcPr>
          <w:p w14:paraId="7700DFC5" w14:textId="6C186BC7" w:rsidR="007A783F" w:rsidRPr="007A783F" w:rsidRDefault="007A783F" w:rsidP="00546D2F">
            <w:pPr>
              <w:pStyle w:val="Nidungvnbn"/>
              <w:ind w:firstLine="0"/>
            </w:pPr>
            <w:r w:rsidRPr="007A783F">
              <w:t>Số lượng gói tin trong luồng.</w:t>
            </w:r>
          </w:p>
        </w:tc>
      </w:tr>
      <w:tr w:rsidR="007A783F" w14:paraId="35158BEE" w14:textId="77777777" w:rsidTr="00FD0674">
        <w:tc>
          <w:tcPr>
            <w:tcW w:w="4388" w:type="dxa"/>
          </w:tcPr>
          <w:p w14:paraId="637EE38E" w14:textId="3F1CAED1" w:rsidR="007A783F" w:rsidRPr="007A783F" w:rsidRDefault="007A783F" w:rsidP="00546D2F">
            <w:pPr>
              <w:pStyle w:val="Nidungvnbn"/>
              <w:ind w:firstLine="0"/>
            </w:pPr>
            <w:r w:rsidRPr="007A783F">
              <w:t>byte_count</w:t>
            </w:r>
          </w:p>
        </w:tc>
        <w:tc>
          <w:tcPr>
            <w:tcW w:w="4389" w:type="dxa"/>
          </w:tcPr>
          <w:p w14:paraId="15ECB62D" w14:textId="27C382AD" w:rsidR="007A783F" w:rsidRPr="007A783F" w:rsidRDefault="007A783F" w:rsidP="00546D2F">
            <w:pPr>
              <w:pStyle w:val="Nidungvnbn"/>
              <w:ind w:firstLine="0"/>
            </w:pPr>
            <w:r w:rsidRPr="007A783F">
              <w:t>Lượng dữ liệu (tính bằng byte) trong luồng.</w:t>
            </w:r>
          </w:p>
        </w:tc>
      </w:tr>
      <w:tr w:rsidR="007A783F" w14:paraId="491773C0" w14:textId="77777777" w:rsidTr="00FD0674">
        <w:tc>
          <w:tcPr>
            <w:tcW w:w="4388" w:type="dxa"/>
          </w:tcPr>
          <w:p w14:paraId="4198B228" w14:textId="358CBC9F" w:rsidR="007A783F" w:rsidRPr="007A783F" w:rsidRDefault="007A783F" w:rsidP="00546D2F">
            <w:pPr>
              <w:pStyle w:val="Nidungvnbn"/>
              <w:ind w:firstLine="0"/>
            </w:pPr>
            <w:r w:rsidRPr="007A783F">
              <w:t>packet_count_per_second</w:t>
            </w:r>
          </w:p>
        </w:tc>
        <w:tc>
          <w:tcPr>
            <w:tcW w:w="4389" w:type="dxa"/>
          </w:tcPr>
          <w:p w14:paraId="19F78E36" w14:textId="4798E627" w:rsidR="007A783F" w:rsidRPr="007A783F" w:rsidRDefault="007A783F" w:rsidP="00546D2F">
            <w:pPr>
              <w:pStyle w:val="Nidungvnbn"/>
              <w:ind w:firstLine="0"/>
            </w:pPr>
            <w:r w:rsidRPr="007A783F">
              <w:t>Tốc độ gói tin mỗi giây của luồng.</w:t>
            </w:r>
          </w:p>
        </w:tc>
      </w:tr>
      <w:tr w:rsidR="007A783F" w14:paraId="158F6A00" w14:textId="77777777" w:rsidTr="00FD0674">
        <w:tc>
          <w:tcPr>
            <w:tcW w:w="4388" w:type="dxa"/>
          </w:tcPr>
          <w:p w14:paraId="23C23D91" w14:textId="0DE59953" w:rsidR="007A783F" w:rsidRPr="007A783F" w:rsidRDefault="007A783F" w:rsidP="00546D2F">
            <w:pPr>
              <w:pStyle w:val="Nidungvnbn"/>
              <w:ind w:firstLine="0"/>
            </w:pPr>
            <w:r w:rsidRPr="007A783F">
              <w:t>packet_count_per_nsecond</w:t>
            </w:r>
          </w:p>
        </w:tc>
        <w:tc>
          <w:tcPr>
            <w:tcW w:w="4389" w:type="dxa"/>
          </w:tcPr>
          <w:p w14:paraId="6DC0B93E" w14:textId="0172EA1F" w:rsidR="007A783F" w:rsidRPr="007A783F" w:rsidRDefault="007A783F" w:rsidP="00546D2F">
            <w:pPr>
              <w:pStyle w:val="Nidungvnbn"/>
              <w:ind w:firstLine="0"/>
            </w:pPr>
            <w:r w:rsidRPr="007A783F">
              <w:t>Tốc độ gói tin mỗi nano giây của luồng.</w:t>
            </w:r>
          </w:p>
        </w:tc>
      </w:tr>
      <w:tr w:rsidR="007A783F" w14:paraId="6A6582A5" w14:textId="77777777" w:rsidTr="00FD0674">
        <w:tc>
          <w:tcPr>
            <w:tcW w:w="4388" w:type="dxa"/>
          </w:tcPr>
          <w:p w14:paraId="57CFD70C" w14:textId="72DD4052" w:rsidR="007A783F" w:rsidRPr="007A783F" w:rsidRDefault="007A783F" w:rsidP="00546D2F">
            <w:pPr>
              <w:pStyle w:val="Nidungvnbn"/>
              <w:ind w:firstLine="0"/>
            </w:pPr>
            <w:r w:rsidRPr="007A783F">
              <w:t>byte_count_per_second</w:t>
            </w:r>
          </w:p>
        </w:tc>
        <w:tc>
          <w:tcPr>
            <w:tcW w:w="4389" w:type="dxa"/>
          </w:tcPr>
          <w:p w14:paraId="5B79CACA" w14:textId="28057081" w:rsidR="007A783F" w:rsidRPr="007A783F" w:rsidRDefault="007A783F" w:rsidP="007A783F">
            <w:pPr>
              <w:pStyle w:val="Nidungvnbn"/>
              <w:ind w:firstLine="0"/>
            </w:pPr>
            <w:r>
              <w:t>Tốc độ dữ liệu mỗi giây của luồng (tính bằng</w:t>
            </w:r>
            <w:r>
              <w:t xml:space="preserve"> </w:t>
            </w:r>
            <w:r>
              <w:t>byte/giây).</w:t>
            </w:r>
          </w:p>
        </w:tc>
      </w:tr>
      <w:tr w:rsidR="007A783F" w14:paraId="301C59C1" w14:textId="77777777" w:rsidTr="00FD0674">
        <w:tc>
          <w:tcPr>
            <w:tcW w:w="4388" w:type="dxa"/>
          </w:tcPr>
          <w:p w14:paraId="6F55F707" w14:textId="6F3456C2" w:rsidR="007A783F" w:rsidRPr="007A783F" w:rsidRDefault="007A783F" w:rsidP="00546D2F">
            <w:pPr>
              <w:pStyle w:val="Nidungvnbn"/>
              <w:ind w:firstLine="0"/>
            </w:pPr>
            <w:r w:rsidRPr="007A783F">
              <w:t>byte_count_per_nsecond</w:t>
            </w:r>
          </w:p>
        </w:tc>
        <w:tc>
          <w:tcPr>
            <w:tcW w:w="4389" w:type="dxa"/>
          </w:tcPr>
          <w:p w14:paraId="4FF2C92B" w14:textId="4668CD68" w:rsidR="007A783F" w:rsidRPr="007A783F" w:rsidRDefault="007A783F" w:rsidP="007A783F">
            <w:pPr>
              <w:pStyle w:val="Nidungvnbn"/>
              <w:ind w:firstLine="0"/>
            </w:pPr>
            <w:r>
              <w:t>Tốc độ dữ liệu mỗi nano giây của luồng (tính</w:t>
            </w:r>
            <w:r>
              <w:t xml:space="preserve"> </w:t>
            </w:r>
            <w:r>
              <w:t>bằng byt</w:t>
            </w:r>
            <w:r>
              <w:t>e</w:t>
            </w:r>
            <w:r>
              <w:t>/nano giây).</w:t>
            </w:r>
          </w:p>
        </w:tc>
      </w:tr>
      <w:tr w:rsidR="007A783F" w14:paraId="4DCBA4B6" w14:textId="77777777" w:rsidTr="00FD0674">
        <w:tc>
          <w:tcPr>
            <w:tcW w:w="4388" w:type="dxa"/>
          </w:tcPr>
          <w:p w14:paraId="2B713416" w14:textId="167791B4" w:rsidR="007A783F" w:rsidRPr="007A783F" w:rsidRDefault="007A783F" w:rsidP="00546D2F">
            <w:pPr>
              <w:pStyle w:val="Nidungvnbn"/>
              <w:ind w:firstLine="0"/>
            </w:pPr>
            <w:r w:rsidRPr="007A783F">
              <w:t>label</w:t>
            </w:r>
          </w:p>
        </w:tc>
        <w:tc>
          <w:tcPr>
            <w:tcW w:w="4389" w:type="dxa"/>
          </w:tcPr>
          <w:p w14:paraId="30E7F5C0" w14:textId="56B39E3F" w:rsidR="007A783F" w:rsidRDefault="007A783F" w:rsidP="005E3C75">
            <w:pPr>
              <w:pStyle w:val="Nidungvnbn"/>
              <w:keepNext/>
              <w:ind w:firstLine="0"/>
            </w:pPr>
            <w:r>
              <w:t>Được sử dụng để gán nhãn cho các luồng khi sử</w:t>
            </w:r>
            <w:r>
              <w:t xml:space="preserve"> </w:t>
            </w:r>
            <w:r>
              <w:t>dụng dữ liệu cho mục đích huấn luyện mô hình</w:t>
            </w:r>
            <w:r>
              <w:t xml:space="preserve"> </w:t>
            </w:r>
            <w:r>
              <w:t>ML.</w:t>
            </w:r>
          </w:p>
        </w:tc>
      </w:tr>
    </w:tbl>
    <w:p w14:paraId="59CE8988" w14:textId="0EAFD71A" w:rsidR="00546D2F" w:rsidRPr="005E3C75" w:rsidRDefault="005E3C75" w:rsidP="005E3C75">
      <w:pPr>
        <w:pStyle w:val="Caption"/>
      </w:pPr>
      <w:r w:rsidRPr="005E3C75">
        <w:t xml:space="preserve">Bảng </w:t>
      </w:r>
      <w:r>
        <w:fldChar w:fldCharType="begin"/>
      </w:r>
      <w:r w:rsidRPr="005E3C75">
        <w:instrText xml:space="preserve"> SEQ Bảng \* ARABIC </w:instrText>
      </w:r>
      <w:r>
        <w:fldChar w:fldCharType="separate"/>
      </w:r>
      <w:r w:rsidRPr="005E3C75">
        <w:rPr>
          <w:noProof/>
        </w:rPr>
        <w:t>3</w:t>
      </w:r>
      <w:r>
        <w:fldChar w:fldCharType="end"/>
      </w:r>
      <w:r w:rsidRPr="005E3C75">
        <w:t>: Mô tả các tr</w:t>
      </w:r>
      <w:r>
        <w:t>ường của dataset</w:t>
      </w:r>
    </w:p>
    <w:p w14:paraId="637EF9BA" w14:textId="04E4138F" w:rsidR="00AF7A13" w:rsidRDefault="00412A99" w:rsidP="00546D2F">
      <w:pPr>
        <w:pStyle w:val="Heading2"/>
        <w:rPr>
          <w:lang w:val="en-US"/>
        </w:rPr>
      </w:pPr>
      <w:r>
        <w:rPr>
          <w:lang w:val="en-US"/>
        </w:rPr>
        <w:t>Mô tả cách hoạt động của quá trình thực nghiệm</w:t>
      </w:r>
    </w:p>
    <w:p w14:paraId="411DEC44" w14:textId="77777777" w:rsidR="00B37E69" w:rsidRDefault="00B37E69" w:rsidP="00B37E69">
      <w:pPr>
        <w:pStyle w:val="Caption"/>
        <w:keepNext/>
      </w:pPr>
      <w:r>
        <w:rPr>
          <w:noProof/>
        </w:rPr>
        <w:drawing>
          <wp:inline distT="0" distB="0" distL="0" distR="0" wp14:anchorId="1A82B6C3" wp14:editId="44A6DB28">
            <wp:extent cx="5736404" cy="2072640"/>
            <wp:effectExtent l="0" t="0" r="0" b="3810"/>
            <wp:docPr id="1918871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1512" name=""/>
                    <pic:cNvPicPr/>
                  </pic:nvPicPr>
                  <pic:blipFill>
                    <a:blip r:embed="rId18"/>
                    <a:stretch>
                      <a:fillRect/>
                    </a:stretch>
                  </pic:blipFill>
                  <pic:spPr>
                    <a:xfrm>
                      <a:off x="0" y="0"/>
                      <a:ext cx="5917944" cy="2138233"/>
                    </a:xfrm>
                    <a:prstGeom prst="rect">
                      <a:avLst/>
                    </a:prstGeom>
                  </pic:spPr>
                </pic:pic>
              </a:graphicData>
            </a:graphic>
          </wp:inline>
        </w:drawing>
      </w:r>
    </w:p>
    <w:p w14:paraId="5AAE0A92" w14:textId="53FBED51" w:rsidR="00B37E69" w:rsidRDefault="00B37E69" w:rsidP="00B37E69">
      <w:pPr>
        <w:pStyle w:val="Caption"/>
      </w:pPr>
      <w:r>
        <w:t xml:space="preserve">Hình </w:t>
      </w:r>
      <w:r>
        <w:fldChar w:fldCharType="begin"/>
      </w:r>
      <w:r>
        <w:instrText xml:space="preserve"> SEQ Hình \* ARABIC </w:instrText>
      </w:r>
      <w:r>
        <w:fldChar w:fldCharType="separate"/>
      </w:r>
      <w:r w:rsidR="00397F1D">
        <w:rPr>
          <w:noProof/>
        </w:rPr>
        <w:t>7</w:t>
      </w:r>
      <w:r>
        <w:fldChar w:fldCharType="end"/>
      </w:r>
      <w:r>
        <w:t>: Sơ đồ tổng quan cách hoạt động của quá trình thực nghiệm</w:t>
      </w:r>
    </w:p>
    <w:p w14:paraId="255DC2C3" w14:textId="77777777" w:rsidR="00BF2FE7" w:rsidRPr="00BF2FE7" w:rsidRDefault="00BF2FE7" w:rsidP="00BF2FE7">
      <w:pPr>
        <w:pStyle w:val="Nidungvnbn"/>
      </w:pPr>
      <w:r w:rsidRPr="00BF2FE7">
        <w:lastRenderedPageBreak/>
        <w:t>Sau khi xây dựng Dataset và lựa chọn Model, quá trình xử lý lưu lượng đầu</w:t>
      </w:r>
    </w:p>
    <w:p w14:paraId="19057DC5" w14:textId="6EF4F400" w:rsidR="00BF2FE7" w:rsidRPr="00BF2FE7" w:rsidRDefault="00BF2FE7" w:rsidP="00BF2FE7">
      <w:pPr>
        <w:pStyle w:val="Nidungvnbn"/>
      </w:pPr>
      <w:r w:rsidRPr="00BF2FE7">
        <w:t xml:space="preserve">vào của hệ thống được mô tả như hình </w:t>
      </w:r>
      <w:r>
        <w:t>6</w:t>
      </w:r>
      <w:r w:rsidRPr="00BF2FE7">
        <w:t>. Quá trình xử lý diễn ra như sau:</w:t>
      </w:r>
    </w:p>
    <w:p w14:paraId="23077002" w14:textId="0FFEDEFD" w:rsidR="00BF2FE7" w:rsidRPr="00BF2FE7" w:rsidRDefault="00BF2FE7" w:rsidP="00050931">
      <w:pPr>
        <w:pStyle w:val="Nidungvnbn"/>
        <w:numPr>
          <w:ilvl w:val="0"/>
          <w:numId w:val="78"/>
        </w:numPr>
      </w:pPr>
      <w:r w:rsidRPr="00BF2FE7">
        <w:t>Lưu lượng đầu vào: Lưu lượng truy cập hệ thống từ các nguồn khác nhau được</w:t>
      </w:r>
      <w:r>
        <w:t xml:space="preserve"> </w:t>
      </w:r>
      <w:r w:rsidRPr="00BF2FE7">
        <w:t>nhận vào khối "Lưu lượng đầu vào". Thông tin về luồng dữ liệu (flow traffic)</w:t>
      </w:r>
      <w:r>
        <w:t xml:space="preserve"> </w:t>
      </w:r>
      <w:r w:rsidRPr="00BF2FE7">
        <w:t>từ flow table của từng switch được thu thập liên tục. Các thông tin này sẽ</w:t>
      </w:r>
      <w:r>
        <w:t xml:space="preserve"> </w:t>
      </w:r>
      <w:r w:rsidRPr="00BF2FE7">
        <w:t>được trích xuất đặc trưng để đưa vào mô hình phân loại dự đoán xác định loại</w:t>
      </w:r>
      <w:r>
        <w:t xml:space="preserve"> </w:t>
      </w:r>
      <w:r w:rsidRPr="00BF2FE7">
        <w:t>lưu lượng là lưu lượng bình thường hay là lưu lượng DDoS.</w:t>
      </w:r>
    </w:p>
    <w:p w14:paraId="6EBE4745" w14:textId="02AD3850" w:rsidR="00BF2FE7" w:rsidRPr="00BF2FE7" w:rsidRDefault="00BF2FE7" w:rsidP="00AD4E0D">
      <w:pPr>
        <w:pStyle w:val="Nidungvnbn"/>
        <w:numPr>
          <w:ilvl w:val="0"/>
          <w:numId w:val="78"/>
        </w:numPr>
      </w:pPr>
      <w:r w:rsidRPr="00BF2FE7">
        <w:t>Mô hình phân tích: Lưu lượng đầu vào sau khi trích xuất đặc trưng được đưa</w:t>
      </w:r>
      <w:r>
        <w:t xml:space="preserve"> </w:t>
      </w:r>
      <w:r w:rsidRPr="00BF2FE7">
        <w:t>vào bộ phân loại dựa trên thuật toán Decision Tree, sử dụng chỉ số ’entropy’ để</w:t>
      </w:r>
      <w:r>
        <w:t xml:space="preserve"> </w:t>
      </w:r>
      <w:r w:rsidRPr="00BF2FE7">
        <w:t>xác định phương pháp tính độ đo tính tạp (impurity) trong quá trình chia nút</w:t>
      </w:r>
      <w:r>
        <w:t xml:space="preserve"> </w:t>
      </w:r>
      <w:r w:rsidRPr="00BF2FE7">
        <w:t>của cây quyết định. Giá trị ’entropy’ có nghĩa là sử dụng tiêu chuẩn entropy</w:t>
      </w:r>
      <w:r>
        <w:t xml:space="preserve"> </w:t>
      </w:r>
      <w:r w:rsidRPr="00BF2FE7">
        <w:t>(entropy thông tin) để tính toán độ đo tính tạp.</w:t>
      </w:r>
    </w:p>
    <w:p w14:paraId="71BE1777" w14:textId="142ED3D0" w:rsidR="00BF2FE7" w:rsidRPr="00BF2FE7" w:rsidRDefault="00BF2FE7" w:rsidP="00FD4222">
      <w:pPr>
        <w:pStyle w:val="Nidungvnbn"/>
        <w:numPr>
          <w:ilvl w:val="0"/>
          <w:numId w:val="78"/>
        </w:numPr>
      </w:pPr>
      <w:r w:rsidRPr="00BF2FE7">
        <w:t>Xác định lưu lượng bình thường hay DDoS: Bộ phân loại sẽ dự đoán lưu lượng</w:t>
      </w:r>
      <w:r>
        <w:t xml:space="preserve"> </w:t>
      </w:r>
      <w:r w:rsidRPr="00BF2FE7">
        <w:t>đầu vào và xác định xem đó là lưu lượng bình thường hay lưu lượng tấn công</w:t>
      </w:r>
      <w:r>
        <w:t xml:space="preserve"> </w:t>
      </w:r>
      <w:r w:rsidRPr="00BF2FE7">
        <w:t>DDoS.</w:t>
      </w:r>
    </w:p>
    <w:p w14:paraId="5677AC17" w14:textId="07E55F9E" w:rsidR="00BF2FE7" w:rsidRPr="00BF2FE7" w:rsidRDefault="00BF2FE7" w:rsidP="0077587F">
      <w:pPr>
        <w:pStyle w:val="Nidungvnbn"/>
        <w:numPr>
          <w:ilvl w:val="0"/>
          <w:numId w:val="78"/>
        </w:numPr>
      </w:pPr>
      <w:r w:rsidRPr="00BF2FE7">
        <w:t>Lưu lượng bình thường: Nếu lưu lượng được xác định là bình thường, nó sẽ</w:t>
      </w:r>
      <w:r>
        <w:t xml:space="preserve"> </w:t>
      </w:r>
      <w:r w:rsidRPr="00BF2FE7">
        <w:t>được chuyển tiếp đến "Chuyển tiếp gói tin" để xử lý tiếp theo trong hệ thống.</w:t>
      </w:r>
    </w:p>
    <w:p w14:paraId="27CD44DA" w14:textId="505AE2C3" w:rsidR="00546D2F" w:rsidRPr="00BF2FE7" w:rsidRDefault="00BF2FE7" w:rsidP="00207EFB">
      <w:pPr>
        <w:pStyle w:val="Nidungvnbn"/>
        <w:numPr>
          <w:ilvl w:val="0"/>
          <w:numId w:val="78"/>
        </w:numPr>
      </w:pPr>
      <w:r w:rsidRPr="00BF2FE7">
        <w:t>Lưu lượng DDoS: Nếu lưu lượng được xác định là tấn công DDoS, nó sẽ được</w:t>
      </w:r>
      <w:r>
        <w:t xml:space="preserve"> </w:t>
      </w:r>
      <w:r w:rsidRPr="00BF2FE7">
        <w:t>chuyển đến "Module giảm thiểu DDoS". Module này có chức năng block_port</w:t>
      </w:r>
      <w:r>
        <w:t xml:space="preserve"> </w:t>
      </w:r>
      <w:r w:rsidRPr="00BF2FE7">
        <w:t>là thêm một luồng (flow) mới vào bảng luồng của switch để chặn tất cả lưu</w:t>
      </w:r>
      <w:r>
        <w:t xml:space="preserve"> </w:t>
      </w:r>
      <w:r w:rsidRPr="00BF2FE7">
        <w:t>lượng qua một cổng nhất định trong một khoảng thời gian được thiết lập sẵn.</w:t>
      </w:r>
      <w:r>
        <w:t xml:space="preserve"> </w:t>
      </w:r>
      <w:r w:rsidRPr="00BF2FE7">
        <w:t>Hàm này được sử dụng để ngăn chặn tấn công từ chối dịch vụ (DoS) bằng</w:t>
      </w:r>
      <w:r>
        <w:t xml:space="preserve"> </w:t>
      </w:r>
      <w:r w:rsidRPr="00BF2FE7">
        <w:t>cách chặn cổng đang nhận lưu lượng tấn công.</w:t>
      </w:r>
      <w:r w:rsidR="00546D2F" w:rsidRPr="00BF2FE7">
        <w:br w:type="page"/>
      </w:r>
    </w:p>
    <w:p w14:paraId="08D73332" w14:textId="77777777" w:rsidR="00BF2FF1" w:rsidRDefault="00BF2FF1" w:rsidP="00BF2FF1">
      <w:pPr>
        <w:pStyle w:val="Heading1"/>
      </w:pPr>
      <w:bookmarkStart w:id="27" w:name="_Toc171863854"/>
      <w:r>
        <w:lastRenderedPageBreak/>
        <w:t>KẾT LUẬN</w:t>
      </w:r>
      <w:bookmarkEnd w:id="27"/>
    </w:p>
    <w:p w14:paraId="42D3AA07" w14:textId="77777777" w:rsidR="00ED38E7" w:rsidRPr="00237482" w:rsidRDefault="00586B53">
      <w:pPr>
        <w:pStyle w:val="Heading2"/>
      </w:pPr>
      <w:bookmarkStart w:id="28" w:name="_Toc171863855"/>
      <w:r>
        <w:t>Kết luận</w:t>
      </w:r>
      <w:bookmarkEnd w:id="28"/>
    </w:p>
    <w:p w14:paraId="4D2EB678" w14:textId="77777777" w:rsidR="00586B53" w:rsidRDefault="00586B53" w:rsidP="00586B53">
      <w:pPr>
        <w:pStyle w:val="Heading2"/>
      </w:pPr>
      <w:bookmarkStart w:id="29" w:name="_Toc171863856"/>
      <w:r>
        <w:t>Hướng phát triển</w:t>
      </w:r>
      <w:bookmarkEnd w:id="29"/>
    </w:p>
    <w:p w14:paraId="141AF0F7" w14:textId="77777777" w:rsidR="007B493C" w:rsidRDefault="007B493C" w:rsidP="004458CB">
      <w:pPr>
        <w:pStyle w:val="Nidungvnbn"/>
      </w:pPr>
    </w:p>
    <w:p w14:paraId="689ADF43" w14:textId="77777777" w:rsidR="00D13A2D" w:rsidRPr="00D13A2D" w:rsidRDefault="00D13A2D" w:rsidP="00D13A2D">
      <w:pPr>
        <w:spacing w:before="0" w:after="200" w:line="276" w:lineRule="auto"/>
        <w:rPr>
          <w:sz w:val="26"/>
          <w:szCs w:val="26"/>
        </w:rPr>
      </w:pPr>
      <w:r>
        <w:br w:type="page"/>
      </w:r>
    </w:p>
    <w:p w14:paraId="1873FBA3" w14:textId="77777777" w:rsidR="008630F6" w:rsidRDefault="004C3584" w:rsidP="00D13A2D">
      <w:pPr>
        <w:pStyle w:val="Heading1"/>
        <w:numPr>
          <w:ilvl w:val="0"/>
          <w:numId w:val="0"/>
        </w:numPr>
        <w:jc w:val="center"/>
      </w:pPr>
      <w:bookmarkStart w:id="30" w:name="_Toc171863857"/>
      <w:r>
        <w:lastRenderedPageBreak/>
        <w:t>TÀI LIỆU THAM KHẢO</w:t>
      </w:r>
      <w:bookmarkEnd w:id="30"/>
    </w:p>
    <w:p w14:paraId="34895E14" w14:textId="77777777" w:rsidR="009527BD" w:rsidRDefault="009527BD" w:rsidP="009527BD">
      <w:pPr>
        <w:pStyle w:val="Nidungvnbn"/>
      </w:pPr>
      <w:r>
        <w:t>Tiếng Việt</w:t>
      </w:r>
    </w:p>
    <w:p w14:paraId="14EAF225" w14:textId="77777777" w:rsidR="009527BD" w:rsidRDefault="00546D2F" w:rsidP="009527BD">
      <w:pPr>
        <w:pStyle w:val="Nidungvnbn"/>
      </w:pPr>
      <w:r>
        <w:t>…</w:t>
      </w:r>
    </w:p>
    <w:p w14:paraId="145836DB" w14:textId="77777777" w:rsidR="009527BD" w:rsidRDefault="009527BD" w:rsidP="009527BD">
      <w:pPr>
        <w:pStyle w:val="Nidungvnbn"/>
      </w:pPr>
      <w:r>
        <w:t>Tiếng Anh</w:t>
      </w:r>
    </w:p>
    <w:p w14:paraId="173D38FE"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22C01C0D"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3F00E5E8"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BBC31" w14:textId="77777777" w:rsidR="008061FB" w:rsidRDefault="008061FB" w:rsidP="00453AB1">
      <w:r>
        <w:separator/>
      </w:r>
    </w:p>
  </w:endnote>
  <w:endnote w:type="continuationSeparator" w:id="0">
    <w:p w14:paraId="57DDC3CA" w14:textId="77777777" w:rsidR="008061FB" w:rsidRDefault="008061FB" w:rsidP="00453AB1">
      <w:r>
        <w:continuationSeparator/>
      </w:r>
    </w:p>
  </w:endnote>
  <w:endnote w:type="continuationNotice" w:id="1">
    <w:p w14:paraId="16151BDC" w14:textId="77777777" w:rsidR="008061FB" w:rsidRDefault="008061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CCC34" w14:textId="77777777" w:rsidR="008061FB" w:rsidRDefault="008061FB" w:rsidP="00453AB1">
      <w:r>
        <w:separator/>
      </w:r>
    </w:p>
  </w:footnote>
  <w:footnote w:type="continuationSeparator" w:id="0">
    <w:p w14:paraId="2DA349D8" w14:textId="77777777" w:rsidR="008061FB" w:rsidRDefault="008061FB" w:rsidP="00453AB1">
      <w:r>
        <w:continuationSeparator/>
      </w:r>
    </w:p>
  </w:footnote>
  <w:footnote w:type="continuationNotice" w:id="1">
    <w:p w14:paraId="04F5EAAB" w14:textId="77777777" w:rsidR="008061FB" w:rsidRDefault="008061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AC4F3" w14:textId="77777777" w:rsidR="00F772AD" w:rsidRPr="00453AB1" w:rsidRDefault="00F772AD">
    <w:pPr>
      <w:pStyle w:val="Header"/>
      <w:jc w:val="center"/>
      <w:rPr>
        <w:rStyle w:val="NidungvnbnChar"/>
      </w:rPr>
    </w:pPr>
  </w:p>
  <w:p w14:paraId="5A3263CF"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61FAEA0F"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71F21D3C"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0C6E5D23"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00F7B965"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D69E9"/>
    <w:multiLevelType w:val="hybridMultilevel"/>
    <w:tmpl w:val="92CE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292BD1"/>
    <w:multiLevelType w:val="hybridMultilevel"/>
    <w:tmpl w:val="2C146DD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3611F7"/>
    <w:multiLevelType w:val="hybridMultilevel"/>
    <w:tmpl w:val="BC14DD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8429E3"/>
    <w:multiLevelType w:val="hybridMultilevel"/>
    <w:tmpl w:val="5AD2A834"/>
    <w:lvl w:ilvl="0" w:tplc="04090003">
      <w:start w:val="1"/>
      <w:numFmt w:val="bullet"/>
      <w:lvlText w:val="o"/>
      <w:lvlJc w:val="left"/>
      <w:pPr>
        <w:ind w:left="288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A05E27"/>
    <w:multiLevelType w:val="hybridMultilevel"/>
    <w:tmpl w:val="E5DCB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6D07DC9"/>
    <w:multiLevelType w:val="hybridMultilevel"/>
    <w:tmpl w:val="FD542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8531935"/>
    <w:multiLevelType w:val="multilevel"/>
    <w:tmpl w:val="1A768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43B72"/>
    <w:multiLevelType w:val="hybridMultilevel"/>
    <w:tmpl w:val="F14C7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8D86471"/>
    <w:multiLevelType w:val="hybridMultilevel"/>
    <w:tmpl w:val="CC321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4138A3"/>
    <w:multiLevelType w:val="hybridMultilevel"/>
    <w:tmpl w:val="C7164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3C6215"/>
    <w:multiLevelType w:val="hybridMultilevel"/>
    <w:tmpl w:val="82D21F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0C4F6741"/>
    <w:multiLevelType w:val="hybridMultilevel"/>
    <w:tmpl w:val="557E2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6138AF"/>
    <w:multiLevelType w:val="hybridMultilevel"/>
    <w:tmpl w:val="58AE9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0E8410B"/>
    <w:multiLevelType w:val="hybridMultilevel"/>
    <w:tmpl w:val="B49A04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8" w15:restartNumberingAfterBreak="0">
    <w:nsid w:val="15052483"/>
    <w:multiLevelType w:val="hybridMultilevel"/>
    <w:tmpl w:val="F2CE8B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DA40F8"/>
    <w:multiLevelType w:val="hybridMultilevel"/>
    <w:tmpl w:val="508C7E1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22803283"/>
    <w:multiLevelType w:val="hybridMultilevel"/>
    <w:tmpl w:val="165C2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5044D53"/>
    <w:multiLevelType w:val="hybridMultilevel"/>
    <w:tmpl w:val="334E82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25766765"/>
    <w:multiLevelType w:val="hybridMultilevel"/>
    <w:tmpl w:val="CB0ABD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A0A7887"/>
    <w:multiLevelType w:val="hybridMultilevel"/>
    <w:tmpl w:val="6D8C0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CF15813"/>
    <w:multiLevelType w:val="multilevel"/>
    <w:tmpl w:val="4402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81383"/>
    <w:multiLevelType w:val="hybridMultilevel"/>
    <w:tmpl w:val="E0A852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05E3CAA"/>
    <w:multiLevelType w:val="multilevel"/>
    <w:tmpl w:val="605AF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2" w15:restartNumberingAfterBreak="0">
    <w:nsid w:val="35E71041"/>
    <w:multiLevelType w:val="multilevel"/>
    <w:tmpl w:val="094A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8B5094"/>
    <w:multiLevelType w:val="multilevel"/>
    <w:tmpl w:val="1A768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EB5871"/>
    <w:multiLevelType w:val="hybridMultilevel"/>
    <w:tmpl w:val="569638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3C967DF4"/>
    <w:multiLevelType w:val="hybridMultilevel"/>
    <w:tmpl w:val="92AAE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E1C6FB4"/>
    <w:multiLevelType w:val="hybridMultilevel"/>
    <w:tmpl w:val="AD9A7E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44E54807"/>
    <w:multiLevelType w:val="hybridMultilevel"/>
    <w:tmpl w:val="0772E91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46492F88"/>
    <w:multiLevelType w:val="hybridMultilevel"/>
    <w:tmpl w:val="62EEC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8134AC6"/>
    <w:multiLevelType w:val="hybridMultilevel"/>
    <w:tmpl w:val="E286D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ADE69BD"/>
    <w:multiLevelType w:val="hybridMultilevel"/>
    <w:tmpl w:val="CD18B2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511C68F0"/>
    <w:multiLevelType w:val="hybridMultilevel"/>
    <w:tmpl w:val="2BA8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3A1123E"/>
    <w:multiLevelType w:val="hybridMultilevel"/>
    <w:tmpl w:val="BCA0F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4BF6FFA"/>
    <w:multiLevelType w:val="hybridMultilevel"/>
    <w:tmpl w:val="3D38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E7E5D91"/>
    <w:multiLevelType w:val="hybridMultilevel"/>
    <w:tmpl w:val="100861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31F561A"/>
    <w:multiLevelType w:val="hybridMultilevel"/>
    <w:tmpl w:val="C0480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4096FD6"/>
    <w:multiLevelType w:val="hybridMultilevel"/>
    <w:tmpl w:val="CB2AB5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520C00"/>
    <w:multiLevelType w:val="hybridMultilevel"/>
    <w:tmpl w:val="CD6EAA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6A336E7F"/>
    <w:multiLevelType w:val="hybridMultilevel"/>
    <w:tmpl w:val="D3EA6A3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F905EC"/>
    <w:multiLevelType w:val="hybridMultilevel"/>
    <w:tmpl w:val="A3BCE4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0401284"/>
    <w:multiLevelType w:val="hybridMultilevel"/>
    <w:tmpl w:val="46AA6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4E371F7"/>
    <w:multiLevelType w:val="hybridMultilevel"/>
    <w:tmpl w:val="2F2043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7066661"/>
    <w:multiLevelType w:val="hybridMultilevel"/>
    <w:tmpl w:val="C2C244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7721792F"/>
    <w:multiLevelType w:val="hybridMultilevel"/>
    <w:tmpl w:val="32D22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69" w15:restartNumberingAfterBreak="0">
    <w:nsid w:val="7B400A52"/>
    <w:multiLevelType w:val="hybridMultilevel"/>
    <w:tmpl w:val="43884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EC940F1"/>
    <w:multiLevelType w:val="hybridMultilevel"/>
    <w:tmpl w:val="96720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4"/>
  </w:num>
  <w:num w:numId="2" w16cid:durableId="1379470000">
    <w:abstractNumId w:val="45"/>
  </w:num>
  <w:num w:numId="3" w16cid:durableId="967201436">
    <w:abstractNumId w:val="55"/>
  </w:num>
  <w:num w:numId="4" w16cid:durableId="24870113">
    <w:abstractNumId w:val="70"/>
  </w:num>
  <w:num w:numId="5" w16cid:durableId="2083719434">
    <w:abstractNumId w:val="0"/>
  </w:num>
  <w:num w:numId="6" w16cid:durableId="1159923144">
    <w:abstractNumId w:val="20"/>
  </w:num>
  <w:num w:numId="7" w16cid:durableId="575290421">
    <w:abstractNumId w:val="50"/>
  </w:num>
  <w:num w:numId="8" w16cid:durableId="432167206">
    <w:abstractNumId w:val="63"/>
  </w:num>
  <w:num w:numId="9" w16cid:durableId="2061173545">
    <w:abstractNumId w:val="5"/>
  </w:num>
  <w:num w:numId="10" w16cid:durableId="1834568291">
    <w:abstractNumId w:val="35"/>
  </w:num>
  <w:num w:numId="11" w16cid:durableId="677535900">
    <w:abstractNumId w:val="67"/>
  </w:num>
  <w:num w:numId="12" w16cid:durableId="363676185">
    <w:abstractNumId w:val="72"/>
  </w:num>
  <w:num w:numId="13" w16cid:durableId="1350452648">
    <w:abstractNumId w:val="30"/>
  </w:num>
  <w:num w:numId="14" w16cid:durableId="1617757309">
    <w:abstractNumId w:val="48"/>
  </w:num>
  <w:num w:numId="15" w16cid:durableId="1568495345">
    <w:abstractNumId w:val="47"/>
  </w:num>
  <w:num w:numId="16" w16cid:durableId="216165621">
    <w:abstractNumId w:val="34"/>
  </w:num>
  <w:num w:numId="17" w16cid:durableId="1113744065">
    <w:abstractNumId w:val="58"/>
  </w:num>
  <w:num w:numId="18" w16cid:durableId="303899053">
    <w:abstractNumId w:val="68"/>
  </w:num>
  <w:num w:numId="19" w16cid:durableId="1559322532">
    <w:abstractNumId w:val="17"/>
  </w:num>
  <w:num w:numId="20" w16cid:durableId="9352140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17"/>
  </w:num>
  <w:num w:numId="23" w16cid:durableId="769468478">
    <w:abstractNumId w:val="60"/>
  </w:num>
  <w:num w:numId="24" w16cid:durableId="385446020">
    <w:abstractNumId w:val="29"/>
  </w:num>
  <w:num w:numId="25" w16cid:durableId="30420138">
    <w:abstractNumId w:val="17"/>
  </w:num>
  <w:num w:numId="26" w16cid:durableId="1166555490">
    <w:abstractNumId w:val="17"/>
  </w:num>
  <w:num w:numId="27" w16cid:durableId="687219385">
    <w:abstractNumId w:val="62"/>
  </w:num>
  <w:num w:numId="28" w16cid:durableId="460849350">
    <w:abstractNumId w:val="19"/>
  </w:num>
  <w:num w:numId="29" w16cid:durableId="697051820">
    <w:abstractNumId w:val="42"/>
  </w:num>
  <w:num w:numId="30" w16cid:durableId="973681176">
    <w:abstractNumId w:val="51"/>
  </w:num>
  <w:num w:numId="31" w16cid:durableId="1810588596">
    <w:abstractNumId w:val="31"/>
  </w:num>
  <w:num w:numId="32" w16cid:durableId="1220552735">
    <w:abstractNumId w:val="26"/>
  </w:num>
  <w:num w:numId="33" w16cid:durableId="2121097592">
    <w:abstractNumId w:val="66"/>
  </w:num>
  <w:num w:numId="34" w16cid:durableId="556740157">
    <w:abstractNumId w:val="8"/>
  </w:num>
  <w:num w:numId="35" w16cid:durableId="565337855">
    <w:abstractNumId w:val="25"/>
  </w:num>
  <w:num w:numId="36" w16cid:durableId="1808085581">
    <w:abstractNumId w:val="1"/>
  </w:num>
  <w:num w:numId="37" w16cid:durableId="1512911564">
    <w:abstractNumId w:val="71"/>
  </w:num>
  <w:num w:numId="38" w16cid:durableId="1154293648">
    <w:abstractNumId w:val="11"/>
  </w:num>
  <w:num w:numId="39" w16cid:durableId="1228108474">
    <w:abstractNumId w:val="16"/>
  </w:num>
  <w:num w:numId="40" w16cid:durableId="2117478489">
    <w:abstractNumId w:val="6"/>
  </w:num>
  <w:num w:numId="41" w16cid:durableId="1650818004">
    <w:abstractNumId w:val="36"/>
  </w:num>
  <w:num w:numId="42" w16cid:durableId="1273785641">
    <w:abstractNumId w:val="69"/>
  </w:num>
  <w:num w:numId="43" w16cid:durableId="940572872">
    <w:abstractNumId w:val="21"/>
  </w:num>
  <w:num w:numId="44" w16cid:durableId="714621044">
    <w:abstractNumId w:val="59"/>
  </w:num>
  <w:num w:numId="45" w16cid:durableId="1565946913">
    <w:abstractNumId w:val="64"/>
  </w:num>
  <w:num w:numId="46" w16cid:durableId="583102051">
    <w:abstractNumId w:val="12"/>
  </w:num>
  <w:num w:numId="47" w16cid:durableId="1826701613">
    <w:abstractNumId w:val="22"/>
  </w:num>
  <w:num w:numId="48" w16cid:durableId="716508162">
    <w:abstractNumId w:val="41"/>
  </w:num>
  <w:num w:numId="49" w16cid:durableId="1123231895">
    <w:abstractNumId w:val="49"/>
  </w:num>
  <w:num w:numId="50" w16cid:durableId="1306200236">
    <w:abstractNumId w:val="53"/>
  </w:num>
  <w:num w:numId="51" w16cid:durableId="1031540284">
    <w:abstractNumId w:val="46"/>
  </w:num>
  <w:num w:numId="52" w16cid:durableId="1417745727">
    <w:abstractNumId w:val="37"/>
  </w:num>
  <w:num w:numId="53" w16cid:durableId="2072577048">
    <w:abstractNumId w:val="33"/>
  </w:num>
  <w:num w:numId="54" w16cid:durableId="1319194359">
    <w:abstractNumId w:val="32"/>
  </w:num>
  <w:num w:numId="55" w16cid:durableId="1757239698">
    <w:abstractNumId w:val="9"/>
  </w:num>
  <w:num w:numId="56" w16cid:durableId="1148588797">
    <w:abstractNumId w:val="28"/>
  </w:num>
  <w:num w:numId="57" w16cid:durableId="561065547">
    <w:abstractNumId w:val="24"/>
  </w:num>
  <w:num w:numId="58" w16cid:durableId="1820809101">
    <w:abstractNumId w:val="13"/>
  </w:num>
  <w:num w:numId="59" w16cid:durableId="258606041">
    <w:abstractNumId w:val="44"/>
  </w:num>
  <w:num w:numId="60" w16cid:durableId="282611879">
    <w:abstractNumId w:val="61"/>
  </w:num>
  <w:num w:numId="61" w16cid:durableId="481234552">
    <w:abstractNumId w:val="40"/>
  </w:num>
  <w:num w:numId="62" w16cid:durableId="1517496544">
    <w:abstractNumId w:val="54"/>
  </w:num>
  <w:num w:numId="63" w16cid:durableId="9331608">
    <w:abstractNumId w:val="7"/>
  </w:num>
  <w:num w:numId="64" w16cid:durableId="2002274119">
    <w:abstractNumId w:val="23"/>
  </w:num>
  <w:num w:numId="65" w16cid:durableId="732578983">
    <w:abstractNumId w:val="14"/>
  </w:num>
  <w:num w:numId="66" w16cid:durableId="1238203879">
    <w:abstractNumId w:val="56"/>
  </w:num>
  <w:num w:numId="67" w16cid:durableId="968441162">
    <w:abstractNumId w:val="15"/>
  </w:num>
  <w:num w:numId="68" w16cid:durableId="585501832">
    <w:abstractNumId w:val="52"/>
  </w:num>
  <w:num w:numId="69" w16cid:durableId="1518229246">
    <w:abstractNumId w:val="2"/>
  </w:num>
  <w:num w:numId="70" w16cid:durableId="1036200515">
    <w:abstractNumId w:val="65"/>
  </w:num>
  <w:num w:numId="71" w16cid:durableId="284388669">
    <w:abstractNumId w:val="18"/>
  </w:num>
  <w:num w:numId="72" w16cid:durableId="1491823184">
    <w:abstractNumId w:val="39"/>
  </w:num>
  <w:num w:numId="73" w16cid:durableId="426271868">
    <w:abstractNumId w:val="38"/>
  </w:num>
  <w:num w:numId="74" w16cid:durableId="1528180748">
    <w:abstractNumId w:val="3"/>
  </w:num>
  <w:num w:numId="75" w16cid:durableId="1979216911">
    <w:abstractNumId w:val="27"/>
  </w:num>
  <w:num w:numId="76" w16cid:durableId="982582070">
    <w:abstractNumId w:val="57"/>
  </w:num>
  <w:num w:numId="77" w16cid:durableId="528222743">
    <w:abstractNumId w:val="43"/>
  </w:num>
  <w:num w:numId="78" w16cid:durableId="12328077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5A"/>
    <w:rsid w:val="00000130"/>
    <w:rsid w:val="000003DD"/>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0708"/>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80C"/>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4BED"/>
    <w:rsid w:val="00297C8B"/>
    <w:rsid w:val="002A0349"/>
    <w:rsid w:val="002A21D4"/>
    <w:rsid w:val="002A2B53"/>
    <w:rsid w:val="002A3C36"/>
    <w:rsid w:val="002A4444"/>
    <w:rsid w:val="002A597B"/>
    <w:rsid w:val="002A59BE"/>
    <w:rsid w:val="002A6383"/>
    <w:rsid w:val="002A7A31"/>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D7E6E"/>
    <w:rsid w:val="002E12DC"/>
    <w:rsid w:val="002E2986"/>
    <w:rsid w:val="002E6110"/>
    <w:rsid w:val="002F0D87"/>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97F1D"/>
    <w:rsid w:val="003A0E42"/>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2A99"/>
    <w:rsid w:val="00413883"/>
    <w:rsid w:val="0041523E"/>
    <w:rsid w:val="00415CF8"/>
    <w:rsid w:val="00417A63"/>
    <w:rsid w:val="00421001"/>
    <w:rsid w:val="00422476"/>
    <w:rsid w:val="004317AB"/>
    <w:rsid w:val="004320AC"/>
    <w:rsid w:val="004340C9"/>
    <w:rsid w:val="00434B9A"/>
    <w:rsid w:val="0043571C"/>
    <w:rsid w:val="00437413"/>
    <w:rsid w:val="00440E25"/>
    <w:rsid w:val="00441E65"/>
    <w:rsid w:val="004458CB"/>
    <w:rsid w:val="00447175"/>
    <w:rsid w:val="00450E41"/>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644"/>
    <w:rsid w:val="004B79EB"/>
    <w:rsid w:val="004C1B97"/>
    <w:rsid w:val="004C3584"/>
    <w:rsid w:val="004C5AFB"/>
    <w:rsid w:val="004C654D"/>
    <w:rsid w:val="004C6A89"/>
    <w:rsid w:val="004D1361"/>
    <w:rsid w:val="004D2B86"/>
    <w:rsid w:val="004D328A"/>
    <w:rsid w:val="004E02D8"/>
    <w:rsid w:val="004E0A3F"/>
    <w:rsid w:val="004E3C16"/>
    <w:rsid w:val="004E3E78"/>
    <w:rsid w:val="004E597B"/>
    <w:rsid w:val="004F68FF"/>
    <w:rsid w:val="004F79A0"/>
    <w:rsid w:val="00500E77"/>
    <w:rsid w:val="005026D4"/>
    <w:rsid w:val="005029AE"/>
    <w:rsid w:val="00504CE8"/>
    <w:rsid w:val="005061BF"/>
    <w:rsid w:val="005125B8"/>
    <w:rsid w:val="00512D4B"/>
    <w:rsid w:val="00515578"/>
    <w:rsid w:val="00521510"/>
    <w:rsid w:val="00522EDD"/>
    <w:rsid w:val="00525FBA"/>
    <w:rsid w:val="00531D29"/>
    <w:rsid w:val="005328EE"/>
    <w:rsid w:val="00533646"/>
    <w:rsid w:val="0053420B"/>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01E0"/>
    <w:rsid w:val="00561DBC"/>
    <w:rsid w:val="00562A79"/>
    <w:rsid w:val="00563A9A"/>
    <w:rsid w:val="005648B8"/>
    <w:rsid w:val="005650E6"/>
    <w:rsid w:val="005671B4"/>
    <w:rsid w:val="005706B9"/>
    <w:rsid w:val="0057688E"/>
    <w:rsid w:val="0058019B"/>
    <w:rsid w:val="00580A4C"/>
    <w:rsid w:val="00581241"/>
    <w:rsid w:val="00583B74"/>
    <w:rsid w:val="00586B53"/>
    <w:rsid w:val="00590FD9"/>
    <w:rsid w:val="00596856"/>
    <w:rsid w:val="00597AD0"/>
    <w:rsid w:val="005A342D"/>
    <w:rsid w:val="005A3660"/>
    <w:rsid w:val="005A5EF5"/>
    <w:rsid w:val="005B2BEB"/>
    <w:rsid w:val="005B4E18"/>
    <w:rsid w:val="005B615F"/>
    <w:rsid w:val="005B7259"/>
    <w:rsid w:val="005B7E05"/>
    <w:rsid w:val="005C07A7"/>
    <w:rsid w:val="005C5274"/>
    <w:rsid w:val="005D0A88"/>
    <w:rsid w:val="005D1999"/>
    <w:rsid w:val="005D1EC2"/>
    <w:rsid w:val="005D5C20"/>
    <w:rsid w:val="005E2E9C"/>
    <w:rsid w:val="005E3C75"/>
    <w:rsid w:val="005E4587"/>
    <w:rsid w:val="005E475A"/>
    <w:rsid w:val="005E6CD4"/>
    <w:rsid w:val="005F3F26"/>
    <w:rsid w:val="005F5AF2"/>
    <w:rsid w:val="005F6BEC"/>
    <w:rsid w:val="00602D02"/>
    <w:rsid w:val="006031DA"/>
    <w:rsid w:val="006035F2"/>
    <w:rsid w:val="00605208"/>
    <w:rsid w:val="00612205"/>
    <w:rsid w:val="00612A31"/>
    <w:rsid w:val="00617688"/>
    <w:rsid w:val="00620B46"/>
    <w:rsid w:val="00621184"/>
    <w:rsid w:val="00625990"/>
    <w:rsid w:val="006277F3"/>
    <w:rsid w:val="00633887"/>
    <w:rsid w:val="00641049"/>
    <w:rsid w:val="0064189C"/>
    <w:rsid w:val="00646E70"/>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3D66"/>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A783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D70A8"/>
    <w:rsid w:val="007E1438"/>
    <w:rsid w:val="007E1654"/>
    <w:rsid w:val="007E1FB0"/>
    <w:rsid w:val="007E36D1"/>
    <w:rsid w:val="007E3E7D"/>
    <w:rsid w:val="007E6A47"/>
    <w:rsid w:val="007E6AB9"/>
    <w:rsid w:val="007E7706"/>
    <w:rsid w:val="007E7FF7"/>
    <w:rsid w:val="007F1F4C"/>
    <w:rsid w:val="007F1F75"/>
    <w:rsid w:val="007F25D4"/>
    <w:rsid w:val="007F4DD9"/>
    <w:rsid w:val="007F5747"/>
    <w:rsid w:val="00800705"/>
    <w:rsid w:val="00800730"/>
    <w:rsid w:val="0080152B"/>
    <w:rsid w:val="00804F70"/>
    <w:rsid w:val="008061FB"/>
    <w:rsid w:val="008107A9"/>
    <w:rsid w:val="00812242"/>
    <w:rsid w:val="0081476E"/>
    <w:rsid w:val="008200D5"/>
    <w:rsid w:val="00820ABD"/>
    <w:rsid w:val="00822208"/>
    <w:rsid w:val="00827B88"/>
    <w:rsid w:val="00831C80"/>
    <w:rsid w:val="008327BB"/>
    <w:rsid w:val="00836090"/>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4D80"/>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2B65"/>
    <w:rsid w:val="008E6453"/>
    <w:rsid w:val="008F018A"/>
    <w:rsid w:val="008F1D14"/>
    <w:rsid w:val="008F2BFC"/>
    <w:rsid w:val="008F6B7C"/>
    <w:rsid w:val="009039CD"/>
    <w:rsid w:val="00904D3D"/>
    <w:rsid w:val="00910FC2"/>
    <w:rsid w:val="009110E4"/>
    <w:rsid w:val="00911C5A"/>
    <w:rsid w:val="0091295D"/>
    <w:rsid w:val="009149E6"/>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17"/>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3395"/>
    <w:rsid w:val="009C540B"/>
    <w:rsid w:val="009C58E7"/>
    <w:rsid w:val="009C6943"/>
    <w:rsid w:val="009C6C4F"/>
    <w:rsid w:val="009C6D6C"/>
    <w:rsid w:val="009D0065"/>
    <w:rsid w:val="009D0949"/>
    <w:rsid w:val="009D1E55"/>
    <w:rsid w:val="009D1F36"/>
    <w:rsid w:val="009D6C0B"/>
    <w:rsid w:val="009E4F6D"/>
    <w:rsid w:val="009E5C7A"/>
    <w:rsid w:val="009E64CF"/>
    <w:rsid w:val="009F09C5"/>
    <w:rsid w:val="009F1F89"/>
    <w:rsid w:val="009F4655"/>
    <w:rsid w:val="009F6DC5"/>
    <w:rsid w:val="009F7AF0"/>
    <w:rsid w:val="00A0021B"/>
    <w:rsid w:val="00A008F4"/>
    <w:rsid w:val="00A01792"/>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57FA6"/>
    <w:rsid w:val="00A60753"/>
    <w:rsid w:val="00A628D6"/>
    <w:rsid w:val="00A70634"/>
    <w:rsid w:val="00A7224B"/>
    <w:rsid w:val="00A80B3D"/>
    <w:rsid w:val="00A8142D"/>
    <w:rsid w:val="00A8257B"/>
    <w:rsid w:val="00A8401C"/>
    <w:rsid w:val="00A846C7"/>
    <w:rsid w:val="00A84F57"/>
    <w:rsid w:val="00A86AD5"/>
    <w:rsid w:val="00A9172F"/>
    <w:rsid w:val="00A95C74"/>
    <w:rsid w:val="00A96D9E"/>
    <w:rsid w:val="00AA20C6"/>
    <w:rsid w:val="00AA2CCA"/>
    <w:rsid w:val="00AA35D1"/>
    <w:rsid w:val="00AA4B54"/>
    <w:rsid w:val="00AA5596"/>
    <w:rsid w:val="00AA639F"/>
    <w:rsid w:val="00AB274B"/>
    <w:rsid w:val="00AB49C4"/>
    <w:rsid w:val="00AB768D"/>
    <w:rsid w:val="00AC27AF"/>
    <w:rsid w:val="00AC4280"/>
    <w:rsid w:val="00AC4EC8"/>
    <w:rsid w:val="00AC61BF"/>
    <w:rsid w:val="00AD102C"/>
    <w:rsid w:val="00AD235E"/>
    <w:rsid w:val="00AD2713"/>
    <w:rsid w:val="00AD4421"/>
    <w:rsid w:val="00AE21EF"/>
    <w:rsid w:val="00AE4292"/>
    <w:rsid w:val="00AE5B40"/>
    <w:rsid w:val="00AF06AF"/>
    <w:rsid w:val="00AF0EDC"/>
    <w:rsid w:val="00AF7361"/>
    <w:rsid w:val="00AF7A13"/>
    <w:rsid w:val="00B0058F"/>
    <w:rsid w:val="00B014C8"/>
    <w:rsid w:val="00B07331"/>
    <w:rsid w:val="00B127A5"/>
    <w:rsid w:val="00B12E19"/>
    <w:rsid w:val="00B13E82"/>
    <w:rsid w:val="00B1468B"/>
    <w:rsid w:val="00B153C0"/>
    <w:rsid w:val="00B22036"/>
    <w:rsid w:val="00B23E61"/>
    <w:rsid w:val="00B24383"/>
    <w:rsid w:val="00B253E0"/>
    <w:rsid w:val="00B256C9"/>
    <w:rsid w:val="00B26DAF"/>
    <w:rsid w:val="00B26F7C"/>
    <w:rsid w:val="00B30413"/>
    <w:rsid w:val="00B353B1"/>
    <w:rsid w:val="00B35A6F"/>
    <w:rsid w:val="00B37E69"/>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1F1B"/>
    <w:rsid w:val="00B94D23"/>
    <w:rsid w:val="00B97C74"/>
    <w:rsid w:val="00BA0CC2"/>
    <w:rsid w:val="00BA2658"/>
    <w:rsid w:val="00BB0021"/>
    <w:rsid w:val="00BB2B2A"/>
    <w:rsid w:val="00BB32B9"/>
    <w:rsid w:val="00BB39BF"/>
    <w:rsid w:val="00BB3A43"/>
    <w:rsid w:val="00BB4AB7"/>
    <w:rsid w:val="00BB6C44"/>
    <w:rsid w:val="00BB7601"/>
    <w:rsid w:val="00BB7956"/>
    <w:rsid w:val="00BC0322"/>
    <w:rsid w:val="00BC0FC7"/>
    <w:rsid w:val="00BC2BCD"/>
    <w:rsid w:val="00BC78BD"/>
    <w:rsid w:val="00BD4466"/>
    <w:rsid w:val="00BD4575"/>
    <w:rsid w:val="00BE1062"/>
    <w:rsid w:val="00BE6461"/>
    <w:rsid w:val="00BE6D8A"/>
    <w:rsid w:val="00BE6F2C"/>
    <w:rsid w:val="00BE7AF5"/>
    <w:rsid w:val="00BF2976"/>
    <w:rsid w:val="00BF2FE7"/>
    <w:rsid w:val="00BF2FF1"/>
    <w:rsid w:val="00C01380"/>
    <w:rsid w:val="00C040E7"/>
    <w:rsid w:val="00C057BA"/>
    <w:rsid w:val="00C100B7"/>
    <w:rsid w:val="00C15C4E"/>
    <w:rsid w:val="00C20FE5"/>
    <w:rsid w:val="00C26142"/>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16"/>
    <w:rsid w:val="00C63081"/>
    <w:rsid w:val="00C6334E"/>
    <w:rsid w:val="00C63436"/>
    <w:rsid w:val="00C63503"/>
    <w:rsid w:val="00C70A1B"/>
    <w:rsid w:val="00C740F6"/>
    <w:rsid w:val="00C75086"/>
    <w:rsid w:val="00C81086"/>
    <w:rsid w:val="00C8271B"/>
    <w:rsid w:val="00C82882"/>
    <w:rsid w:val="00C90A8D"/>
    <w:rsid w:val="00C91212"/>
    <w:rsid w:val="00C91CA9"/>
    <w:rsid w:val="00C929A5"/>
    <w:rsid w:val="00C93F75"/>
    <w:rsid w:val="00C95B66"/>
    <w:rsid w:val="00C9610E"/>
    <w:rsid w:val="00C9714D"/>
    <w:rsid w:val="00CA0169"/>
    <w:rsid w:val="00CA19BF"/>
    <w:rsid w:val="00CA1C39"/>
    <w:rsid w:val="00CA2D06"/>
    <w:rsid w:val="00CA38DC"/>
    <w:rsid w:val="00CA5B5A"/>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20A3"/>
    <w:rsid w:val="00D0457B"/>
    <w:rsid w:val="00D04DEC"/>
    <w:rsid w:val="00D05327"/>
    <w:rsid w:val="00D058C6"/>
    <w:rsid w:val="00D12397"/>
    <w:rsid w:val="00D129A4"/>
    <w:rsid w:val="00D13A2D"/>
    <w:rsid w:val="00D13BE5"/>
    <w:rsid w:val="00D20648"/>
    <w:rsid w:val="00D20B84"/>
    <w:rsid w:val="00D22FE0"/>
    <w:rsid w:val="00D23270"/>
    <w:rsid w:val="00D233F9"/>
    <w:rsid w:val="00D23CF5"/>
    <w:rsid w:val="00D26870"/>
    <w:rsid w:val="00D270F3"/>
    <w:rsid w:val="00D3480A"/>
    <w:rsid w:val="00D4148C"/>
    <w:rsid w:val="00D43FC9"/>
    <w:rsid w:val="00D47C95"/>
    <w:rsid w:val="00D505E2"/>
    <w:rsid w:val="00D623EA"/>
    <w:rsid w:val="00D63C9D"/>
    <w:rsid w:val="00D67502"/>
    <w:rsid w:val="00D7244E"/>
    <w:rsid w:val="00D7424C"/>
    <w:rsid w:val="00D77684"/>
    <w:rsid w:val="00D80D48"/>
    <w:rsid w:val="00D82467"/>
    <w:rsid w:val="00D824C4"/>
    <w:rsid w:val="00D82AAC"/>
    <w:rsid w:val="00D832E8"/>
    <w:rsid w:val="00D83471"/>
    <w:rsid w:val="00D85FF1"/>
    <w:rsid w:val="00D8713F"/>
    <w:rsid w:val="00D87914"/>
    <w:rsid w:val="00D90221"/>
    <w:rsid w:val="00D90680"/>
    <w:rsid w:val="00D91034"/>
    <w:rsid w:val="00D9108E"/>
    <w:rsid w:val="00D913B9"/>
    <w:rsid w:val="00D9344B"/>
    <w:rsid w:val="00D93F06"/>
    <w:rsid w:val="00D946B4"/>
    <w:rsid w:val="00D96DCB"/>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0CBB"/>
    <w:rsid w:val="00E42B06"/>
    <w:rsid w:val="00E549B9"/>
    <w:rsid w:val="00E55A42"/>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95E5B"/>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5721"/>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2E06"/>
    <w:rsid w:val="00FA5D78"/>
    <w:rsid w:val="00FB12BE"/>
    <w:rsid w:val="00FB1512"/>
    <w:rsid w:val="00FC00C6"/>
    <w:rsid w:val="00FC40B7"/>
    <w:rsid w:val="00FC41D6"/>
    <w:rsid w:val="00FC4C03"/>
    <w:rsid w:val="00FC5A6E"/>
    <w:rsid w:val="00FC6FF9"/>
    <w:rsid w:val="00FD0235"/>
    <w:rsid w:val="00FD0674"/>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87410"/>
  <w15:docId w15:val="{2B721E7A-BFAD-4DF5-B896-EF6CACA5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B56979"/>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A57FA6"/>
  </w:style>
  <w:style w:type="character" w:customStyle="1" w:styleId="mord">
    <w:name w:val="mord"/>
    <w:basedOn w:val="DefaultParagraphFont"/>
    <w:rsid w:val="00A57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1871998">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4410899">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4509790">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103864">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4319552">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5849181">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DA2\final_version\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2069</TotalTime>
  <Pages>36</Pages>
  <Words>5738</Words>
  <Characters>32713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Truong Kha</cp:lastModifiedBy>
  <cp:revision>28</cp:revision>
  <cp:lastPrinted>2021-05-03T07:17:00Z</cp:lastPrinted>
  <dcterms:created xsi:type="dcterms:W3CDTF">2024-07-07T11:14:00Z</dcterms:created>
  <dcterms:modified xsi:type="dcterms:W3CDTF">2024-07-14T14:03:00Z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